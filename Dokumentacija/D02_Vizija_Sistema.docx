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38186C" w:rsidRDefault="2038186C" w:rsidP="14BAD1AE">
      <w:pPr>
        <w:pStyle w:val="Title"/>
        <w:tabs>
          <w:tab w:val="left" w:pos="2970"/>
          <w:tab w:val="left" w:pos="3060"/>
        </w:tabs>
        <w:jc w:val="right"/>
      </w:pPr>
      <w:r w:rsidRPr="14BAD1AE">
        <w:rPr>
          <w:lang w:val="sr-Latn-CS"/>
        </w:rPr>
        <w:t>NaGlasu</w:t>
      </w:r>
    </w:p>
    <w:p w:rsidR="00585BB7" w:rsidRPr="006F61C6" w:rsidRDefault="14BAD1AE" w:rsidP="00585BB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 xml:space="preserve">Web Aplikacija Za </w:t>
      </w:r>
      <w:r w:rsidR="361E983D" w:rsidRPr="14BAD1AE">
        <w:rPr>
          <w:lang w:val="sr-Latn-CS"/>
        </w:rPr>
        <w:t>Postavljanje Oglasa</w:t>
      </w:r>
    </w:p>
    <w:p w:rsidR="00206E1F" w:rsidRPr="003372D3" w:rsidRDefault="005C71B5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5C71B5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21D3E" w:rsidTr="14BAD1A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21D3E" w:rsidTr="14BAD1AE">
        <w:tc>
          <w:tcPr>
            <w:tcW w:w="2304" w:type="dxa"/>
          </w:tcPr>
          <w:p w:rsidR="003372D3" w:rsidRPr="003372D3" w:rsidRDefault="0025388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14.03.2023</w:t>
            </w:r>
            <w:r w:rsidR="00426941" w:rsidRPr="003372D3">
              <w:rPr>
                <w:lang w:val="sr-Latn-CS"/>
              </w:rPr>
              <w:t xml:space="preserve">. </w:t>
            </w:r>
          </w:p>
        </w:tc>
        <w:tc>
          <w:tcPr>
            <w:tcW w:w="1152" w:type="dxa"/>
          </w:tcPr>
          <w:p w:rsidR="003372D3" w:rsidRPr="003372D3" w:rsidRDefault="005C71B5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25388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16F4F6C8" w:rsidP="14BAD1AE">
            <w:pPr>
              <w:pStyle w:val="Tabletext"/>
            </w:pPr>
            <w:bookmarkStart w:id="0" w:name="_GoBack"/>
            <w:r w:rsidRPr="14BAD1AE">
              <w:rPr>
                <w:lang w:val="sr-Latn-CS"/>
              </w:rPr>
              <w:t>Uroš Marinković, Vasilije Tomović, Veljko Veljović</w:t>
            </w:r>
            <w:bookmarkEnd w:id="0"/>
          </w:p>
        </w:tc>
      </w:tr>
      <w:tr w:rsidR="00821D3E" w:rsidTr="14BAD1AE">
        <w:tc>
          <w:tcPr>
            <w:tcW w:w="2304" w:type="dxa"/>
          </w:tcPr>
          <w:p w:rsidR="003372D3" w:rsidRPr="003372D3" w:rsidRDefault="005A1FC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19.04.2023.</w:t>
            </w:r>
          </w:p>
        </w:tc>
        <w:tc>
          <w:tcPr>
            <w:tcW w:w="1152" w:type="dxa"/>
          </w:tcPr>
          <w:p w:rsidR="003372D3" w:rsidRPr="003372D3" w:rsidRDefault="005A1FC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3372D3" w:rsidRPr="003372D3" w:rsidRDefault="005A1FC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5A1FC0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821D3E" w:rsidTr="14BAD1AE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821D3E" w:rsidTr="14BAD1AE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5C71B5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CF061F" w:rsidRDefault="001437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143702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143702">
        <w:rPr>
          <w:b/>
          <w:lang w:val="sr-Latn-CS"/>
        </w:rPr>
        <w:fldChar w:fldCharType="separate"/>
      </w:r>
      <w:r w:rsidR="005C71B5" w:rsidRPr="00A559C1">
        <w:rPr>
          <w:noProof/>
          <w:lang w:val="sr-Latn-CS"/>
        </w:rPr>
        <w:t>1.</w:t>
      </w:r>
      <w:r w:rsidR="005C71B5">
        <w:rPr>
          <w:rFonts w:ascii="Calibri" w:hAnsi="Calibri"/>
          <w:noProof/>
          <w:sz w:val="22"/>
          <w:szCs w:val="22"/>
          <w:lang w:eastAsia="en-US"/>
        </w:rPr>
        <w:tab/>
      </w:r>
      <w:r w:rsidR="005C71B5" w:rsidRPr="00A559C1">
        <w:rPr>
          <w:noProof/>
          <w:lang w:val="sr-Latn-CS"/>
        </w:rPr>
        <w:t>Cilj dokumenta</w:t>
      </w:r>
      <w:r w:rsidR="005C71B5">
        <w:rPr>
          <w:noProof/>
        </w:rPr>
        <w:tab/>
      </w:r>
      <w:r>
        <w:rPr>
          <w:noProof/>
        </w:rPr>
        <w:fldChar w:fldCharType="begin"/>
      </w:r>
      <w:r w:rsidR="005C71B5">
        <w:rPr>
          <w:noProof/>
        </w:rPr>
        <w:instrText xml:space="preserve"> PAGEREF _Toc3235553 \h </w:instrText>
      </w:r>
      <w:r>
        <w:rPr>
          <w:noProof/>
        </w:rPr>
      </w:r>
      <w:r>
        <w:rPr>
          <w:noProof/>
        </w:rPr>
        <w:fldChar w:fldCharType="separate"/>
      </w:r>
      <w:r w:rsidR="005C71B5">
        <w:rPr>
          <w:noProof/>
        </w:rPr>
        <w:t>5</w:t>
      </w:r>
      <w:r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Opseg dokumenta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_Toc3235554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5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Reference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_Toc3235555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5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Pozicioniranje proizvoda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_Toc3235556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5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Poslovne mogućnosti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_Toc3235557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5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problema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_Toc3235558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5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4.3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Postavka pozicije proizvoda</w:t>
      </w:r>
      <w:r>
        <w:rPr>
          <w:noProof/>
        </w:rPr>
        <w:tab/>
      </w:r>
      <w:r w:rsidR="004647BF">
        <w:rPr>
          <w:noProof/>
        </w:rPr>
        <w:t>5</w:t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korisnika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_Toc3235560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6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potencijalnog tržišta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_Toc3235561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6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Profili korisnika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_Toc3235562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7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okruženja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_Toc3235563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7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Osnovne potrebe korisnika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_Toc3235564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7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5.5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Alternative i konkurencija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_Toc3235565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8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Opis proizvoda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_Toc3235566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8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Perspektiva proizvoda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_Toc3235567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8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Pregled mogućnosti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_Toc3235568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9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Pretpostavke i zavisnosti</w:t>
      </w:r>
      <w:r>
        <w:rPr>
          <w:noProof/>
        </w:rPr>
        <w:tab/>
      </w:r>
      <w:r w:rsidR="004647BF">
        <w:rPr>
          <w:noProof/>
        </w:rPr>
        <w:t>10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Cena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_Toc3235570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Licenciranje i instalacija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_Toc3235571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Funkcionalni zahtevi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_Toc3235572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Prijavljivanje na sistem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_Toc3235573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osnovnih podataka o sudijskom portalu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_Toc3235574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_Toc3235575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članovima sudijskog portala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_Toc3235576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Unos, prikaz i ažuriranje podataka o utakmicama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_Toc3235577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10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Organizovanje utakmica i delegiranje arbitara</w:t>
      </w:r>
      <w:r>
        <w:rPr>
          <w:noProof/>
        </w:rPr>
        <w:tab/>
      </w:r>
      <w:r w:rsidR="004647BF">
        <w:rPr>
          <w:noProof/>
        </w:rPr>
        <w:t>11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7.7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Ocenjivanje</w:t>
      </w:r>
      <w:r>
        <w:rPr>
          <w:noProof/>
        </w:rPr>
        <w:tab/>
      </w:r>
      <w:r w:rsidR="004647BF">
        <w:rPr>
          <w:noProof/>
        </w:rPr>
        <w:t>11</w:t>
      </w:r>
    </w:p>
    <w:p w:rsidR="00CF061F" w:rsidRDefault="005C71B5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7.8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Obaveštavanje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_Toc3235580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11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Ograničenja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_Toc3235581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11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kvaliteta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_Toc3235582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11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10.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Prioritet funkcionalnosti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_Toc3235583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11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Nefunkcionalni zahtevi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Sistemski zahtevi</w:t>
      </w:r>
      <w:r>
        <w:rPr>
          <w:noProof/>
        </w:rPr>
        <w:tab/>
      </w:r>
      <w:r w:rsidR="004647BF">
        <w:rPr>
          <w:noProof/>
        </w:rPr>
        <w:t>12</w:t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_Toc3235587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11.4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Zahtevi u pogledu okruženja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_Toc3235588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lastRenderedPageBreak/>
        <w:t>12.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Dokumentacija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_Toc3235589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Korisničko uputstvo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_Toc3235590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i/>
          <w:iCs/>
          <w:noProof/>
          <w:lang w:val="sr-Latn-CS"/>
        </w:rPr>
        <w:t>Online</w:t>
      </w:r>
      <w:r w:rsidRPr="00A559C1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_Toc3235591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_Toc3235592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CF061F" w:rsidRDefault="005C71B5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eastAsia="en-US"/>
        </w:rPr>
      </w:pPr>
      <w:r w:rsidRPr="00A559C1">
        <w:rPr>
          <w:noProof/>
          <w:lang w:val="sr-Latn-CS"/>
        </w:rPr>
        <w:t>12.4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A559C1">
        <w:rPr>
          <w:noProof/>
          <w:lang w:val="sr-Latn-CS"/>
        </w:rPr>
        <w:t>Pakovanje proizvoda</w:t>
      </w:r>
      <w:r>
        <w:rPr>
          <w:noProof/>
        </w:rPr>
        <w:tab/>
      </w:r>
      <w:r w:rsidR="00143702">
        <w:rPr>
          <w:noProof/>
        </w:rPr>
        <w:fldChar w:fldCharType="begin"/>
      </w:r>
      <w:r>
        <w:rPr>
          <w:noProof/>
        </w:rPr>
        <w:instrText xml:space="preserve"> PAGEREF _Toc3235593 \h </w:instrText>
      </w:r>
      <w:r w:rsidR="00143702">
        <w:rPr>
          <w:noProof/>
        </w:rPr>
      </w:r>
      <w:r w:rsidR="00143702">
        <w:rPr>
          <w:noProof/>
        </w:rPr>
        <w:fldChar w:fldCharType="separate"/>
      </w:r>
      <w:r>
        <w:rPr>
          <w:noProof/>
        </w:rPr>
        <w:t>12</w:t>
      </w:r>
      <w:r w:rsidR="00143702">
        <w:rPr>
          <w:noProof/>
        </w:rPr>
        <w:fldChar w:fldCharType="end"/>
      </w:r>
    </w:p>
    <w:p w:rsidR="00206E1F" w:rsidRPr="003372D3" w:rsidRDefault="00143702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5C71B5"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323555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Cilj ovog dokumenta je definisanje zahteva </w:t>
      </w:r>
      <w:r w:rsidR="00473B27" w:rsidRPr="14BAD1AE">
        <w:rPr>
          <w:lang w:val="sr-Latn-CS"/>
        </w:rPr>
        <w:t xml:space="preserve">web aplikacije </w:t>
      </w:r>
      <w:r w:rsidR="4F334595" w:rsidRPr="14BAD1AE">
        <w:rPr>
          <w:lang w:val="sr-Latn-CS"/>
        </w:rPr>
        <w:t xml:space="preserve">NaGlasu </w:t>
      </w:r>
      <w:r w:rsidR="00473B27" w:rsidRPr="14BAD1AE">
        <w:rPr>
          <w:lang w:val="sr-Latn-CS"/>
        </w:rPr>
        <w:t xml:space="preserve"> </w:t>
      </w:r>
      <w:r w:rsidRPr="14BAD1AE">
        <w:rPr>
          <w:lang w:val="sr-Latn-CS"/>
        </w:rPr>
        <w:t>u pogledu potreba krajnjih korisnika</w:t>
      </w:r>
      <w:r w:rsidR="00473B27" w:rsidRPr="14BAD1AE">
        <w:rPr>
          <w:lang w:val="sr-Latn-CS"/>
        </w:rPr>
        <w:t xml:space="preserve"> (</w:t>
      </w:r>
      <w:r w:rsidR="5FD3988C" w:rsidRPr="14BAD1AE">
        <w:rPr>
          <w:lang w:val="sr-Latn-CS"/>
        </w:rPr>
        <w:t>malih i srednjih preduzetnika, kupaca</w:t>
      </w:r>
      <w:r w:rsidR="00473B27" w:rsidRPr="14BAD1AE">
        <w:rPr>
          <w:lang w:val="sr-Latn-CS"/>
        </w:rPr>
        <w:t>)</w:t>
      </w:r>
      <w:r w:rsidRPr="14BAD1AE">
        <w:rPr>
          <w:lang w:val="sr-Latn-CS"/>
        </w:rPr>
        <w:t>.</w:t>
      </w:r>
      <w:r w:rsidR="14BAD1AE" w:rsidRPr="14BAD1AE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323555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Dokument se odnosi na </w:t>
      </w:r>
      <w:r w:rsidR="00473B27" w:rsidRPr="14BAD1AE">
        <w:rPr>
          <w:lang w:val="sr-Latn-CS"/>
        </w:rPr>
        <w:t xml:space="preserve">web </w:t>
      </w:r>
      <w:r w:rsidR="00FF301B" w:rsidRPr="14BAD1AE">
        <w:rPr>
          <w:lang w:val="sr-Latn-CS"/>
        </w:rPr>
        <w:t xml:space="preserve">stranicu </w:t>
      </w:r>
      <w:r w:rsidR="00473B27" w:rsidRPr="14BAD1AE">
        <w:rPr>
          <w:lang w:val="sr-Latn-CS"/>
        </w:rPr>
        <w:t xml:space="preserve">za </w:t>
      </w:r>
      <w:r w:rsidR="7D1CC86E" w:rsidRPr="14BAD1AE">
        <w:rPr>
          <w:lang w:val="sr-Latn-CS"/>
        </w:rPr>
        <w:t xml:space="preserve">postavljanje oglasa </w:t>
      </w:r>
      <w:r w:rsidRPr="14BAD1AE">
        <w:rPr>
          <w:lang w:val="sr-Latn-CS"/>
        </w:rPr>
        <w:t xml:space="preserve">koji će biti razvijen od strane </w:t>
      </w:r>
      <w:r w:rsidR="3ACEB2D4" w:rsidRPr="14BAD1AE">
        <w:rPr>
          <w:lang w:val="sr-Latn-CS"/>
        </w:rPr>
        <w:t xml:space="preserve">GarbageCollectors </w:t>
      </w:r>
      <w:r w:rsidR="00473B27" w:rsidRPr="14BAD1AE">
        <w:rPr>
          <w:lang w:val="sr-Latn-CS"/>
        </w:rPr>
        <w:t>tima</w:t>
      </w:r>
      <w:r w:rsidRPr="14BAD1AE">
        <w:rPr>
          <w:lang w:val="sr-Latn-CS"/>
        </w:rPr>
        <w:t xml:space="preserve">. </w:t>
      </w:r>
      <w:r w:rsidR="14BAD1AE" w:rsidRPr="14BAD1AE">
        <w:rPr>
          <w:lang w:val="sr-Latn-CS"/>
        </w:rPr>
        <w:t xml:space="preserve">Namena </w:t>
      </w:r>
      <w:r w:rsidR="00473B27" w:rsidRPr="14BAD1AE">
        <w:rPr>
          <w:lang w:val="sr-Latn-CS"/>
        </w:rPr>
        <w:t>aplikacije</w:t>
      </w:r>
      <w:r w:rsidR="14BAD1AE" w:rsidRPr="14BAD1AE">
        <w:rPr>
          <w:lang w:val="sr-Latn-CS"/>
        </w:rPr>
        <w:t xml:space="preserve"> </w:t>
      </w:r>
      <w:r w:rsidRPr="14BAD1AE">
        <w:rPr>
          <w:lang w:val="sr-Latn-CS"/>
        </w:rPr>
        <w:t xml:space="preserve">je efikasno prezentovanje, kreiranje i održavanje </w:t>
      </w:r>
      <w:r w:rsidR="79739805" w:rsidRPr="14BAD1AE">
        <w:rPr>
          <w:lang w:val="sr-Latn-CS"/>
        </w:rPr>
        <w:t xml:space="preserve">oglasa </w:t>
      </w:r>
      <w:r w:rsidRPr="14BAD1AE">
        <w:rPr>
          <w:lang w:val="sr-Latn-CS"/>
        </w:rPr>
        <w:t>vezanih za</w:t>
      </w:r>
      <w:r w:rsidR="00473B27" w:rsidRPr="14BAD1AE">
        <w:rPr>
          <w:lang w:val="sr-Latn-CS"/>
        </w:rPr>
        <w:t xml:space="preserve"> </w:t>
      </w:r>
      <w:r w:rsidR="7CF1D323" w:rsidRPr="14BAD1AE">
        <w:rPr>
          <w:lang w:val="sr-Latn-CS"/>
        </w:rPr>
        <w:t>usluge i proizvode koje pružaju korisnici.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3235555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5C71B5" w:rsidRPr="003372D3">
        <w:rPr>
          <w:lang w:val="sr-Latn-CS"/>
        </w:rPr>
        <w:t>:</w:t>
      </w:r>
    </w:p>
    <w:p w:rsidR="00DE518F" w:rsidRPr="006F61C6" w:rsidRDefault="38187D37" w:rsidP="14BAD1AE">
      <w:pPr>
        <w:pStyle w:val="BodyText"/>
        <w:numPr>
          <w:ilvl w:val="0"/>
          <w:numId w:val="3"/>
        </w:numPr>
        <w:tabs>
          <w:tab w:val="num" w:pos="720"/>
        </w:tabs>
        <w:ind w:left="1440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– Predlog projekta, SWE-</w:t>
      </w:r>
      <w:r w:rsidR="01F79513" w:rsidRPr="14BAD1AE">
        <w:rPr>
          <w:lang w:val="sr-Latn-CS"/>
        </w:rPr>
        <w:t>NaGlasu</w:t>
      </w:r>
      <w:r w:rsidR="14BAD1AE" w:rsidRPr="14BAD1AE">
        <w:rPr>
          <w:lang w:val="sr-Latn-CS"/>
        </w:rPr>
        <w:t>-01, V1.0</w:t>
      </w:r>
      <w:r w:rsidR="00473B27" w:rsidRPr="14BAD1AE">
        <w:rPr>
          <w:lang w:val="sr-Latn-CS"/>
        </w:rPr>
        <w:t>, 20</w:t>
      </w:r>
      <w:r w:rsidR="23B3EA76" w:rsidRPr="14BAD1AE">
        <w:rPr>
          <w:lang w:val="sr-Latn-CS"/>
        </w:rPr>
        <w:t>23</w:t>
      </w:r>
      <w:r w:rsidR="14BAD1AE" w:rsidRPr="14BAD1AE">
        <w:rPr>
          <w:lang w:val="sr-Latn-CS"/>
        </w:rPr>
        <w:t xml:space="preserve">, </w:t>
      </w:r>
      <w:r w:rsidR="1A100DC7" w:rsidRPr="14BAD1AE">
        <w:rPr>
          <w:lang w:val="sr-Latn-CS"/>
        </w:rPr>
        <w:t>GarbageCollectors</w:t>
      </w:r>
      <w:r w:rsidR="14BAD1AE" w:rsidRPr="14BAD1AE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3235556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3235557"/>
      <w:r>
        <w:rPr>
          <w:lang w:val="sr-Latn-CS"/>
        </w:rPr>
        <w:t>Poslovne mogućnosti</w:t>
      </w:r>
      <w:bookmarkEnd w:id="5"/>
    </w:p>
    <w:p w:rsidR="00E061BD" w:rsidRDefault="00A05F7C" w:rsidP="007C6B66">
      <w:pPr>
        <w:pStyle w:val="BodyText"/>
        <w:rPr>
          <w:lang w:val="sr-Latn-CS"/>
        </w:rPr>
      </w:pPr>
      <w:r w:rsidRPr="14BAD1AE">
        <w:rPr>
          <w:lang w:val="sr-Latn-CS"/>
        </w:rPr>
        <w:t>Namena o</w:t>
      </w:r>
      <w:r w:rsidR="00861AD7" w:rsidRPr="14BAD1AE">
        <w:rPr>
          <w:lang w:val="sr-Latn-CS"/>
        </w:rPr>
        <w:t xml:space="preserve">ve web aplikacije je efikasno prezentovanje, kreiranje i održavanje </w:t>
      </w:r>
      <w:r w:rsidR="560FD501" w:rsidRPr="14BAD1AE">
        <w:rPr>
          <w:lang w:val="sr-Latn-CS"/>
        </w:rPr>
        <w:t>oglasa vezanih za usluge i proizvode koje pružaju korisnici</w:t>
      </w:r>
      <w:r w:rsidR="14BAD1AE" w:rsidRPr="14BAD1AE">
        <w:rPr>
          <w:lang w:val="sr-Latn-CS"/>
        </w:rPr>
        <w:t xml:space="preserve">. Karakteristični sadržaji koji </w:t>
      </w:r>
      <w:r w:rsidR="74072CCB" w:rsidRPr="14BAD1AE">
        <w:rPr>
          <w:lang w:val="sr-Latn-CS"/>
        </w:rPr>
        <w:t xml:space="preserve">ova web aplikacija (u daljem tekstu </w:t>
      </w:r>
      <w:r w:rsidR="76369BEA" w:rsidRPr="14BAD1AE">
        <w:rPr>
          <w:lang w:val="sr-Latn-CS"/>
        </w:rPr>
        <w:t>NaGlasu</w:t>
      </w:r>
      <w:r w:rsidR="1108DAE0" w:rsidRPr="14BAD1AE">
        <w:rPr>
          <w:lang w:val="sr-Latn-CS"/>
        </w:rPr>
        <w:t>)</w:t>
      </w:r>
      <w:r w:rsidR="000053BF" w:rsidRPr="14BAD1AE">
        <w:rPr>
          <w:lang w:val="sr-Latn-CS"/>
        </w:rPr>
        <w:t xml:space="preserve"> </w:t>
      </w:r>
      <w:r w:rsidR="14BAD1AE" w:rsidRPr="14BAD1AE">
        <w:rPr>
          <w:lang w:val="sr-Latn-CS"/>
        </w:rPr>
        <w:t xml:space="preserve">prezentuje su </w:t>
      </w:r>
      <w:r w:rsidR="00930725" w:rsidRPr="14BAD1AE">
        <w:rPr>
          <w:lang w:val="sr-Latn-CS"/>
        </w:rPr>
        <w:t xml:space="preserve">osnovni podaci </w:t>
      </w:r>
      <w:r w:rsidR="000053BF" w:rsidRPr="14BAD1AE">
        <w:rPr>
          <w:lang w:val="sr-Latn-CS"/>
        </w:rPr>
        <w:t xml:space="preserve">o </w:t>
      </w:r>
      <w:r w:rsidR="3EF50CA3" w:rsidRPr="14BAD1AE">
        <w:rPr>
          <w:lang w:val="sr-Latn-CS"/>
        </w:rPr>
        <w:t>oglasima i korisnicima koji postavljaju oglase</w:t>
      </w:r>
      <w:r w:rsidR="00930725" w:rsidRPr="14BAD1AE">
        <w:rPr>
          <w:lang w:val="sr-Latn-CS"/>
        </w:rPr>
        <w:t xml:space="preserve">, </w:t>
      </w:r>
      <w:r w:rsidR="14BAD1AE" w:rsidRPr="14BAD1AE">
        <w:rPr>
          <w:lang w:val="sr-Latn-CS"/>
        </w:rPr>
        <w:t xml:space="preserve">podaci o </w:t>
      </w:r>
      <w:r w:rsidR="7321834E" w:rsidRPr="14BAD1AE">
        <w:rPr>
          <w:lang w:val="sr-Latn-CS"/>
        </w:rPr>
        <w:t>kategorijama oglasa i njihovim šablonima</w:t>
      </w:r>
      <w:r w:rsidR="0DC7FC92" w:rsidRPr="14BAD1AE">
        <w:rPr>
          <w:lang w:val="sr-Latn-CS"/>
        </w:rPr>
        <w:t xml:space="preserve"> (za administratore stranice)</w:t>
      </w:r>
      <w:r w:rsidR="7321834E" w:rsidRPr="14BAD1AE">
        <w:rPr>
          <w:lang w:val="sr-Latn-CS"/>
        </w:rPr>
        <w:t xml:space="preserve">, </w:t>
      </w:r>
      <w:r w:rsidR="51501462" w:rsidRPr="14BAD1AE">
        <w:rPr>
          <w:lang w:val="sr-Latn-CS"/>
        </w:rPr>
        <w:t>podaci o istoriji pretrage i postavljanja oglasa od strane korisnika</w:t>
      </w:r>
      <w:r w:rsidR="000053BF" w:rsidRPr="14BAD1AE">
        <w:rPr>
          <w:lang w:val="sr-Latn-CS"/>
        </w:rPr>
        <w:t>,</w:t>
      </w:r>
      <w:r w:rsidR="14BAD1AE" w:rsidRPr="14BAD1AE">
        <w:rPr>
          <w:lang w:val="sr-Latn-CS"/>
        </w:rPr>
        <w:t xml:space="preserve"> podaci o </w:t>
      </w:r>
      <w:r w:rsidR="0ECE41FC" w:rsidRPr="14BAD1AE">
        <w:rPr>
          <w:lang w:val="sr-Latn-CS"/>
        </w:rPr>
        <w:t>koment</w:t>
      </w:r>
      <w:r w:rsidR="000053BF" w:rsidRPr="14BAD1AE">
        <w:rPr>
          <w:lang w:val="sr-Latn-CS"/>
        </w:rPr>
        <w:t>a</w:t>
      </w:r>
      <w:r w:rsidR="0ECE41FC" w:rsidRPr="14BAD1AE">
        <w:rPr>
          <w:lang w:val="sr-Latn-CS"/>
        </w:rPr>
        <w:t>rima</w:t>
      </w:r>
      <w:r w:rsidR="000053BF" w:rsidRPr="14BAD1AE">
        <w:rPr>
          <w:lang w:val="sr-Latn-CS"/>
        </w:rPr>
        <w:t xml:space="preserve"> i ocenama</w:t>
      </w:r>
      <w:r w:rsidR="6A31E9A0" w:rsidRPr="14BAD1AE">
        <w:rPr>
          <w:lang w:val="sr-Latn-CS"/>
        </w:rPr>
        <w:t xml:space="preserve"> </w:t>
      </w:r>
      <w:r w:rsidR="6E409226" w:rsidRPr="14BAD1AE">
        <w:rPr>
          <w:lang w:val="sr-Latn-CS"/>
        </w:rPr>
        <w:t>korisnika</w:t>
      </w:r>
      <w:r w:rsidR="0761662E" w:rsidRPr="14BAD1AE">
        <w:rPr>
          <w:lang w:val="sr-Latn-CS"/>
        </w:rPr>
        <w:t>, i podatke o sklopljenim dogovorima između korisnika na datom oglasu.</w:t>
      </w:r>
    </w:p>
    <w:p w:rsidR="00712834" w:rsidRDefault="49EC7CC1" w:rsidP="00712834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</w:t>
      </w:r>
      <w:r w:rsidR="00A44842" w:rsidRPr="14BAD1AE">
        <w:rPr>
          <w:lang w:val="sr-Latn-CS"/>
        </w:rPr>
        <w:t>aplikacija</w:t>
      </w:r>
      <w:r w:rsidR="14BAD1AE" w:rsidRPr="14BAD1AE">
        <w:rPr>
          <w:lang w:val="sr-Latn-CS"/>
        </w:rPr>
        <w:t xml:space="preserve"> neće obrađivati domen </w:t>
      </w:r>
      <w:r w:rsidR="68BC99D7" w:rsidRPr="14BAD1AE">
        <w:rPr>
          <w:lang w:val="sr-Latn-CS"/>
        </w:rPr>
        <w:t>transfera novca i robe</w:t>
      </w:r>
      <w:r w:rsidR="000053BF" w:rsidRPr="14BAD1AE">
        <w:rPr>
          <w:lang w:val="sr-Latn-CS"/>
        </w:rPr>
        <w:t xml:space="preserve">, </w:t>
      </w:r>
      <w:r w:rsidR="57A245B0" w:rsidRPr="14BAD1AE">
        <w:rPr>
          <w:lang w:val="sr-Latn-CS"/>
        </w:rPr>
        <w:t>reklamacij</w:t>
      </w:r>
      <w:r w:rsidR="5957CD43" w:rsidRPr="14BAD1AE">
        <w:rPr>
          <w:lang w:val="sr-Latn-CS"/>
        </w:rPr>
        <w:t>e</w:t>
      </w:r>
      <w:r w:rsidR="57A245B0" w:rsidRPr="14BAD1AE">
        <w:rPr>
          <w:lang w:val="sr-Latn-CS"/>
        </w:rPr>
        <w:t xml:space="preserve"> </w:t>
      </w:r>
      <w:r w:rsidR="30CE4F46" w:rsidRPr="14BAD1AE">
        <w:rPr>
          <w:lang w:val="sr-Latn-CS"/>
        </w:rPr>
        <w:t xml:space="preserve">i </w:t>
      </w:r>
      <w:r w:rsidR="1D2AC30A" w:rsidRPr="14BAD1AE">
        <w:rPr>
          <w:lang w:val="sr-Latn-CS"/>
        </w:rPr>
        <w:t>sporov</w:t>
      </w:r>
      <w:r w:rsidR="3516871D" w:rsidRPr="14BAD1AE">
        <w:rPr>
          <w:lang w:val="sr-Latn-CS"/>
        </w:rPr>
        <w:t>e</w:t>
      </w:r>
      <w:r w:rsidR="1D2AC30A" w:rsidRPr="14BAD1AE">
        <w:rPr>
          <w:lang w:val="sr-Latn-CS"/>
        </w:rPr>
        <w:t xml:space="preserve"> između nezadovoljnih korisnika, </w:t>
      </w:r>
      <w:r w:rsidR="000053BF" w:rsidRPr="14BAD1AE">
        <w:rPr>
          <w:lang w:val="sr-Latn-CS"/>
        </w:rPr>
        <w:t>informacij</w:t>
      </w:r>
      <w:r w:rsidR="0A7B3200" w:rsidRPr="14BAD1AE">
        <w:rPr>
          <w:lang w:val="sr-Latn-CS"/>
        </w:rPr>
        <w:t>e</w:t>
      </w:r>
      <w:r w:rsidR="000053BF" w:rsidRPr="14BAD1AE">
        <w:rPr>
          <w:lang w:val="sr-Latn-CS"/>
        </w:rPr>
        <w:t xml:space="preserve"> koje nisu relevantne za </w:t>
      </w:r>
      <w:r w:rsidR="613704A4" w:rsidRPr="14BAD1AE">
        <w:rPr>
          <w:lang w:val="sr-Latn-CS"/>
        </w:rPr>
        <w:t>oglas</w:t>
      </w:r>
      <w:r w:rsidR="000053BF" w:rsidRPr="14BAD1AE">
        <w:rPr>
          <w:lang w:val="sr-Latn-CS"/>
        </w:rPr>
        <w:t>e</w:t>
      </w:r>
      <w:r w:rsidR="613704A4" w:rsidRPr="14BAD1AE">
        <w:rPr>
          <w:lang w:val="sr-Latn-CS"/>
        </w:rPr>
        <w:t xml:space="preserve"> i reklame</w:t>
      </w:r>
      <w:r w:rsidR="000053BF" w:rsidRPr="14BAD1AE">
        <w:rPr>
          <w:lang w:val="sr-Latn-CS"/>
        </w:rPr>
        <w:t xml:space="preserve">, itd... </w:t>
      </w:r>
      <w:r w:rsidR="14BAD1AE" w:rsidRPr="14BAD1AE">
        <w:rPr>
          <w:lang w:val="sr-Latn-CS"/>
        </w:rPr>
        <w:t>jer se po</w:t>
      </w:r>
      <w:r w:rsidR="000053BF" w:rsidRPr="14BAD1AE">
        <w:rPr>
          <w:lang w:val="sr-Latn-CS"/>
        </w:rPr>
        <w:t xml:space="preserve">drazumeva korišćenje postojećih </w:t>
      </w:r>
      <w:r w:rsidR="6CC08517" w:rsidRPr="14BAD1AE">
        <w:rPr>
          <w:lang w:val="sr-Latn-CS"/>
        </w:rPr>
        <w:t>mehanizama</w:t>
      </w:r>
      <w:r w:rsidR="5E85DDD8" w:rsidRPr="14BAD1AE">
        <w:rPr>
          <w:lang w:val="sr-Latn-CS"/>
        </w:rPr>
        <w:t xml:space="preserve"> za </w:t>
      </w:r>
      <w:r w:rsidR="648E1E00" w:rsidRPr="14BAD1AE">
        <w:rPr>
          <w:lang w:val="sr-Latn-CS"/>
        </w:rPr>
        <w:t>razmenu dobara i novca</w:t>
      </w:r>
      <w:r w:rsidR="1FE0F8A7" w:rsidRPr="14BAD1AE">
        <w:rPr>
          <w:lang w:val="sr-Latn-CS"/>
        </w:rPr>
        <w:t xml:space="preserve"> između korisnika.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3235558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5C71B5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6"/>
        <w:gridCol w:w="4107"/>
      </w:tblGrid>
      <w:tr w:rsidR="00821D3E" w:rsidTr="14BAD1AE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421C1EB9">
            <w:pPr>
              <w:pStyle w:val="BodyText"/>
              <w:ind w:left="0"/>
            </w:pPr>
            <w:proofErr w:type="spellStart"/>
            <w:r w:rsidRPr="14BAD1AE">
              <w:t>Potreba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se </w:t>
            </w:r>
            <w:proofErr w:type="spellStart"/>
            <w:r w:rsidRPr="14BAD1AE">
              <w:t>spoje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ljudi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nude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ljudima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potrebni</w:t>
            </w:r>
            <w:proofErr w:type="spellEnd"/>
            <w:proofErr w:type="gramStart"/>
            <w:r w:rsidRPr="14BAD1AE">
              <w:t>..</w:t>
            </w:r>
            <w:proofErr w:type="gramEnd"/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2BDEF464">
            <w:pPr>
              <w:pStyle w:val="BodyText"/>
              <w:ind w:left="0"/>
            </w:pPr>
            <w:r w:rsidRPr="14BAD1AE">
              <w:t xml:space="preserve">Internet </w:t>
            </w:r>
            <w:proofErr w:type="spellStart"/>
            <w:r w:rsidRPr="14BAD1AE">
              <w:t>korisnike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traže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kao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pružaju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79464ACB">
            <w:pPr>
              <w:pStyle w:val="BodyText"/>
              <w:ind w:left="0"/>
            </w:pPr>
            <w:proofErr w:type="spellStart"/>
            <w:r w:rsidRPr="14BAD1AE">
              <w:t>Otežana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prodaja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kupovina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6B838870">
            <w:pPr>
              <w:pStyle w:val="BodyText"/>
              <w:ind w:left="0"/>
            </w:pPr>
            <w:proofErr w:type="spellStart"/>
            <w:r w:rsidRPr="14BAD1AE">
              <w:t>Omogućiti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brzo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efikasno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spajanje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kupaca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prodavaca</w:t>
            </w:r>
            <w:proofErr w:type="spellEnd"/>
            <w:r w:rsidRPr="14BAD1AE"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3235559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111"/>
      </w:tblGrid>
      <w:tr w:rsidR="00821D3E" w:rsidTr="14BAD1A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E064C5A">
            <w:pPr>
              <w:pStyle w:val="BodyText"/>
              <w:ind w:left="0"/>
            </w:pP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žele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svoj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te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proizvode</w:t>
            </w:r>
            <w:proofErr w:type="spellEnd"/>
            <w:r w:rsidRPr="14BAD1AE">
              <w:t>/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žele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kupe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20EA5F30">
            <w:pPr>
              <w:pStyle w:val="BodyText"/>
              <w:ind w:left="0"/>
            </w:pPr>
            <w:proofErr w:type="spellStart"/>
            <w:r w:rsidRPr="14BAD1AE">
              <w:t>Će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pospešiti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poslovanje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malih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srednjih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lastRenderedPageBreak/>
              <w:t>preduzetnika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najamnika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pronalaženje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adekvatnih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strane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mušterija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6DFFB319">
            <w:pPr>
              <w:pStyle w:val="BodyText"/>
              <w:ind w:left="0"/>
            </w:pPr>
            <w:proofErr w:type="spellStart"/>
            <w:r w:rsidRPr="14BAD1AE">
              <w:t>Pruža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platformu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za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lako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reklamiranje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pretragu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proizvoda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fleksibilnom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naplatom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usluge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reklamiranja</w:t>
            </w:r>
            <w:proofErr w:type="spellEnd"/>
            <w:r w:rsidRPr="14BAD1AE">
              <w:t xml:space="preserve"> u </w:t>
            </w:r>
            <w:proofErr w:type="spellStart"/>
            <w:r w:rsidRPr="14BAD1AE">
              <w:t>zavisnosti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potreba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postavlja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</w:t>
            </w:r>
            <w:proofErr w:type="spellEnd"/>
            <w:r w:rsidRPr="14BAD1AE">
              <w:t xml:space="preserve">, </w:t>
            </w:r>
            <w:proofErr w:type="spellStart"/>
            <w:r w:rsidRPr="14BAD1AE">
              <w:t>kao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aktivnu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promociju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uz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doplatu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56AC7C6C" w:rsidP="14BAD1AE">
            <w:proofErr w:type="spellStart"/>
            <w:r w:rsidRPr="14BAD1AE">
              <w:t>KupujemProdajem</w:t>
            </w:r>
            <w:proofErr w:type="spellEnd"/>
            <w:r w:rsidRPr="14BAD1AE">
              <w:t xml:space="preserve"> – </w:t>
            </w:r>
            <w:proofErr w:type="spellStart"/>
            <w:r w:rsidRPr="14BAD1AE">
              <w:t>poseduje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zastareli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korisnički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interfejs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nedovoljnu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mogućnost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aktivne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promocije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sopstvenih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oglasa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od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strane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korisnika</w:t>
            </w:r>
            <w:proofErr w:type="spellEnd"/>
          </w:p>
          <w:p w:rsidR="00206E1F" w:rsidRPr="003372D3" w:rsidRDefault="56AC7C6C">
            <w:pPr>
              <w:pStyle w:val="BodyText"/>
              <w:ind w:left="0"/>
            </w:pPr>
            <w:proofErr w:type="spellStart"/>
            <w:r w:rsidRPr="14BAD1AE">
              <w:t>Kupindo</w:t>
            </w:r>
            <w:proofErr w:type="spellEnd"/>
            <w:r w:rsidRPr="14BAD1AE">
              <w:t xml:space="preserve"> - </w:t>
            </w:r>
            <w:proofErr w:type="spellStart"/>
            <w:r w:rsidRPr="14BAD1AE">
              <w:t>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manjak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funkcionalnosti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koje</w:t>
            </w:r>
            <w:proofErr w:type="spellEnd"/>
            <w:r w:rsidRPr="14BAD1AE">
              <w:t xml:space="preserve"> bi </w:t>
            </w:r>
            <w:proofErr w:type="spellStart"/>
            <w:r w:rsidRPr="14BAD1AE">
              <w:t>olakšale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korisnicima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samo</w:t>
            </w:r>
            <w:proofErr w:type="spellEnd"/>
            <w:r w:rsidRPr="14BAD1AE">
              <w:t xml:space="preserve"> </w:t>
            </w:r>
            <w:proofErr w:type="spellStart"/>
            <w:r w:rsidRPr="14BAD1AE">
              <w:t>poslovanje</w:t>
            </w:r>
            <w:proofErr w:type="spellEnd"/>
            <w:r w:rsidRPr="14BAD1AE">
              <w:t>.</w:t>
            </w:r>
          </w:p>
        </w:tc>
      </w:tr>
      <w:tr w:rsidR="00821D3E" w:rsidTr="14BAD1A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6D4EA51E">
            <w:pPr>
              <w:pStyle w:val="BodyText"/>
              <w:ind w:left="0"/>
            </w:pPr>
            <w:r w:rsidRPr="14BAD1AE">
              <w:rPr>
                <w:lang w:val="sr-Latn-CS"/>
              </w:rPr>
              <w:t>Omogućiti korisnicima da se lako probiju na tržište uz pomoć modernog i intuitivnog korisničkog interfejsa i inovativnih funkcionalnosti koje maksimalno olakšavaju poslovanje i mušterijama i preduzetnicima.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3235560"/>
      <w:r>
        <w:rPr>
          <w:lang w:val="sr-Latn-CS"/>
        </w:rPr>
        <w:t>Opis korisnika</w:t>
      </w:r>
      <w:bookmarkEnd w:id="8"/>
    </w:p>
    <w:p w:rsidR="00206E1F" w:rsidRPr="003372D3" w:rsidRDefault="008D40C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opisani su korisnici </w:t>
      </w:r>
      <w:r w:rsidR="67C3CA52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 xml:space="preserve">Postoje </w:t>
      </w:r>
      <w:r w:rsidR="4157CAFD" w:rsidRPr="14BAD1AE">
        <w:rPr>
          <w:lang w:val="sr-Latn-CS"/>
        </w:rPr>
        <w:t>5</w:t>
      </w:r>
      <w:r w:rsidRPr="14BAD1AE">
        <w:rPr>
          <w:lang w:val="sr-Latn-CS"/>
        </w:rPr>
        <w:t xml:space="preserve"> tip</w:t>
      </w:r>
      <w:r w:rsidR="000A21EE">
        <w:rPr>
          <w:lang w:val="sr-Latn-CS"/>
        </w:rPr>
        <w:t>ov</w:t>
      </w:r>
      <w:r w:rsidRPr="14BAD1AE">
        <w:rPr>
          <w:lang w:val="sr-Latn-CS"/>
        </w:rPr>
        <w:t xml:space="preserve">a korisnika: </w:t>
      </w:r>
      <w:r w:rsidR="7B0945A3" w:rsidRPr="14BAD1AE">
        <w:rPr>
          <w:lang w:val="sr-Latn-CS"/>
        </w:rPr>
        <w:t xml:space="preserve">posetilac, </w:t>
      </w:r>
    </w:p>
    <w:p w:rsidR="00206E1F" w:rsidRPr="003372D3" w:rsidRDefault="6DA62E94" w:rsidP="009075F6">
      <w:pPr>
        <w:pStyle w:val="BodyText"/>
        <w:rPr>
          <w:lang w:val="sr-Latn-CS"/>
        </w:rPr>
      </w:pPr>
      <w:r w:rsidRPr="14BAD1AE">
        <w:rPr>
          <w:lang w:val="sr-Latn-CS"/>
        </w:rPr>
        <w:t>besplatni (</w:t>
      </w:r>
      <w:r w:rsidR="58E88C63" w:rsidRPr="14BAD1AE">
        <w:rPr>
          <w:lang w:val="sr-Latn-CS"/>
        </w:rPr>
        <w:t>obični</w:t>
      </w:r>
      <w:r w:rsidRPr="14BAD1AE">
        <w:rPr>
          <w:lang w:val="sr-Latn-CS"/>
        </w:rPr>
        <w:t>), premijum, moderator i administrator.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3235561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14BAD1AE" w:rsidP="0039103B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Potencijalni korisnici sistema su pojedinci sa </w:t>
      </w:r>
      <w:r w:rsidR="00244571" w:rsidRPr="14BAD1AE">
        <w:rPr>
          <w:lang w:val="sr-Latn-CS"/>
        </w:rPr>
        <w:t xml:space="preserve">osnovnim </w:t>
      </w:r>
      <w:r w:rsidRPr="14BAD1AE">
        <w:rPr>
          <w:lang w:val="sr-Latn-CS"/>
        </w:rPr>
        <w:t>poznavanjem rada na računaru i najčešće osobe koje kod kuće poseduj</w:t>
      </w:r>
      <w:r w:rsidR="388CDE0E" w:rsidRPr="14BAD1AE">
        <w:rPr>
          <w:lang w:val="sr-Latn-CS"/>
        </w:rPr>
        <w:t>u</w:t>
      </w:r>
      <w:r w:rsidRPr="14BAD1AE">
        <w:rPr>
          <w:lang w:val="sr-Latn-CS"/>
        </w:rPr>
        <w:t xml:space="preserve"> </w:t>
      </w:r>
      <w:r w:rsidR="74039B34" w:rsidRPr="14BAD1AE">
        <w:rPr>
          <w:lang w:val="sr-Latn-CS"/>
        </w:rPr>
        <w:t>personalne</w:t>
      </w:r>
      <w:r w:rsidRPr="14BAD1AE">
        <w:rPr>
          <w:lang w:val="sr-Latn-CS"/>
        </w:rPr>
        <w:t xml:space="preserve"> računare i</w:t>
      </w:r>
      <w:r w:rsidR="512182D7" w:rsidRPr="14BAD1AE">
        <w:rPr>
          <w:lang w:val="sr-Latn-CS"/>
        </w:rPr>
        <w:t xml:space="preserve"> imaju</w:t>
      </w:r>
      <w:r w:rsidRPr="14BAD1AE">
        <w:rPr>
          <w:lang w:val="sr-Latn-CS"/>
        </w:rPr>
        <w:t xml:space="preserve"> pristup </w:t>
      </w:r>
      <w:r w:rsidR="2121B124" w:rsidRPr="14BAD1AE">
        <w:rPr>
          <w:lang w:val="sr-Latn-CS"/>
        </w:rPr>
        <w:t>i</w:t>
      </w:r>
      <w:r w:rsidRPr="14BAD1AE">
        <w:rPr>
          <w:lang w:val="sr-Latn-CS"/>
        </w:rPr>
        <w:t>nternetu.</w:t>
      </w:r>
      <w:r w:rsidR="00244571" w:rsidRPr="14BAD1AE">
        <w:rPr>
          <w:lang w:val="sr-Latn-CS"/>
        </w:rPr>
        <w:t xml:space="preserve"> Podrazumevano je da </w:t>
      </w:r>
      <w:r w:rsidR="78B522C8" w:rsidRPr="14BAD1AE">
        <w:rPr>
          <w:lang w:val="sr-Latn-CS"/>
        </w:rPr>
        <w:t>korisnici mogu biti i preduzetnici i kupci i oba istovremeno</w:t>
      </w:r>
      <w:r w:rsidR="00244571" w:rsidRPr="14BAD1AE">
        <w:rPr>
          <w:lang w:val="sr-Latn-CS"/>
        </w:rPr>
        <w:t>.</w:t>
      </w:r>
    </w:p>
    <w:p w:rsidR="009B2233" w:rsidRDefault="07D21A38" w:rsidP="009B2233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244571" w:rsidRPr="14BAD1AE">
        <w:rPr>
          <w:lang w:val="sr-Latn-CS"/>
        </w:rPr>
        <w:t xml:space="preserve">nicijalna verzija </w:t>
      </w:r>
      <w:r w:rsidR="086A275C" w:rsidRPr="14BAD1AE">
        <w:rPr>
          <w:lang w:val="sr-Latn-CS"/>
        </w:rPr>
        <w:t>NaGlasu</w:t>
      </w:r>
      <w:r w:rsidR="0039103B" w:rsidRPr="14BAD1AE">
        <w:rPr>
          <w:lang w:val="sr-Latn-CS"/>
        </w:rPr>
        <w:t xml:space="preserve"> </w:t>
      </w:r>
      <w:r w:rsidR="0070495D">
        <w:rPr>
          <w:lang w:val="sr-Latn-CS"/>
        </w:rPr>
        <w:t>aplikacije</w:t>
      </w:r>
      <w:r w:rsidR="0039103B" w:rsidRPr="14BAD1AE">
        <w:rPr>
          <w:lang w:val="sr-Latn-CS"/>
        </w:rPr>
        <w:t xml:space="preserve"> će biti namenjena </w:t>
      </w:r>
      <w:r w:rsidR="65B249C4" w:rsidRPr="14BAD1AE">
        <w:rPr>
          <w:lang w:val="sr-Latn-CS"/>
        </w:rPr>
        <w:t xml:space="preserve">pojedincima i </w:t>
      </w:r>
      <w:r w:rsidR="5316ED84" w:rsidRPr="14BAD1AE">
        <w:rPr>
          <w:lang w:val="sr-Latn-CS"/>
        </w:rPr>
        <w:t xml:space="preserve">malim i srednjim </w:t>
      </w:r>
      <w:r w:rsidR="4AA15B4F" w:rsidRPr="14BAD1AE">
        <w:rPr>
          <w:lang w:val="sr-Latn-CS"/>
        </w:rPr>
        <w:t>p</w:t>
      </w:r>
      <w:r w:rsidR="05B36B95" w:rsidRPr="14BAD1AE">
        <w:rPr>
          <w:lang w:val="sr-Latn-CS"/>
        </w:rPr>
        <w:t>reduzećima</w:t>
      </w:r>
      <w:r w:rsidR="410E9646" w:rsidRPr="14BAD1AE">
        <w:rPr>
          <w:lang w:val="sr-Latn-CS"/>
        </w:rPr>
        <w:t xml:space="preserve">, </w:t>
      </w:r>
      <w:r w:rsidR="4AA15B4F" w:rsidRPr="14BAD1AE">
        <w:rPr>
          <w:lang w:val="sr-Latn-CS"/>
        </w:rPr>
        <w:t>za postavljanje oglasa i traženja usluga</w:t>
      </w:r>
      <w:r w:rsidR="0039103B" w:rsidRPr="14BAD1AE">
        <w:rPr>
          <w:lang w:val="sr-Latn-CS"/>
        </w:rPr>
        <w:t>. Ukoliko se ukaže interesovanje moguće je proširiti i</w:t>
      </w:r>
      <w:r w:rsidR="53863EAE" w:rsidRPr="14BAD1AE">
        <w:rPr>
          <w:lang w:val="sr-Latn-CS"/>
        </w:rPr>
        <w:t xml:space="preserve"> skup funkcionalnosti tako da bude prilagođen i </w:t>
      </w:r>
      <w:r w:rsidR="529229A1" w:rsidRPr="14BAD1AE">
        <w:rPr>
          <w:lang w:val="sr-Latn-CS"/>
        </w:rPr>
        <w:t xml:space="preserve">velikim </w:t>
      </w:r>
      <w:r w:rsidR="53863EAE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 </w:t>
      </w:r>
      <w:r w:rsidR="2AD24707" w:rsidRPr="14BAD1AE">
        <w:rPr>
          <w:lang w:val="sr-Latn-CS"/>
        </w:rPr>
        <w:t>koji žele da promovišu svoje proizvode ili traže usluge</w:t>
      </w:r>
      <w:r w:rsidR="0039103B" w:rsidRPr="14BAD1AE">
        <w:rPr>
          <w:lang w:val="sr-Latn-CS"/>
        </w:rPr>
        <w:t xml:space="preserve">. Kao rezultat, </w:t>
      </w:r>
      <w:r w:rsidR="3642E97F" w:rsidRPr="14BAD1AE">
        <w:rPr>
          <w:lang w:val="sr-Latn-CS"/>
        </w:rPr>
        <w:t xml:space="preserve">NaGlasu </w:t>
      </w:r>
      <w:r w:rsidR="0039103B" w:rsidRPr="14BAD1AE">
        <w:rPr>
          <w:lang w:val="sr-Latn-CS"/>
        </w:rPr>
        <w:t>portal će biti projektovan da bude fleksibilan i proširiv za korišćenje i u</w:t>
      </w:r>
      <w:r w:rsidR="39BCF59D" w:rsidRPr="14BAD1AE">
        <w:rPr>
          <w:lang w:val="sr-Latn-CS"/>
        </w:rPr>
        <w:t xml:space="preserve"> velikim</w:t>
      </w:r>
      <w:r w:rsidR="0039103B" w:rsidRPr="14BAD1AE">
        <w:rPr>
          <w:lang w:val="sr-Latn-CS"/>
        </w:rPr>
        <w:t xml:space="preserve"> </w:t>
      </w:r>
      <w:r w:rsidR="260B847F" w:rsidRPr="14BAD1AE">
        <w:rPr>
          <w:lang w:val="sr-Latn-CS"/>
        </w:rPr>
        <w:t>preduzećima</w:t>
      </w:r>
      <w:r w:rsidR="0039103B" w:rsidRPr="14BAD1AE">
        <w:rPr>
          <w:lang w:val="sr-Latn-CS"/>
        </w:rPr>
        <w:t xml:space="preserve">. </w:t>
      </w:r>
    </w:p>
    <w:p w:rsidR="0039103B" w:rsidRDefault="009B2233" w:rsidP="009B2233">
      <w:pPr>
        <w:pStyle w:val="BodyText"/>
        <w:rPr>
          <w:lang w:val="sr-Latn-CS"/>
        </w:rPr>
      </w:pPr>
      <w:r w:rsidRPr="14BAD1AE"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14BAD1AE" w:rsidRDefault="14BAD1AE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70495D" w:rsidRDefault="0070495D" w:rsidP="14BAD1AE">
      <w:pPr>
        <w:pStyle w:val="BodyText"/>
        <w:rPr>
          <w:lang w:val="sr-Latn-CS"/>
        </w:rPr>
      </w:pPr>
    </w:p>
    <w:p w:rsidR="00206E1F" w:rsidRPr="0070495D" w:rsidRDefault="00D44844" w:rsidP="0070495D">
      <w:pPr>
        <w:pStyle w:val="Heading2"/>
        <w:rPr>
          <w:lang w:val="sr-Latn-CS"/>
        </w:rPr>
      </w:pPr>
      <w:bookmarkStart w:id="10" w:name="_Toc2876503"/>
      <w:bookmarkStart w:id="11" w:name="_Toc3235562"/>
      <w:r>
        <w:rPr>
          <w:lang w:val="sr-Latn-CS"/>
        </w:rPr>
        <w:lastRenderedPageBreak/>
        <w:t>Profili korisnika</w:t>
      </w:r>
      <w:bookmarkEnd w:id="10"/>
      <w:bookmarkEnd w:id="11"/>
    </w:p>
    <w:p w:rsidR="14BAD1AE" w:rsidRDefault="14BAD1AE" w:rsidP="14BAD1AE">
      <w:pPr>
        <w:rPr>
          <w:lang w:val="sr-Latn-CS"/>
        </w:rPr>
      </w:pPr>
    </w:p>
    <w:p w:rsidR="17960B8E" w:rsidRDefault="17960B8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Posetilac (gost)</w:t>
      </w:r>
      <w:r w:rsidR="00404A4F" w:rsidRPr="14BAD1AE">
        <w:rPr>
          <w:b/>
          <w:bCs/>
          <w:lang w:val="sr-Latn-CS"/>
        </w:rPr>
        <w:t>:</w:t>
      </w:r>
    </w:p>
    <w:p w:rsidR="2942D775" w:rsidRDefault="2942D775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Posetiocu je </w:t>
      </w:r>
      <w:r w:rsidR="2F9D1140" w:rsidRPr="14BAD1AE">
        <w:rPr>
          <w:lang w:val="sr-Latn-CS"/>
        </w:rPr>
        <w:t xml:space="preserve">dostupna </w:t>
      </w:r>
      <w:r w:rsidRPr="14BAD1AE">
        <w:rPr>
          <w:lang w:val="sr-Latn-CS"/>
        </w:rPr>
        <w:t>naslovna strana sa oglasima, kao i pretraga oglasa na osnovu različitih kriterijuma, poput kategorije, tipa, imena, lokacije, datuma, itd.</w:t>
      </w:r>
    </w:p>
    <w:p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Obič</w:t>
      </w:r>
      <w:r w:rsidR="05956C22" w:rsidRPr="14BAD1AE">
        <w:rPr>
          <w:b/>
          <w:bCs/>
          <w:lang w:val="sr-Latn-CS"/>
        </w:rPr>
        <w:t>an</w:t>
      </w:r>
      <w:r w:rsidRPr="14BAD1AE">
        <w:rPr>
          <w:b/>
          <w:bCs/>
          <w:lang w:val="sr-Latn-CS"/>
        </w:rPr>
        <w:t xml:space="preserve"> korisnik:</w:t>
      </w:r>
    </w:p>
    <w:p w:rsidR="18D7E6BB" w:rsidRDefault="18D7E6BB" w:rsidP="0070495D">
      <w:pPr>
        <w:ind w:left="720"/>
        <w:rPr>
          <w:lang w:val="sr-Latn-CS"/>
        </w:rPr>
      </w:pPr>
      <w:r w:rsidRPr="14BAD1AE">
        <w:rPr>
          <w:lang w:val="sr-Latn-CS"/>
        </w:rPr>
        <w:t xml:space="preserve">Običnom korisniku dostupne su sve funkcionalnosti gosta, uz mogućnost razmenjivanja privatnih poruka sa korisnicima koji su </w:t>
      </w:r>
      <w:r w:rsidR="6E4E530A" w:rsidRPr="14BAD1AE">
        <w:rPr>
          <w:lang w:val="sr-Latn-CS"/>
        </w:rPr>
        <w:t xml:space="preserve">postavili oglase, ocenjivanja i komentarisanja oglasa i korisnika i sklapanje dogovora </w:t>
      </w:r>
      <w:r w:rsidR="5E1A5D77" w:rsidRPr="14BAD1AE">
        <w:rPr>
          <w:lang w:val="sr-Latn-CS"/>
        </w:rPr>
        <w:t>u vezi datog oglasa.</w:t>
      </w:r>
    </w:p>
    <w:p w:rsidR="6E4E530A" w:rsidRDefault="6E4E530A" w:rsidP="14BAD1AE">
      <w:pPr>
        <w:ind w:firstLine="720"/>
        <w:rPr>
          <w:lang w:val="sr-Latn-CS"/>
        </w:rPr>
      </w:pPr>
      <w:r w:rsidRPr="14BAD1AE">
        <w:rPr>
          <w:lang w:val="sr-Latn-CS"/>
        </w:rPr>
        <w:t xml:space="preserve"> </w:t>
      </w:r>
      <w:r>
        <w:tab/>
      </w:r>
    </w:p>
    <w:p w:rsidR="3AEC4AB7" w:rsidRDefault="3AEC4AB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Premijum korisnik:</w:t>
      </w:r>
    </w:p>
    <w:p w:rsidR="3AEC4AB7" w:rsidRDefault="3AEC4AB7" w:rsidP="14BAD1AE">
      <w:pPr>
        <w:pStyle w:val="BodyText"/>
      </w:pPr>
      <w:proofErr w:type="spellStart"/>
      <w:proofErr w:type="gramStart"/>
      <w:r>
        <w:t>Premijum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</w:t>
      </w:r>
      <w:r w:rsidR="0070495D">
        <w:t>oširenje</w:t>
      </w:r>
      <w:proofErr w:type="spellEnd"/>
      <w:r w:rsidR="0070495D">
        <w:t xml:space="preserve"> u </w:t>
      </w:r>
      <w:proofErr w:type="spellStart"/>
      <w:r w:rsidR="0070495D">
        <w:t>domenu</w:t>
      </w:r>
      <w:proofErr w:type="spellEnd"/>
      <w:r w:rsidR="0070495D">
        <w:t xml:space="preserve"> </w:t>
      </w:r>
      <w:proofErr w:type="spellStart"/>
      <w:r w:rsidR="0070495D">
        <w:t>postavljanja</w:t>
      </w:r>
      <w:proofErr w:type="spellEnd"/>
      <w:r w:rsidR="0070495D">
        <w:t xml:space="preserve"> </w:t>
      </w:r>
      <w:proofErr w:type="spellStart"/>
      <w:r w:rsidR="0070495D">
        <w:t>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oglasa</w:t>
      </w:r>
      <w:proofErr w:type="spellEnd"/>
      <w:r>
        <w:t>.</w:t>
      </w:r>
      <w:proofErr w:type="gramEnd"/>
    </w:p>
    <w:p w:rsidR="3AEC4AB7" w:rsidRDefault="3AEC4AB7" w:rsidP="14BAD1AE">
      <w:pPr>
        <w:rPr>
          <w:lang w:val="sr-Latn-CS"/>
        </w:rPr>
      </w:pPr>
    </w:p>
    <w:p w:rsidR="51D251E7" w:rsidRDefault="51D251E7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Moderator portala (skraćeno moderator)</w:t>
      </w:r>
      <w:r w:rsidR="28A86138" w:rsidRPr="14BAD1AE">
        <w:rPr>
          <w:b/>
          <w:bCs/>
          <w:lang w:val="sr-Latn-CS"/>
        </w:rPr>
        <w:t>:</w:t>
      </w:r>
    </w:p>
    <w:p w:rsidR="345F2C3F" w:rsidRDefault="345F2C3F" w:rsidP="0070495D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Moderator je zadužen za održavanje reda na portalu u skladu sa uslovima korišćenja, smernicama i zakonom. Moderator ima mogućnost brisanja oglasa, izdavanja upozorenja korisnicima, i zabrane pristupa </w:t>
      </w:r>
      <w:r w:rsidR="79D9B3EA" w:rsidRPr="14BAD1AE">
        <w:rPr>
          <w:lang w:val="sr-Latn-CS"/>
        </w:rPr>
        <w:t xml:space="preserve">stranici </w:t>
      </w:r>
      <w:r w:rsidR="2426DB19" w:rsidRPr="14BAD1AE">
        <w:rPr>
          <w:lang w:val="sr-Latn-CS"/>
        </w:rPr>
        <w:t>na određeno ili neodređeno vreme korisnicima koji krše uslove korišćenja.</w:t>
      </w:r>
    </w:p>
    <w:p w:rsidR="2426DB19" w:rsidRDefault="2426DB19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</w:t>
      </w:r>
      <w:r w:rsidR="28A86138" w:rsidRPr="14BAD1AE">
        <w:rPr>
          <w:b/>
          <w:bCs/>
          <w:lang w:val="sr-Latn-CS"/>
        </w:rPr>
        <w:t xml:space="preserve"> </w:t>
      </w:r>
      <w:r w:rsidR="28A86138" w:rsidRPr="14BAD1AE">
        <w:rPr>
          <w:lang w:val="sr-Latn-CS"/>
        </w:rPr>
        <w:t xml:space="preserve">je </w:t>
      </w:r>
      <w:r w:rsidR="4FFA9569" w:rsidRPr="14BAD1AE">
        <w:rPr>
          <w:lang w:val="sr-Latn-CS"/>
        </w:rPr>
        <w:t>korisnik dobr</w:t>
      </w:r>
      <w:r w:rsidR="4993FF05" w:rsidRPr="14BAD1AE">
        <w:rPr>
          <w:lang w:val="sr-Latn-CS"/>
        </w:rPr>
        <w:t>o</w:t>
      </w:r>
      <w:r w:rsidR="4FFA9569" w:rsidRPr="14BAD1AE">
        <w:rPr>
          <w:lang w:val="sr-Latn-CS"/>
        </w:rPr>
        <w:t xml:space="preserve"> upoznat sa uslovima korišćenja i smernicama</w:t>
      </w:r>
      <w:r w:rsidR="5A8913AD" w:rsidRPr="14BAD1AE">
        <w:rPr>
          <w:lang w:val="sr-Latn-CS"/>
        </w:rPr>
        <w:t xml:space="preserve"> i </w:t>
      </w:r>
      <w:r w:rsidR="28A86138" w:rsidRPr="14BAD1AE">
        <w:rPr>
          <w:lang w:val="sr-Latn-CS"/>
        </w:rPr>
        <w:t>dobrim nivoom poznavanja rada na računaru</w:t>
      </w:r>
      <w:r w:rsidR="630E1D85" w:rsidRPr="14BAD1AE">
        <w:rPr>
          <w:lang w:val="sr-Latn-CS"/>
        </w:rPr>
        <w:t xml:space="preserve">. </w:t>
      </w:r>
    </w:p>
    <w:p w:rsidR="4F22836F" w:rsidRDefault="4F22836F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 ima pristup svim funkcionalnostima premi</w:t>
      </w:r>
      <w:r w:rsidR="1C320B0A" w:rsidRPr="14BAD1AE">
        <w:rPr>
          <w:lang w:val="sr-Latn-CS"/>
        </w:rPr>
        <w:t>j</w:t>
      </w:r>
      <w:r w:rsidRPr="14BAD1AE">
        <w:rPr>
          <w:lang w:val="sr-Latn-CS"/>
        </w:rPr>
        <w:t>um korisnika.</w:t>
      </w:r>
    </w:p>
    <w:p w:rsidR="14BAD1AE" w:rsidRDefault="14BAD1AE" w:rsidP="14BAD1AE">
      <w:pPr>
        <w:rPr>
          <w:lang w:val="sr-Latn-CS"/>
        </w:rPr>
      </w:pPr>
    </w:p>
    <w:p w:rsidR="003B1702" w:rsidRPr="003372D3" w:rsidRDefault="14BAD1AE" w:rsidP="14BAD1AE">
      <w:pPr>
        <w:pStyle w:val="BodyText"/>
        <w:rPr>
          <w:b/>
          <w:bCs/>
          <w:lang w:val="sr-Latn-CS"/>
        </w:rPr>
      </w:pPr>
      <w:r w:rsidRPr="14BAD1AE">
        <w:rPr>
          <w:b/>
          <w:bCs/>
          <w:lang w:val="sr-Latn-CS"/>
        </w:rPr>
        <w:t>Administrator portala (skraćeno administrator):</w:t>
      </w:r>
    </w:p>
    <w:p w:rsidR="00804367" w:rsidRDefault="008043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Administrator je zadužen za instaliranje, konfigurisanje i kasnije od</w:t>
      </w:r>
      <w:r w:rsidR="00180A6C" w:rsidRPr="14BAD1AE">
        <w:rPr>
          <w:lang w:val="sr-Latn-CS"/>
        </w:rPr>
        <w:t>ržavanje konfiguracije portala</w:t>
      </w:r>
      <w:r w:rsidR="15EF8E1E" w:rsidRPr="14BAD1AE">
        <w:rPr>
          <w:lang w:val="sr-Latn-CS"/>
        </w:rPr>
        <w:t>,</w:t>
      </w:r>
      <w:r w:rsidR="00180A6C" w:rsidRPr="14BAD1AE">
        <w:rPr>
          <w:lang w:val="sr-Latn-CS"/>
        </w:rPr>
        <w:t xml:space="preserve"> </w:t>
      </w:r>
      <w:r w:rsidR="06C4B71B" w:rsidRPr="14BAD1AE">
        <w:rPr>
          <w:lang w:val="sr-Latn-CS"/>
        </w:rPr>
        <w:t xml:space="preserve"> </w:t>
      </w:r>
      <w:r w:rsidR="00180A6C" w:rsidRPr="14BAD1AE">
        <w:rPr>
          <w:lang w:val="sr-Latn-CS"/>
        </w:rPr>
        <w:t xml:space="preserve">kreiranje i brisanje </w:t>
      </w:r>
      <w:r w:rsidR="0776C4EA" w:rsidRPr="14BAD1AE">
        <w:rPr>
          <w:lang w:val="sr-Latn-CS"/>
        </w:rPr>
        <w:t>kategorija i postavljanje i uklanjanje moderatora. Administrator će takođe imati pristup svim funkcionalnostima koje ima moderator.</w:t>
      </w:r>
    </w:p>
    <w:p w:rsidR="00804367" w:rsidRDefault="005C71B5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Administrator će imati pristup svim funkcijama </w:t>
      </w:r>
      <w:r w:rsidR="00C503E4" w:rsidRPr="14BAD1AE">
        <w:rPr>
          <w:lang w:val="sr-Latn-CS"/>
        </w:rPr>
        <w:t>sistema</w:t>
      </w:r>
      <w:r w:rsidR="0040614F" w:rsidRPr="14BAD1AE">
        <w:rPr>
          <w:lang w:val="sr-Latn-CS"/>
        </w:rPr>
        <w:t xml:space="preserve"> (dodavanje i brisanje podataka, izmena podataka, izmena dizajna portala, izmena baze podataka i relacija, itd.)</w:t>
      </w:r>
      <w:r w:rsidR="00C503E4" w:rsidRPr="14BAD1AE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2" w:name="_Toc3235563"/>
      <w:r>
        <w:rPr>
          <w:lang w:val="sr-Latn-CS"/>
        </w:rPr>
        <w:t>Opis okruženja</w:t>
      </w:r>
      <w:bookmarkEnd w:id="12"/>
    </w:p>
    <w:p w:rsidR="00206E1F" w:rsidRPr="003372D3" w:rsidRDefault="00206E1F">
      <w:pPr>
        <w:rPr>
          <w:lang w:val="sr-Latn-CS"/>
        </w:rPr>
      </w:pPr>
    </w:p>
    <w:p w:rsidR="00150CC1" w:rsidRDefault="14BAD1AE" w:rsidP="00150CC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Korisnici sistema pristupaju sistemu preko </w:t>
      </w:r>
      <w:r w:rsidR="59CE2F0D" w:rsidRPr="14BAD1AE">
        <w:rPr>
          <w:lang w:val="sr-Latn-CS"/>
        </w:rPr>
        <w:t>w</w:t>
      </w:r>
      <w:r w:rsidRPr="14BAD1AE">
        <w:rPr>
          <w:lang w:val="sr-Latn-CS"/>
        </w:rPr>
        <w:t xml:space="preserve">eb-a što zahteva minimum modemsku </w:t>
      </w:r>
      <w:r w:rsidR="3AE78870" w:rsidRPr="14BAD1AE">
        <w:rPr>
          <w:lang w:val="sr-Latn-CS"/>
        </w:rPr>
        <w:t>i</w:t>
      </w:r>
      <w:r w:rsidRPr="14BAD1AE">
        <w:rPr>
          <w:lang w:val="sr-Latn-CS"/>
        </w:rPr>
        <w:t>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3235564"/>
      <w:r>
        <w:rPr>
          <w:lang w:val="sr-Latn-CS"/>
        </w:rPr>
        <w:t xml:space="preserve">Osnovne </w:t>
      </w:r>
      <w:r w:rsidRPr="003E4A94">
        <w:rPr>
          <w:lang w:val="sr-Latn-CS"/>
        </w:rPr>
        <w:t>potrebe korisnika</w:t>
      </w:r>
      <w:bookmarkEnd w:id="13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Pr="003372D3" w:rsidRDefault="6986035C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>Otežano pronalaženje usluga i proizv</w:t>
      </w:r>
      <w:r w:rsidR="3BEBD1B0" w:rsidRPr="14BAD1AE">
        <w:rPr>
          <w:b/>
          <w:bCs/>
          <w:lang w:val="sr-Latn-CS"/>
        </w:rPr>
        <w:t>o</w:t>
      </w:r>
      <w:r w:rsidRPr="14BAD1AE">
        <w:rPr>
          <w:b/>
          <w:bCs/>
          <w:lang w:val="sr-Latn-CS"/>
        </w:rPr>
        <w:t>da.</w:t>
      </w:r>
      <w:r w:rsidR="14BAD1AE" w:rsidRPr="14BAD1AE">
        <w:rPr>
          <w:lang w:val="sr-Latn-CS"/>
        </w:rPr>
        <w:t xml:space="preserve">  </w:t>
      </w:r>
      <w:r w:rsidR="38B175E3" w:rsidRPr="14BAD1AE">
        <w:rPr>
          <w:lang w:val="sr-Latn-CS"/>
        </w:rPr>
        <w:t>Trenutni sajtovi na tržištu ne nude intuitivni i moderni korisnički interfejs za pronalaženje potrebnih usluga i proizvoda.</w:t>
      </w:r>
      <w:r w:rsidR="00190105" w:rsidRPr="14BAD1AE">
        <w:rPr>
          <w:lang w:val="sr-Latn-CS"/>
        </w:rPr>
        <w:t xml:space="preserve"> </w:t>
      </w:r>
      <w:r w:rsidR="7783FFB9" w:rsidRPr="14BAD1AE">
        <w:rPr>
          <w:lang w:val="sr-Latn-CS"/>
        </w:rPr>
        <w:t xml:space="preserve">NaGlasu će biti razvijen kao moderna SPA web aplikacija korišćenjem najboljih praksi za dizajniranje UI-a sa fokusom na </w:t>
      </w:r>
      <w:r w:rsidR="2D9753C8" w:rsidRPr="14BAD1AE">
        <w:rPr>
          <w:lang w:val="sr-Latn-CS"/>
        </w:rPr>
        <w:t>jednostavno korišćenje</w:t>
      </w:r>
      <w:r w:rsidR="7783FFB9" w:rsidRPr="14BAD1AE">
        <w:rPr>
          <w:lang w:val="sr-Latn-CS"/>
        </w:rPr>
        <w:t xml:space="preserve"> </w:t>
      </w:r>
      <w:r w:rsidR="2CDA8BE3" w:rsidRPr="14BAD1AE">
        <w:rPr>
          <w:lang w:val="sr-Latn-CS"/>
        </w:rPr>
        <w:t>od strane</w:t>
      </w:r>
      <w:r w:rsidR="7783FFB9" w:rsidRPr="14BAD1AE">
        <w:rPr>
          <w:lang w:val="sr-Latn-CS"/>
        </w:rPr>
        <w:t xml:space="preserve"> krajn</w:t>
      </w:r>
      <w:r w:rsidR="6C3C38F9" w:rsidRPr="14BAD1AE">
        <w:rPr>
          <w:lang w:val="sr-Latn-CS"/>
        </w:rPr>
        <w:t>jeg korisnika.</w:t>
      </w:r>
    </w:p>
    <w:p w:rsidR="00206E1F" w:rsidRPr="003372D3" w:rsidRDefault="00500DA2" w:rsidP="00190105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lastRenderedPageBreak/>
        <w:t>Neažurnost</w:t>
      </w:r>
      <w:r w:rsidR="00190105" w:rsidRPr="14BAD1AE">
        <w:rPr>
          <w:b/>
          <w:bCs/>
          <w:lang w:val="sr-Latn-CS"/>
        </w:rPr>
        <w:t xml:space="preserve"> i nekompletnost</w:t>
      </w:r>
      <w:r w:rsidR="00C9046D" w:rsidRPr="14BAD1AE">
        <w:rPr>
          <w:b/>
          <w:bCs/>
          <w:lang w:val="sr-Latn-CS"/>
        </w:rPr>
        <w:t xml:space="preserve"> informacija </w:t>
      </w:r>
      <w:r w:rsidR="25D89F3D" w:rsidRPr="14BAD1AE">
        <w:rPr>
          <w:b/>
          <w:bCs/>
          <w:lang w:val="sr-Latn-CS"/>
        </w:rPr>
        <w:t xml:space="preserve">u vezi </w:t>
      </w:r>
      <w:r w:rsidR="15A49026" w:rsidRPr="14BAD1AE">
        <w:rPr>
          <w:b/>
          <w:bCs/>
          <w:lang w:val="sr-Latn-CS"/>
        </w:rPr>
        <w:t xml:space="preserve">sa </w:t>
      </w:r>
      <w:r w:rsidR="25D89F3D" w:rsidRPr="14BAD1AE">
        <w:rPr>
          <w:b/>
          <w:bCs/>
          <w:lang w:val="sr-Latn-CS"/>
        </w:rPr>
        <w:t>postavljeni</w:t>
      </w:r>
      <w:r w:rsidR="1A7D44CF" w:rsidRPr="14BAD1AE">
        <w:rPr>
          <w:b/>
          <w:bCs/>
          <w:lang w:val="sr-Latn-CS"/>
        </w:rPr>
        <w:t>m</w:t>
      </w:r>
      <w:r w:rsidR="25D89F3D" w:rsidRPr="14BAD1AE">
        <w:rPr>
          <w:b/>
          <w:bCs/>
          <w:lang w:val="sr-Latn-CS"/>
        </w:rPr>
        <w:t xml:space="preserve"> oglas</w:t>
      </w:r>
      <w:r w:rsidR="148B91FF" w:rsidRPr="14BAD1AE">
        <w:rPr>
          <w:b/>
          <w:bCs/>
          <w:lang w:val="sr-Latn-CS"/>
        </w:rPr>
        <w:t>im</w:t>
      </w:r>
      <w:r w:rsidR="31A5A3E8" w:rsidRPr="14BAD1AE">
        <w:rPr>
          <w:b/>
          <w:bCs/>
          <w:lang w:val="sr-Latn-CS"/>
        </w:rPr>
        <w:t>a</w:t>
      </w:r>
      <w:r w:rsidR="14BAD1AE" w:rsidRPr="14BAD1AE">
        <w:rPr>
          <w:b/>
          <w:bCs/>
          <w:lang w:val="sr-Latn-CS"/>
        </w:rPr>
        <w:t>.</w:t>
      </w:r>
      <w:r w:rsidR="14BAD1AE" w:rsidRPr="14BAD1AE">
        <w:rPr>
          <w:lang w:val="sr-Latn-CS"/>
        </w:rPr>
        <w:t xml:space="preserve"> </w:t>
      </w:r>
      <w:r w:rsidR="5A2BD999" w:rsidRPr="14BAD1AE">
        <w:rPr>
          <w:lang w:val="sr-Latn-CS"/>
        </w:rPr>
        <w:t>Trenutni sajtovi u domenu oglasa i reklama često neadekvatno uklanjaju ist</w:t>
      </w:r>
      <w:r w:rsidR="0E607272" w:rsidRPr="14BAD1AE">
        <w:rPr>
          <w:lang w:val="sr-Latn-CS"/>
        </w:rPr>
        <w:t>e</w:t>
      </w:r>
      <w:r w:rsidR="5A2BD999" w:rsidRPr="14BAD1AE">
        <w:rPr>
          <w:lang w:val="sr-Latn-CS"/>
        </w:rPr>
        <w:t xml:space="preserve">kle oglase iz pretrage. </w:t>
      </w:r>
      <w:r w:rsidR="0A7A370C" w:rsidRPr="14BAD1AE">
        <w:rPr>
          <w:lang w:val="sr-Latn-CS"/>
        </w:rPr>
        <w:t>Neophodno je om</w:t>
      </w:r>
      <w:r w:rsidR="1EDEC9CD" w:rsidRPr="14BAD1AE">
        <w:rPr>
          <w:lang w:val="sr-Latn-CS"/>
        </w:rPr>
        <w:t>ogućiti jednostavno dodavanje i ažuriranje postojećih oglasa.</w:t>
      </w:r>
      <w:r w:rsidR="00FD4530" w:rsidRPr="14BAD1AE">
        <w:rPr>
          <w:lang w:val="sr-Latn-CS"/>
        </w:rPr>
        <w:t xml:space="preserve"> </w:t>
      </w:r>
    </w:p>
    <w:p w:rsidR="35CDEB6B" w:rsidRDefault="35CDEB6B" w:rsidP="14BAD1AE">
      <w:pPr>
        <w:pStyle w:val="BodyText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b/>
          <w:bCs/>
          <w:lang w:val="sr-Latn-CS"/>
        </w:rPr>
        <w:t xml:space="preserve">Rasejanost dostupnih oglasa na različitim internet stranicama. </w:t>
      </w:r>
      <w:r w:rsidR="3BB04FAD" w:rsidRPr="14BAD1AE">
        <w:rPr>
          <w:lang w:val="sr-Latn-CS"/>
        </w:rPr>
        <w:t>Postojeći oglasi koji dele zajedničku ciljanu publiku su neretko rasejani na različitim web stranicama, što otež</w:t>
      </w:r>
      <w:r w:rsidR="241F8E47" w:rsidRPr="14BAD1AE">
        <w:rPr>
          <w:lang w:val="sr-Latn-CS"/>
        </w:rPr>
        <w:t>ava pronalaženje adekvatnih usluga i dobara za krajnjeg korisnika.</w:t>
      </w:r>
    </w:p>
    <w:p w:rsidR="00D44844" w:rsidRDefault="00D44844" w:rsidP="14BAD1AE">
      <w:pPr>
        <w:pStyle w:val="Heading2"/>
        <w:rPr>
          <w:lang w:val="sr-Latn-CS"/>
        </w:rPr>
      </w:pPr>
      <w:bookmarkStart w:id="14" w:name="_Toc3235565"/>
      <w:r w:rsidRPr="14BAD1AE">
        <w:rPr>
          <w:lang w:val="sr-Latn-CS"/>
        </w:rPr>
        <w:t>Alternative i konkurencija</w:t>
      </w:r>
      <w:bookmarkEnd w:id="14"/>
    </w:p>
    <w:p w:rsidR="14BAD1AE" w:rsidRDefault="14BAD1AE" w:rsidP="14BAD1AE">
      <w:pPr>
        <w:rPr>
          <w:lang w:val="sr-Latn-CS"/>
        </w:rPr>
      </w:pPr>
    </w:p>
    <w:p w:rsidR="227C0E6B" w:rsidRDefault="227C0E6B" w:rsidP="14BAD1AE">
      <w:pPr>
        <w:ind w:left="720"/>
      </w:pPr>
      <w:proofErr w:type="spellStart"/>
      <w:proofErr w:type="gramStart"/>
      <w:r w:rsidRPr="14BAD1AE">
        <w:t>Sveobuhvatno</w:t>
      </w:r>
      <w:proofErr w:type="spellEnd"/>
      <w:r w:rsidRPr="14BAD1AE">
        <w:t xml:space="preserve"> </w:t>
      </w:r>
      <w:proofErr w:type="spellStart"/>
      <w:r w:rsidRPr="14BAD1AE">
        <w:t>istraživanje</w:t>
      </w:r>
      <w:proofErr w:type="spellEnd"/>
      <w:r w:rsidRPr="14BAD1AE">
        <w:t xml:space="preserve"> </w:t>
      </w:r>
      <w:proofErr w:type="spellStart"/>
      <w:r w:rsidRPr="14BAD1AE">
        <w:t>vezano</w:t>
      </w:r>
      <w:proofErr w:type="spellEnd"/>
      <w:r w:rsidRPr="14BAD1AE">
        <w:t xml:space="preserve"> </w:t>
      </w:r>
      <w:proofErr w:type="spellStart"/>
      <w:r w:rsidRPr="14BAD1AE">
        <w:t>za</w:t>
      </w:r>
      <w:proofErr w:type="spellEnd"/>
      <w:r w:rsidRPr="14BAD1AE">
        <w:t xml:space="preserve"> </w:t>
      </w:r>
      <w:proofErr w:type="spellStart"/>
      <w:r w:rsidRPr="14BAD1AE">
        <w:t>analizu</w:t>
      </w:r>
      <w:proofErr w:type="spellEnd"/>
      <w:r w:rsidRPr="14BAD1AE">
        <w:t xml:space="preserve"> </w:t>
      </w:r>
      <w:proofErr w:type="spellStart"/>
      <w:r w:rsidRPr="14BAD1AE">
        <w:t>postojećih</w:t>
      </w:r>
      <w:proofErr w:type="spellEnd"/>
      <w:r w:rsidRPr="14BAD1AE">
        <w:t xml:space="preserve"> </w:t>
      </w:r>
      <w:proofErr w:type="spellStart"/>
      <w:r w:rsidRPr="14BAD1AE">
        <w:t>proizvoda</w:t>
      </w:r>
      <w:proofErr w:type="spellEnd"/>
      <w:r w:rsidRPr="14BAD1AE">
        <w:t xml:space="preserve"> </w:t>
      </w:r>
      <w:proofErr w:type="spellStart"/>
      <w:r w:rsidRPr="14BAD1AE">
        <w:t>koji</w:t>
      </w:r>
      <w:proofErr w:type="spellEnd"/>
      <w:r w:rsidRPr="14BAD1AE">
        <w:t xml:space="preserve"> bi u </w:t>
      </w:r>
      <w:proofErr w:type="spellStart"/>
      <w:r w:rsidRPr="14BAD1AE">
        <w:t>potpunosti</w:t>
      </w:r>
      <w:proofErr w:type="spellEnd"/>
      <w:r w:rsidRPr="14BAD1AE">
        <w:t xml:space="preserve"> </w:t>
      </w:r>
      <w:proofErr w:type="spellStart"/>
      <w:r w:rsidRPr="14BAD1AE">
        <w:t>rešili</w:t>
      </w:r>
      <w:proofErr w:type="spellEnd"/>
      <w:r w:rsidRPr="14BAD1AE">
        <w:t xml:space="preserve"> </w:t>
      </w:r>
      <w:proofErr w:type="spellStart"/>
      <w:r w:rsidRPr="14BAD1AE">
        <w:t>navedene</w:t>
      </w:r>
      <w:proofErr w:type="spellEnd"/>
      <w:r w:rsidRPr="14BAD1AE">
        <w:t xml:space="preserve"> </w:t>
      </w:r>
      <w:proofErr w:type="spellStart"/>
      <w:r w:rsidRPr="14BAD1AE">
        <w:t>probleme</w:t>
      </w:r>
      <w:proofErr w:type="spellEnd"/>
      <w:r w:rsidRPr="14BAD1AE">
        <w:t xml:space="preserve"> </w:t>
      </w:r>
      <w:proofErr w:type="spellStart"/>
      <w:r w:rsidRPr="14BAD1AE">
        <w:t>nije</w:t>
      </w:r>
      <w:proofErr w:type="spellEnd"/>
      <w:r w:rsidRPr="14BAD1AE">
        <w:t xml:space="preserve"> </w:t>
      </w:r>
      <w:proofErr w:type="spellStart"/>
      <w:r w:rsidRPr="14BAD1AE">
        <w:t>obavljeno</w:t>
      </w:r>
      <w:proofErr w:type="spellEnd"/>
      <w:r w:rsidRPr="14BAD1AE">
        <w:t>.</w:t>
      </w:r>
      <w:proofErr w:type="gramEnd"/>
      <w:r w:rsidRPr="14BAD1AE">
        <w:t xml:space="preserve"> Na </w:t>
      </w:r>
      <w:proofErr w:type="spellStart"/>
      <w:r w:rsidRPr="14BAD1AE">
        <w:t>osnovu</w:t>
      </w:r>
      <w:proofErr w:type="spellEnd"/>
      <w:r w:rsidRPr="14BAD1AE">
        <w:t xml:space="preserve"> </w:t>
      </w:r>
      <w:r w:rsidR="635C9C66" w:rsidRPr="14BAD1AE">
        <w:t xml:space="preserve">web </w:t>
      </w:r>
      <w:proofErr w:type="spellStart"/>
      <w:r w:rsidR="635C9C66" w:rsidRPr="14BAD1AE">
        <w:t>sajtova</w:t>
      </w:r>
      <w:proofErr w:type="spellEnd"/>
      <w:r w:rsidR="635C9C66" w:rsidRPr="14BAD1AE">
        <w:t xml:space="preserve"> </w:t>
      </w:r>
      <w:proofErr w:type="spellStart"/>
      <w:r w:rsidRPr="14BAD1AE">
        <w:t>pronađenih</w:t>
      </w:r>
      <w:proofErr w:type="spellEnd"/>
      <w:r w:rsidRPr="14BAD1AE">
        <w:t xml:space="preserve"> </w:t>
      </w:r>
      <w:proofErr w:type="spellStart"/>
      <w:proofErr w:type="gramStart"/>
      <w:r w:rsidRPr="14BAD1AE">
        <w:t>na</w:t>
      </w:r>
      <w:proofErr w:type="spellEnd"/>
      <w:proofErr w:type="gramEnd"/>
      <w:r w:rsidRPr="14BAD1AE">
        <w:t xml:space="preserve"> </w:t>
      </w:r>
      <w:proofErr w:type="spellStart"/>
      <w:r w:rsidRPr="14BAD1AE">
        <w:t>internetu</w:t>
      </w:r>
      <w:proofErr w:type="spellEnd"/>
      <w:r w:rsidRPr="14BAD1AE">
        <w:t xml:space="preserve">, </w:t>
      </w:r>
      <w:proofErr w:type="spellStart"/>
      <w:r w:rsidRPr="14BAD1AE">
        <w:t>stiče</w:t>
      </w:r>
      <w:proofErr w:type="spellEnd"/>
      <w:r w:rsidRPr="14BAD1AE">
        <w:t xml:space="preserve"> se </w:t>
      </w:r>
      <w:proofErr w:type="spellStart"/>
      <w:r w:rsidRPr="14BAD1AE">
        <w:t>utisak</w:t>
      </w:r>
      <w:proofErr w:type="spellEnd"/>
      <w:r w:rsidRPr="14BAD1AE">
        <w:t xml:space="preserve"> </w:t>
      </w:r>
      <w:proofErr w:type="spellStart"/>
      <w:r w:rsidRPr="14BAD1AE">
        <w:t>da</w:t>
      </w:r>
      <w:proofErr w:type="spellEnd"/>
      <w:r w:rsidRPr="14BAD1AE">
        <w:t xml:space="preserve"> </w:t>
      </w:r>
      <w:proofErr w:type="spellStart"/>
      <w:r w:rsidRPr="14BAD1AE">
        <w:t>slični</w:t>
      </w:r>
      <w:proofErr w:type="spellEnd"/>
      <w:r w:rsidRPr="14BAD1AE">
        <w:t xml:space="preserve"> </w:t>
      </w:r>
      <w:proofErr w:type="spellStart"/>
      <w:r w:rsidRPr="14BAD1AE">
        <w:t>sistemi</w:t>
      </w:r>
      <w:proofErr w:type="spellEnd"/>
      <w:r w:rsidRPr="14BAD1AE">
        <w:t xml:space="preserve"> </w:t>
      </w:r>
      <w:proofErr w:type="spellStart"/>
      <w:r w:rsidRPr="14BAD1AE">
        <w:t>imaju</w:t>
      </w:r>
      <w:proofErr w:type="spellEnd"/>
      <w:r w:rsidRPr="14BAD1AE">
        <w:t xml:space="preserve"> u </w:t>
      </w:r>
      <w:proofErr w:type="spellStart"/>
      <w:r w:rsidRPr="14BAD1AE">
        <w:t>pojedinim</w:t>
      </w:r>
      <w:proofErr w:type="spellEnd"/>
      <w:r w:rsidRPr="14BAD1AE">
        <w:t xml:space="preserve"> </w:t>
      </w:r>
      <w:proofErr w:type="spellStart"/>
      <w:r w:rsidRPr="14BAD1AE">
        <w:t>slučajevima</w:t>
      </w:r>
      <w:proofErr w:type="spellEnd"/>
      <w:r w:rsidRPr="14BAD1AE">
        <w:t xml:space="preserve"> u </w:t>
      </w:r>
      <w:proofErr w:type="spellStart"/>
      <w:r w:rsidRPr="14BAD1AE">
        <w:t>potpunosti</w:t>
      </w:r>
      <w:proofErr w:type="spellEnd"/>
      <w:r w:rsidRPr="14BAD1AE">
        <w:t xml:space="preserve"> </w:t>
      </w:r>
      <w:proofErr w:type="spellStart"/>
      <w:r w:rsidRPr="14BAD1AE">
        <w:t>iste</w:t>
      </w:r>
      <w:proofErr w:type="spellEnd"/>
      <w:r w:rsidRPr="14BAD1AE">
        <w:t xml:space="preserve"> </w:t>
      </w:r>
      <w:proofErr w:type="spellStart"/>
      <w:r w:rsidRPr="14BAD1AE">
        <w:t>probleme</w:t>
      </w:r>
      <w:proofErr w:type="spellEnd"/>
      <w:r w:rsidRPr="14BAD1AE">
        <w:t xml:space="preserve"> </w:t>
      </w:r>
      <w:proofErr w:type="spellStart"/>
      <w:r w:rsidRPr="14BAD1AE">
        <w:t>opisane</w:t>
      </w:r>
      <w:proofErr w:type="spellEnd"/>
      <w:r w:rsidRPr="14BAD1AE">
        <w:t xml:space="preserve"> u </w:t>
      </w:r>
      <w:proofErr w:type="spellStart"/>
      <w:r w:rsidRPr="14BAD1AE">
        <w:t>ovom</w:t>
      </w:r>
      <w:proofErr w:type="spellEnd"/>
      <w:r w:rsidRPr="14BAD1AE">
        <w:t xml:space="preserve"> </w:t>
      </w:r>
      <w:proofErr w:type="spellStart"/>
      <w:r w:rsidRPr="14BAD1AE">
        <w:t>dokumentu</w:t>
      </w:r>
      <w:proofErr w:type="spellEnd"/>
      <w:r w:rsidRPr="14BAD1AE">
        <w:t xml:space="preserve">, </w:t>
      </w:r>
      <w:proofErr w:type="spellStart"/>
      <w:r w:rsidRPr="14BAD1AE">
        <w:t>dok</w:t>
      </w:r>
      <w:proofErr w:type="spellEnd"/>
      <w:r w:rsidRPr="14BAD1AE">
        <w:t xml:space="preserve"> </w:t>
      </w:r>
      <w:proofErr w:type="spellStart"/>
      <w:r w:rsidRPr="14BAD1AE">
        <w:t>su</w:t>
      </w:r>
      <w:proofErr w:type="spellEnd"/>
      <w:r w:rsidRPr="14BAD1AE">
        <w:t xml:space="preserve"> u </w:t>
      </w:r>
      <w:proofErr w:type="spellStart"/>
      <w:r w:rsidRPr="14BAD1AE">
        <w:t>drugim</w:t>
      </w:r>
      <w:proofErr w:type="spellEnd"/>
      <w:r w:rsidRPr="14BAD1AE">
        <w:t xml:space="preserve"> </w:t>
      </w:r>
      <w:proofErr w:type="spellStart"/>
      <w:r w:rsidRPr="14BAD1AE">
        <w:t>slučajevima</w:t>
      </w:r>
      <w:proofErr w:type="spellEnd"/>
      <w:r w:rsidRPr="14BAD1AE">
        <w:t xml:space="preserve"> </w:t>
      </w:r>
      <w:proofErr w:type="spellStart"/>
      <w:r w:rsidRPr="14BAD1AE">
        <w:t>neki</w:t>
      </w:r>
      <w:proofErr w:type="spellEnd"/>
      <w:r w:rsidRPr="14BAD1AE">
        <w:t xml:space="preserve"> </w:t>
      </w:r>
      <w:proofErr w:type="spellStart"/>
      <w:r w:rsidRPr="14BAD1AE">
        <w:t>problemi</w:t>
      </w:r>
      <w:proofErr w:type="spellEnd"/>
      <w:r w:rsidRPr="14BAD1AE">
        <w:t xml:space="preserve"> </w:t>
      </w:r>
      <w:proofErr w:type="spellStart"/>
      <w:r w:rsidRPr="14BAD1AE">
        <w:t>rešeni</w:t>
      </w:r>
      <w:proofErr w:type="spellEnd"/>
      <w:r w:rsidRPr="14BAD1AE">
        <w:t xml:space="preserve">, a </w:t>
      </w:r>
      <w:proofErr w:type="spellStart"/>
      <w:r w:rsidRPr="14BAD1AE">
        <w:t>drugi</w:t>
      </w:r>
      <w:proofErr w:type="spellEnd"/>
      <w:r w:rsidRPr="14BAD1AE">
        <w:t xml:space="preserve"> </w:t>
      </w:r>
      <w:proofErr w:type="spellStart"/>
      <w:r w:rsidRPr="14BAD1AE">
        <w:t>nisu</w:t>
      </w:r>
      <w:proofErr w:type="spellEnd"/>
      <w:r w:rsidRPr="14BAD1AE">
        <w:t xml:space="preserve"> </w:t>
      </w:r>
      <w:proofErr w:type="spellStart"/>
      <w:r w:rsidRPr="14BAD1AE">
        <w:t>obrađeni</w:t>
      </w:r>
      <w:proofErr w:type="spellEnd"/>
      <w:r w:rsidRPr="14BAD1AE">
        <w:t xml:space="preserve">, pa ne </w:t>
      </w:r>
      <w:proofErr w:type="spellStart"/>
      <w:r w:rsidRPr="14BAD1AE">
        <w:t>postoji</w:t>
      </w:r>
      <w:proofErr w:type="spellEnd"/>
      <w:r w:rsidRPr="14BAD1AE">
        <w:t xml:space="preserve"> </w:t>
      </w:r>
      <w:proofErr w:type="spellStart"/>
      <w:r w:rsidRPr="14BAD1AE">
        <w:t>kompletno</w:t>
      </w:r>
      <w:proofErr w:type="spellEnd"/>
      <w:r w:rsidRPr="14BAD1AE">
        <w:t xml:space="preserve"> </w:t>
      </w:r>
      <w:proofErr w:type="spellStart"/>
      <w:r w:rsidRPr="14BAD1AE">
        <w:t>rešenje</w:t>
      </w:r>
      <w:proofErr w:type="spellEnd"/>
      <w:r w:rsidRPr="14BAD1AE">
        <w:t>.</w:t>
      </w:r>
    </w:p>
    <w:p w:rsidR="14BAD1AE" w:rsidRDefault="14BAD1AE" w:rsidP="14BAD1AE">
      <w:pPr>
        <w:ind w:left="720"/>
      </w:pPr>
    </w:p>
    <w:p w:rsidR="4C0C87F9" w:rsidRDefault="4C0C87F9" w:rsidP="14BAD1AE">
      <w:pPr>
        <w:pStyle w:val="BodyText"/>
      </w:pPr>
      <w:proofErr w:type="spellStart"/>
      <w:r w:rsidRPr="14BAD1AE">
        <w:t>Projekat</w:t>
      </w:r>
      <w:proofErr w:type="spellEnd"/>
      <w:r w:rsidRPr="14BAD1AE">
        <w:t xml:space="preserve"> </w:t>
      </w:r>
      <w:proofErr w:type="spellStart"/>
      <w:r w:rsidRPr="14BAD1AE">
        <w:t>ima</w:t>
      </w:r>
      <w:proofErr w:type="spellEnd"/>
      <w:r w:rsidRPr="14BAD1AE">
        <w:t xml:space="preserve"> </w:t>
      </w:r>
      <w:proofErr w:type="spellStart"/>
      <w:r w:rsidRPr="14BAD1AE">
        <w:t>sličnost</w:t>
      </w:r>
      <w:proofErr w:type="spellEnd"/>
      <w:r w:rsidRPr="14BAD1AE">
        <w:t xml:space="preserve"> </w:t>
      </w:r>
      <w:proofErr w:type="spellStart"/>
      <w:r w:rsidRPr="14BAD1AE">
        <w:t>sa</w:t>
      </w:r>
      <w:proofErr w:type="spellEnd"/>
      <w:r w:rsidRPr="14BAD1AE">
        <w:t xml:space="preserve"> </w:t>
      </w:r>
      <w:proofErr w:type="spellStart"/>
      <w:r w:rsidR="0070495D">
        <w:t>sajtom</w:t>
      </w:r>
      <w:proofErr w:type="spellEnd"/>
      <w:r w:rsidR="4C2ADD6A" w:rsidRPr="14BAD1AE">
        <w:t xml:space="preserve"> </w:t>
      </w:r>
      <w:proofErr w:type="spellStart"/>
      <w:r w:rsidR="4C2ADD6A" w:rsidRPr="14BAD1AE">
        <w:t>KupujemProdajem</w:t>
      </w:r>
      <w:proofErr w:type="spellEnd"/>
      <w:r w:rsidR="4C2ADD6A" w:rsidRPr="14BAD1AE">
        <w:t xml:space="preserve"> </w:t>
      </w:r>
      <w:proofErr w:type="spellStart"/>
      <w:r w:rsidR="4C2ADD6A" w:rsidRPr="14BAD1AE">
        <w:t>ali</w:t>
      </w:r>
      <w:proofErr w:type="spellEnd"/>
      <w:r w:rsidR="4C2ADD6A" w:rsidRPr="14BAD1AE">
        <w:t xml:space="preserve"> je</w:t>
      </w:r>
      <w:r w:rsidRPr="14BAD1AE">
        <w:t xml:space="preserve"> </w:t>
      </w:r>
      <w:proofErr w:type="spellStart"/>
      <w:r w:rsidR="267AA49A" w:rsidRPr="14BAD1AE">
        <w:t>c</w:t>
      </w:r>
      <w:r w:rsidRPr="14BAD1AE">
        <w:t>ilj</w:t>
      </w:r>
      <w:proofErr w:type="spellEnd"/>
      <w:r w:rsidRPr="14BAD1AE">
        <w:t xml:space="preserve"> </w:t>
      </w:r>
      <w:proofErr w:type="spellStart"/>
      <w:r w:rsidRPr="14BAD1AE">
        <w:t>portala</w:t>
      </w:r>
      <w:proofErr w:type="spellEnd"/>
      <w:r w:rsidRPr="14BAD1AE">
        <w:t xml:space="preserve"> </w:t>
      </w:r>
      <w:proofErr w:type="spellStart"/>
      <w:r w:rsidR="4143FD39" w:rsidRPr="14BAD1AE">
        <w:t>NaGlasu</w:t>
      </w:r>
      <w:proofErr w:type="spellEnd"/>
      <w:r w:rsidR="4143FD39" w:rsidRPr="14BAD1AE">
        <w:t xml:space="preserve"> </w:t>
      </w:r>
      <w:proofErr w:type="spellStart"/>
      <w:r w:rsidR="4143FD39" w:rsidRPr="14BAD1AE">
        <w:t>moderniji</w:t>
      </w:r>
      <w:proofErr w:type="spellEnd"/>
      <w:r w:rsidR="4143FD39" w:rsidRPr="14BAD1AE">
        <w:t xml:space="preserve"> </w:t>
      </w:r>
      <w:proofErr w:type="spellStart"/>
      <w:r w:rsidR="4143FD39" w:rsidRPr="14BAD1AE">
        <w:t>i</w:t>
      </w:r>
      <w:proofErr w:type="spellEnd"/>
      <w:r w:rsidR="4143FD39" w:rsidRPr="14BAD1AE">
        <w:t xml:space="preserve"> </w:t>
      </w:r>
      <w:proofErr w:type="spellStart"/>
      <w:proofErr w:type="gramStart"/>
      <w:r w:rsidR="4143FD39" w:rsidRPr="14BAD1AE">
        <w:t>unapređen</w:t>
      </w:r>
      <w:proofErr w:type="spellEnd"/>
      <w:r w:rsidR="4143FD39" w:rsidRPr="14BAD1AE">
        <w:t xml:space="preserve"> </w:t>
      </w:r>
      <w:r w:rsidRPr="14BAD1AE">
        <w:t xml:space="preserve"> </w:t>
      </w:r>
      <w:proofErr w:type="spellStart"/>
      <w:r w:rsidR="36365CBB" w:rsidRPr="14BAD1AE">
        <w:t>korisnički</w:t>
      </w:r>
      <w:proofErr w:type="spellEnd"/>
      <w:proofErr w:type="gramEnd"/>
      <w:r w:rsidR="36365CBB" w:rsidRPr="14BAD1AE">
        <w:t xml:space="preserve"> </w:t>
      </w:r>
      <w:proofErr w:type="spellStart"/>
      <w:r w:rsidR="36365CBB" w:rsidRPr="14BAD1AE">
        <w:t>interfejs</w:t>
      </w:r>
      <w:proofErr w:type="spellEnd"/>
      <w:r w:rsidR="40E316AA" w:rsidRPr="14BAD1AE">
        <w:t xml:space="preserve"> </w:t>
      </w:r>
      <w:proofErr w:type="spellStart"/>
      <w:r w:rsidR="10C05FF8" w:rsidRPr="14BAD1AE">
        <w:t>sa</w:t>
      </w:r>
      <w:proofErr w:type="spellEnd"/>
      <w:r w:rsidR="10C05FF8" w:rsidRPr="14BAD1AE">
        <w:t xml:space="preserve"> </w:t>
      </w:r>
      <w:proofErr w:type="spellStart"/>
      <w:r w:rsidR="10C05FF8" w:rsidRPr="14BAD1AE">
        <w:t>akcentom</w:t>
      </w:r>
      <w:proofErr w:type="spellEnd"/>
      <w:r w:rsidR="10C05FF8" w:rsidRPr="14BAD1AE">
        <w:t xml:space="preserve"> </w:t>
      </w:r>
      <w:proofErr w:type="spellStart"/>
      <w:r w:rsidR="10C05FF8" w:rsidRPr="14BAD1AE">
        <w:t>na</w:t>
      </w:r>
      <w:proofErr w:type="spellEnd"/>
      <w:r w:rsidR="10C05FF8" w:rsidRPr="14BAD1AE">
        <w:t xml:space="preserve"> </w:t>
      </w:r>
      <w:proofErr w:type="spellStart"/>
      <w:r w:rsidR="10C05FF8" w:rsidRPr="14BAD1AE">
        <w:t>personalizaciju</w:t>
      </w:r>
      <w:proofErr w:type="spellEnd"/>
      <w:r w:rsidR="10C05FF8" w:rsidRPr="14BAD1AE">
        <w:t xml:space="preserve"> </w:t>
      </w:r>
      <w:proofErr w:type="spellStart"/>
      <w:r w:rsidR="10C05FF8" w:rsidRPr="14BAD1AE">
        <w:t>korisničkog</w:t>
      </w:r>
      <w:proofErr w:type="spellEnd"/>
      <w:r w:rsidR="10C05FF8" w:rsidRPr="14BAD1AE">
        <w:t xml:space="preserve"> </w:t>
      </w:r>
      <w:proofErr w:type="spellStart"/>
      <w:r w:rsidR="10C05FF8" w:rsidRPr="14BAD1AE">
        <w:t>iskustva</w:t>
      </w:r>
      <w:proofErr w:type="spellEnd"/>
      <w:r w:rsidR="10C05FF8" w:rsidRPr="14BAD1AE">
        <w:t>.</w:t>
      </w:r>
    </w:p>
    <w:p w:rsidR="00206E1F" w:rsidRPr="003372D3" w:rsidRDefault="00B849B5" w:rsidP="00D44844">
      <w:pPr>
        <w:pStyle w:val="Heading1"/>
        <w:numPr>
          <w:ilvl w:val="0"/>
          <w:numId w:val="7"/>
        </w:numPr>
        <w:rPr>
          <w:lang w:val="sr-Latn-CS"/>
        </w:rPr>
      </w:pPr>
      <w:bookmarkStart w:id="15" w:name="_Toc3235566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5"/>
    </w:p>
    <w:p w:rsidR="00206E1F" w:rsidRPr="003372D3" w:rsidRDefault="00D00311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je dat pogled na osnovne mogućnosti </w:t>
      </w:r>
      <w:r w:rsidR="760C2D70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,</w:t>
      </w:r>
      <w:r w:rsidRPr="14BAD1AE">
        <w:rPr>
          <w:lang w:val="sr-Latn-CS"/>
        </w:rPr>
        <w:t xml:space="preserve"> kontekst u kome sistem treba da funkcioniše </w:t>
      </w:r>
      <w:r w:rsidR="00732741" w:rsidRPr="14BAD1AE">
        <w:rPr>
          <w:lang w:val="sr-Latn-CS"/>
        </w:rPr>
        <w:t>i konfiguracija sistema</w:t>
      </w:r>
      <w:r w:rsidR="14BAD1AE" w:rsidRPr="14BAD1AE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6" w:name="_Toc3235567"/>
      <w:r w:rsidRPr="14BAD1AE">
        <w:rPr>
          <w:lang w:val="sr-Latn-CS"/>
        </w:rPr>
        <w:t>Perspektiva proi</w:t>
      </w:r>
      <w:r w:rsidR="00B849B5" w:rsidRPr="14BAD1AE">
        <w:rPr>
          <w:lang w:val="sr-Latn-CS"/>
        </w:rPr>
        <w:t>z</w:t>
      </w:r>
      <w:r w:rsidRPr="14BAD1AE">
        <w:rPr>
          <w:lang w:val="sr-Latn-CS"/>
        </w:rPr>
        <w:t>voda</w:t>
      </w:r>
      <w:bookmarkEnd w:id="16"/>
      <w:r w:rsidR="14BAD1AE" w:rsidRPr="14BAD1AE">
        <w:rPr>
          <w:lang w:val="sr-Latn-CS"/>
        </w:rPr>
        <w:t xml:space="preserve"> </w:t>
      </w:r>
    </w:p>
    <w:p w:rsidR="00206E1F" w:rsidRPr="003372D3" w:rsidRDefault="4B891600" w:rsidP="00732741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732741" w:rsidRPr="14BAD1AE">
        <w:rPr>
          <w:lang w:val="sr-Latn-CS"/>
        </w:rPr>
        <w:t xml:space="preserve"> će</w:t>
      </w:r>
      <w:r w:rsidR="41B49491" w:rsidRPr="14BAD1AE">
        <w:rPr>
          <w:lang w:val="sr-Latn-CS"/>
        </w:rPr>
        <w:t xml:space="preserve"> ponuditi nove funkcionalnosti i</w:t>
      </w:r>
      <w:r w:rsidR="00732741" w:rsidRPr="14BAD1AE">
        <w:rPr>
          <w:lang w:val="sr-Latn-CS"/>
        </w:rPr>
        <w:t xml:space="preserve"> </w:t>
      </w:r>
      <w:r w:rsidR="7228ABB5" w:rsidRPr="14BAD1AE">
        <w:rPr>
          <w:lang w:val="sr-Latn-CS"/>
        </w:rPr>
        <w:t>bolje korisničko iskustvo u odnosu na konkurenciju</w:t>
      </w:r>
      <w:r w:rsidR="00732741" w:rsidRPr="14BAD1AE">
        <w:rPr>
          <w:lang w:val="sr-Latn-CS"/>
        </w:rPr>
        <w:t xml:space="preserve">. Novi sistem će koristiti </w:t>
      </w:r>
      <w:r w:rsidR="4697660E" w:rsidRPr="14BAD1AE">
        <w:rPr>
          <w:lang w:val="sr-Latn-CS"/>
        </w:rPr>
        <w:t xml:space="preserve">MySQL </w:t>
      </w:r>
      <w:r w:rsidR="00732741" w:rsidRPr="14BAD1AE">
        <w:rPr>
          <w:lang w:val="sr-Latn-CS"/>
        </w:rPr>
        <w:t xml:space="preserve">DBMS instaliran na mašini koja predstavlja Web server </w:t>
      </w:r>
      <w:r w:rsidR="573D1A0B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="00732741" w:rsidRPr="14BAD1AE">
        <w:rPr>
          <w:lang w:val="sr-Latn-CS"/>
        </w:rPr>
        <w:t>. Dijagram koji pokazuje kontekst sistema je dat na slici 6.1.1</w:t>
      </w:r>
      <w:r w:rsidR="14BAD1AE" w:rsidRPr="14BAD1AE">
        <w:rPr>
          <w:lang w:val="sr-Latn-CS"/>
        </w:rPr>
        <w:t>.</w:t>
      </w:r>
    </w:p>
    <w:p w:rsidR="00206E1F" w:rsidRPr="003372D3" w:rsidRDefault="437A31A3" w:rsidP="00F06298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732741" w:rsidRPr="14BAD1AE">
        <w:rPr>
          <w:lang w:val="sr-Latn-CS"/>
        </w:rPr>
        <w:t>sistem će biti zasnovan na klijent/server arhitekturi Web aplikacija ilustrovanoj na slici 6.1.2.</w:t>
      </w:r>
      <w:r w:rsidR="14BAD1AE" w:rsidRPr="14BAD1AE">
        <w:rPr>
          <w:lang w:val="sr-Latn-CS"/>
        </w:rPr>
        <w:t xml:space="preserve"> </w:t>
      </w:r>
      <w:r w:rsidR="00732741" w:rsidRPr="14BAD1AE">
        <w:rPr>
          <w:lang w:val="sr-Latn-CS"/>
        </w:rPr>
        <w:t>Serverski deo će se izvršavati u kontekstu Web servera na personalnom računaru koji je za to namenjen. Pri izboru tehnologije potrebno je vodit</w:t>
      </w:r>
      <w:r w:rsidR="00155722" w:rsidRPr="14BAD1AE">
        <w:rPr>
          <w:lang w:val="sr-Latn-CS"/>
        </w:rPr>
        <w:t xml:space="preserve">i računa da sistem može raditi na </w:t>
      </w:r>
      <w:r w:rsidR="7C31BA6F" w:rsidRPr="14BAD1AE">
        <w:rPr>
          <w:lang w:val="sr-Latn-CS"/>
        </w:rPr>
        <w:t>svim desktop računarima koji mogu pokrenuti podržane čitače (stavka 11.2).</w:t>
      </w:r>
      <w:r w:rsidR="00732741" w:rsidRPr="14BAD1AE">
        <w:rPr>
          <w:lang w:val="sr-Latn-CS"/>
        </w:rPr>
        <w:t xml:space="preserve"> Serverske komponente </w:t>
      </w:r>
      <w:r w:rsidR="00D7252F" w:rsidRPr="14BAD1AE">
        <w:rPr>
          <w:lang w:val="sr-Latn-CS"/>
        </w:rPr>
        <w:t xml:space="preserve">će </w:t>
      </w:r>
      <w:r w:rsidR="00732741" w:rsidRPr="14BAD1AE">
        <w:rPr>
          <w:lang w:val="sr-Latn-CS"/>
        </w:rPr>
        <w:t>komunicirati sa DBMS-om</w:t>
      </w:r>
      <w:r w:rsidR="00D7252F" w:rsidRPr="14BAD1AE">
        <w:rPr>
          <w:lang w:val="sr-Latn-CS"/>
        </w:rPr>
        <w:t xml:space="preserve"> koji se nalazi na </w:t>
      </w:r>
      <w:r w:rsidR="00F06298" w:rsidRPr="14BAD1AE">
        <w:rPr>
          <w:lang w:val="sr-Latn-CS"/>
        </w:rPr>
        <w:t>istoj mašini</w:t>
      </w:r>
      <w:r w:rsidR="14BAD1AE" w:rsidRPr="14BAD1AE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5A1FC0" w:rsidP="00E5055D">
      <w:pPr>
        <w:pStyle w:val="BodyText"/>
        <w:ind w:left="851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214789" o:spid="_x0000_i1025" type="#_x0000_t75" style="width:5in;height:88.5pt;visibility:visible;mso-wrap-style:square">
            <v:imagedata r:id="rId13" o:title=""/>
          </v:shape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6.1.1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Kontekst sistema </w:t>
      </w:r>
      <w:r w:rsidR="22981D60" w:rsidRPr="14BAD1AE">
        <w:rPr>
          <w:b/>
          <w:bCs/>
          <w:lang w:val="sr-Latn-CS"/>
        </w:rPr>
        <w:t>NaGlasu</w:t>
      </w:r>
    </w:p>
    <w:p w:rsidR="00AF6B06" w:rsidRDefault="00AF6B06" w:rsidP="14BAD1AE">
      <w:pPr>
        <w:pStyle w:val="BodyText"/>
        <w:rPr>
          <w:b/>
          <w:bCs/>
        </w:rPr>
      </w:pPr>
    </w:p>
    <w:p w:rsidR="00206E1F" w:rsidRPr="003372D3" w:rsidRDefault="005A1FC0" w:rsidP="00E5055D">
      <w:pPr>
        <w:pStyle w:val="BodyText"/>
        <w:ind w:left="2552"/>
      </w:pPr>
      <w:r>
        <w:rPr>
          <w:noProof/>
          <w:lang w:eastAsia="en-US"/>
        </w:rPr>
        <w:lastRenderedPageBreak/>
        <w:pict>
          <v:shape id="Picture 1930238270" o:spid="_x0000_i1026" type="#_x0000_t75" style="width:294pt;height:148pt;visibility:visible;mso-wrap-style:square">
            <v:imagedata r:id="rId14" o:title=""/>
          </v:shape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14BAD1AE">
      <w:pPr>
        <w:pStyle w:val="BodyText"/>
        <w:jc w:val="center"/>
        <w:rPr>
          <w:rFonts w:ascii="Arial" w:hAnsi="Arial"/>
          <w:b/>
          <w:bCs/>
          <w:lang w:val="sr-Latn-CS"/>
        </w:rPr>
      </w:pPr>
      <w:r w:rsidRPr="14BAD1AE">
        <w:rPr>
          <w:rFonts w:ascii="Arial" w:hAnsi="Arial"/>
          <w:b/>
          <w:bCs/>
          <w:lang w:val="sr-Latn-CS"/>
        </w:rPr>
        <w:t>Slika</w:t>
      </w:r>
      <w:r w:rsidR="14BAD1AE" w:rsidRPr="14BAD1AE">
        <w:rPr>
          <w:rFonts w:ascii="Arial" w:hAnsi="Arial"/>
          <w:b/>
          <w:bCs/>
          <w:lang w:val="sr-Latn-CS"/>
        </w:rPr>
        <w:t xml:space="preserve"> 6.1.2</w:t>
      </w:r>
      <w:r w:rsidRPr="14BAD1AE">
        <w:rPr>
          <w:rFonts w:ascii="Arial" w:hAnsi="Arial"/>
          <w:b/>
          <w:bCs/>
          <w:lang w:val="sr-Latn-CS"/>
        </w:rPr>
        <w:t>.</w:t>
      </w:r>
      <w:r w:rsidR="14BAD1AE" w:rsidRPr="14BAD1AE">
        <w:rPr>
          <w:rFonts w:ascii="Arial" w:hAnsi="Arial"/>
          <w:b/>
          <w:bCs/>
          <w:lang w:val="sr-Latn-CS"/>
        </w:rPr>
        <w:t xml:space="preserve"> </w:t>
      </w:r>
      <w:r w:rsidRPr="14BAD1AE">
        <w:rPr>
          <w:rFonts w:ascii="Arial" w:hAnsi="Arial"/>
          <w:b/>
          <w:bCs/>
          <w:lang w:val="sr-Latn-CS"/>
        </w:rPr>
        <w:t xml:space="preserve">Pregled sistema </w:t>
      </w:r>
      <w:r w:rsidR="2290ED02" w:rsidRPr="14BAD1AE">
        <w:rPr>
          <w:b/>
          <w:bCs/>
          <w:lang w:val="sr-Latn-CS"/>
        </w:rPr>
        <w:t>NaGlasu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3235568"/>
      <w:r w:rsidRPr="14BAD1AE">
        <w:rPr>
          <w:lang w:val="sr-Latn-CS"/>
        </w:rPr>
        <w:t xml:space="preserve">Pregled </w:t>
      </w:r>
      <w:r w:rsidR="00B849B5" w:rsidRPr="14BAD1AE">
        <w:rPr>
          <w:lang w:val="sr-Latn-CS"/>
        </w:rPr>
        <w:t>mogućnosti</w:t>
      </w:r>
      <w:bookmarkEnd w:id="17"/>
    </w:p>
    <w:p w:rsidR="00206E1F" w:rsidRPr="003372D3" w:rsidRDefault="0074590A" w:rsidP="0074590A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Tabela prikazana u ovom odeljku identifikuje osnovne mogućnosti </w:t>
      </w:r>
      <w:r w:rsidR="14502D57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aplikacije</w:t>
      </w:r>
      <w:r w:rsidRPr="14BAD1AE">
        <w:rPr>
          <w:lang w:val="sr-Latn-CS"/>
        </w:rPr>
        <w:t xml:space="preserve"> u pogledu prednosti koje nudi i funkcionalnosti koje te prednosti ostvaruju</w:t>
      </w:r>
      <w:r w:rsidR="14BAD1AE" w:rsidRPr="14BAD1AE">
        <w:rPr>
          <w:lang w:val="sr-Latn-CS"/>
        </w:rPr>
        <w:t xml:space="preserve">. </w:t>
      </w:r>
      <w:r w:rsidRPr="14BAD1AE"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14BAD1AE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Prednosti</w:t>
            </w:r>
          </w:p>
          <w:p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2ED423A1" w:rsidRDefault="2ED423A1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  <w:r w:rsidRPr="14BAD1AE">
              <w:rPr>
                <w:b/>
                <w:bCs/>
                <w:lang w:val="sr-Latn-CS"/>
              </w:rPr>
              <w:t>Funkcionalnosti</w:t>
            </w:r>
          </w:p>
          <w:p w:rsidR="14BAD1AE" w:rsidRDefault="14BAD1AE" w:rsidP="14BAD1AE">
            <w:pPr>
              <w:pStyle w:val="BodyText"/>
              <w:rPr>
                <w:b/>
                <w:bCs/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Centralizovana evidencija podataka o postavljenim oglasima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Prikaz i pretraživanje svih oglasa koje korisnici unose.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Pr="003372D3" w:rsidRDefault="2ED423A1" w:rsidP="14BAD1AE">
            <w:pPr>
              <w:pStyle w:val="BodyText"/>
              <w:spacing w:after="0"/>
              <w:ind w:left="0"/>
            </w:pPr>
            <w:r w:rsidRPr="14BAD1AE">
              <w:rPr>
                <w:lang w:val="sr-Latn-CS"/>
              </w:rPr>
              <w:t>Razvrstavanje oglasa po kategorijama i unos odgovarajućih podataka.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b/>
                <w:bCs/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Konzistentnost prikaza podataka o korisnicima</w:t>
            </w:r>
          </w:p>
          <w:p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A12200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Standardizacija prikaza i unosa podataka o korisnicima.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Konzistentna evidencija podataka o međusobnim interakcijama korisnika</w:t>
            </w:r>
          </w:p>
          <w:p w:rsidR="00206E1F" w:rsidRPr="003372D3" w:rsidRDefault="00206E1F" w:rsidP="14BAD1A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Učitavanje pratećih podataka logovanog korisnika i svih njegovih interakcija</w:t>
            </w:r>
          </w:p>
          <w:p w:rsidR="00206E1F" w:rsidRPr="003372D3" w:rsidRDefault="00206E1F" w:rsidP="00D61C9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300"/>
        </w:trPr>
        <w:tc>
          <w:tcPr>
            <w:tcW w:w="4230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Jednostavno ažuriranje podataka sa bilo koje lokacije</w:t>
            </w:r>
          </w:p>
          <w:p w:rsidR="00206E1F" w:rsidRPr="003372D3" w:rsidRDefault="00206E1F" w:rsidP="002877F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 xml:space="preserve">Mogućnost pristupa i ažuriranja osnovnih podataka </w:t>
            </w:r>
          </w:p>
          <w:p w:rsidR="00206E1F" w:rsidRPr="003372D3" w:rsidRDefault="2ED423A1" w:rsidP="14BAD1AE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sa bilo koje lokacije korišćenjem PC-a i Internet konekcije.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821D3E" w:rsidTr="14BAD1AE">
        <w:trPr>
          <w:trHeight w:val="735"/>
        </w:trPr>
        <w:tc>
          <w:tcPr>
            <w:tcW w:w="4230" w:type="dxa"/>
          </w:tcPr>
          <w:p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Sugestivna pretraga</w:t>
            </w:r>
          </w:p>
        </w:tc>
        <w:tc>
          <w:tcPr>
            <w:tcW w:w="4518" w:type="dxa"/>
          </w:tcPr>
          <w:p w:rsidR="00206E1F" w:rsidRPr="003372D3" w:rsidRDefault="1743623B">
            <w:pPr>
              <w:pStyle w:val="BodyText"/>
              <w:spacing w:after="0"/>
              <w:ind w:left="0"/>
              <w:rPr>
                <w:lang w:val="sr-Latn-CS"/>
              </w:rPr>
            </w:pPr>
            <w:r w:rsidRPr="14BAD1AE">
              <w:rPr>
                <w:lang w:val="sr-Latn-CS"/>
              </w:rPr>
              <w:t>Delimično-personalizovana pretraga oglasa</w:t>
            </w:r>
          </w:p>
        </w:tc>
      </w:tr>
    </w:tbl>
    <w:p w:rsidR="00206E1F" w:rsidRDefault="00206E1F">
      <w:pPr>
        <w:pStyle w:val="BodyText"/>
        <w:rPr>
          <w:lang w:val="sr-Latn-CS"/>
        </w:rPr>
      </w:pPr>
    </w:p>
    <w:p w:rsidR="0070495D" w:rsidRDefault="0070495D">
      <w:pPr>
        <w:pStyle w:val="BodyText"/>
        <w:rPr>
          <w:lang w:val="sr-Latn-CS"/>
        </w:rPr>
      </w:pPr>
    </w:p>
    <w:p w:rsidR="0070495D" w:rsidRPr="003372D3" w:rsidRDefault="0070495D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3235569"/>
      <w:r w:rsidRPr="14BAD1AE">
        <w:rPr>
          <w:lang w:val="sr-Latn-CS"/>
        </w:rPr>
        <w:lastRenderedPageBreak/>
        <w:t>Pretpostavke i zavisnosti</w:t>
      </w:r>
      <w:bookmarkEnd w:id="18"/>
    </w:p>
    <w:p w:rsidR="00206E1F" w:rsidRPr="003372D3" w:rsidRDefault="4B2414A7" w:rsidP="00445A8C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NaGlasu </w:t>
      </w:r>
      <w:r w:rsidR="00445A8C" w:rsidRPr="14BAD1AE">
        <w:rPr>
          <w:lang w:val="sr-Latn-CS"/>
        </w:rPr>
        <w:t>sistem, kao Web aplikacija je zavisan od</w:t>
      </w:r>
      <w:r w:rsidR="00D67D2B" w:rsidRPr="14BAD1AE">
        <w:rPr>
          <w:lang w:val="sr-Latn-CS"/>
        </w:rPr>
        <w:t>:</w:t>
      </w:r>
    </w:p>
    <w:p w:rsidR="00D67D2B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skripting jezika za Linux</w:t>
      </w:r>
      <w:r w:rsidR="13589D0E" w:rsidRPr="14BAD1AE">
        <w:rPr>
          <w:lang w:val="sr-Latn-CS"/>
        </w:rPr>
        <w:t xml:space="preserve"> i</w:t>
      </w:r>
      <w:r w:rsidR="00F01CE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Windows</w:t>
      </w:r>
      <w:r w:rsidR="7B3DEB2D" w:rsidRPr="14BAD1AE">
        <w:rPr>
          <w:lang w:val="sr-Latn-CS"/>
        </w:rPr>
        <w:t xml:space="preserve"> </w:t>
      </w:r>
      <w:r w:rsidR="00C206AF" w:rsidRPr="14BAD1AE">
        <w:rPr>
          <w:lang w:val="sr-Latn-CS"/>
        </w:rPr>
        <w:t>platformu.</w:t>
      </w:r>
      <w:r w:rsidR="14BAD1AE" w:rsidRPr="14BAD1AE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5C71B5">
        <w:rPr>
          <w:lang w:val="sr-Latn-CS"/>
        </w:rPr>
        <w:t>ovezivanja sa DBMS-om iz skripting jezika.</w:t>
      </w:r>
    </w:p>
    <w:p w:rsidR="00C206AF" w:rsidRDefault="14BAD1AE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Podršk</w:t>
      </w:r>
      <w:r w:rsidR="00445A8C" w:rsidRPr="14BAD1AE">
        <w:rPr>
          <w:lang w:val="sr-Latn-CS"/>
        </w:rPr>
        <w:t>a</w:t>
      </w:r>
      <w:r w:rsidRPr="14BAD1AE">
        <w:rPr>
          <w:lang w:val="sr-Latn-CS"/>
        </w:rPr>
        <w:t xml:space="preserve"> DBMS-a za </w:t>
      </w:r>
      <w:r w:rsidR="00F01CED" w:rsidRPr="14BAD1AE">
        <w:rPr>
          <w:lang w:val="sr-Latn-CS"/>
        </w:rPr>
        <w:t>Linux</w:t>
      </w:r>
      <w:r w:rsidR="1C2869E1" w:rsidRPr="14BAD1AE">
        <w:rPr>
          <w:lang w:val="sr-Latn-CS"/>
        </w:rPr>
        <w:t xml:space="preserve"> i </w:t>
      </w:r>
      <w:r w:rsidR="00F01CED" w:rsidRPr="14BAD1AE">
        <w:rPr>
          <w:lang w:val="sr-Latn-CS"/>
        </w:rPr>
        <w:t>Windows</w:t>
      </w:r>
      <w:r w:rsidR="1007FA80" w:rsidRPr="14BAD1AE">
        <w:rPr>
          <w:lang w:val="sr-Latn-CS"/>
        </w:rPr>
        <w:t xml:space="preserve"> </w:t>
      </w:r>
      <w:r w:rsidR="00F01CED" w:rsidRPr="14BAD1AE">
        <w:rPr>
          <w:lang w:val="sr-Latn-CS"/>
        </w:rPr>
        <w:t>platformu.</w:t>
      </w:r>
    </w:p>
    <w:p w:rsidR="00445A8C" w:rsidRDefault="005C71B5" w:rsidP="00445A8C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9" w:name="_Toc3235570"/>
      <w:r w:rsidRPr="14BAD1AE">
        <w:rPr>
          <w:lang w:val="sr-Latn-CS"/>
        </w:rPr>
        <w:t>Cena</w:t>
      </w:r>
      <w:bookmarkEnd w:id="19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5C71B5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0" w:name="_Toc3235571"/>
      <w:r w:rsidRPr="14BAD1AE">
        <w:rPr>
          <w:lang w:val="sr-Latn-CS"/>
        </w:rPr>
        <w:t>Licenciranje i instalacija</w:t>
      </w:r>
      <w:bookmarkEnd w:id="20"/>
    </w:p>
    <w:p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</w:t>
      </w:r>
      <w:r w:rsidR="0011599F">
        <w:rPr>
          <w:lang w:val="sr-Latn-CS"/>
        </w:rPr>
        <w:t>na Heroku platformi</w:t>
      </w:r>
      <w:r>
        <w:rPr>
          <w:lang w:val="sr-Latn-CS"/>
        </w:rPr>
        <w:t xml:space="preserve"> tako da ne postoje posebni zahtevi u pogledu licenciranja</w:t>
      </w:r>
      <w:r w:rsidR="005C71B5" w:rsidRPr="003372D3">
        <w:rPr>
          <w:lang w:val="sr-Latn-CS"/>
        </w:rPr>
        <w:t>.</w:t>
      </w:r>
    </w:p>
    <w:p w:rsidR="00206E1F" w:rsidRPr="003372D3" w:rsidRDefault="5D4146E8" w:rsidP="00A82910">
      <w:pPr>
        <w:pStyle w:val="BodyText"/>
        <w:rPr>
          <w:lang w:val="sr-Latn-CS"/>
        </w:rPr>
      </w:pPr>
      <w:r w:rsidRPr="14BAD1AE">
        <w:rPr>
          <w:lang w:val="sr-Latn-CS"/>
        </w:rPr>
        <w:t>I</w:t>
      </w:r>
      <w:r w:rsidR="00A82910" w:rsidRPr="14BAD1AE">
        <w:rPr>
          <w:lang w:val="sr-Latn-CS"/>
        </w:rPr>
        <w:t>ako</w:t>
      </w:r>
      <w:r w:rsidR="4B05EFAB" w:rsidRPr="14BAD1AE">
        <w:rPr>
          <w:lang w:val="sr-Latn-CS"/>
        </w:rPr>
        <w:t xml:space="preserve"> je</w:t>
      </w:r>
      <w:r w:rsidR="00A82910" w:rsidRPr="14BAD1AE">
        <w:rPr>
          <w:lang w:val="sr-Latn-CS"/>
        </w:rPr>
        <w:t xml:space="preserve"> </w:t>
      </w:r>
      <w:r w:rsidR="63605E23" w:rsidRPr="14BAD1AE">
        <w:rPr>
          <w:lang w:val="sr-Latn-CS"/>
        </w:rPr>
        <w:t xml:space="preserve">NaGlasu </w:t>
      </w:r>
      <w:r w:rsidR="0070495D">
        <w:rPr>
          <w:lang w:val="sr-Latn-CS"/>
        </w:rPr>
        <w:t>aplikacija</w:t>
      </w:r>
      <w:r w:rsidR="00A82910" w:rsidRPr="14BAD1AE">
        <w:rPr>
          <w:lang w:val="sr-Latn-CS"/>
        </w:rPr>
        <w:t xml:space="preserve"> proizvod namenjen za šire tržište neće biti pravljen poseban instalacioni program. Ipak, potrebno je obezbediti automatizaciju procesa kreiranja baze podataka.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1" w:name="_Toc3235572"/>
      <w:r>
        <w:rPr>
          <w:lang w:val="sr-Latn-CS"/>
        </w:rPr>
        <w:t>Funkcionalni zahtevi</w:t>
      </w:r>
      <w:bookmarkEnd w:id="21"/>
    </w:p>
    <w:p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definisane funkcionalnosti </w:t>
      </w:r>
      <w:r w:rsidR="2FC29367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sistema. Opisane funkcionalnosti predstavljaju osnovne mogućnosti sistema koje je neophodno implementirati da bi se zadovoljile potrebe korisnika.</w:t>
      </w:r>
    </w:p>
    <w:p w:rsidR="14BAD1AE" w:rsidRDefault="14BAD1AE" w:rsidP="14BAD1AE">
      <w:pPr>
        <w:pStyle w:val="BodyText"/>
        <w:rPr>
          <w:lang w:val="sr-Latn-CS"/>
        </w:rPr>
      </w:pP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2" w:name="_Toc3235573"/>
      <w:r w:rsidRPr="00254CBE">
        <w:rPr>
          <w:lang w:val="sr-Latn-CS"/>
        </w:rPr>
        <w:t>Prijavljivanje na sistem</w:t>
      </w:r>
      <w:bookmarkEnd w:id="22"/>
    </w:p>
    <w:p w:rsidR="00160345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administratora, </w:t>
      </w:r>
      <w:r w:rsidR="20F86D92" w:rsidRPr="14BAD1AE">
        <w:rPr>
          <w:lang w:val="sr-Latn-CS"/>
        </w:rPr>
        <w:t>moderatora</w:t>
      </w:r>
      <w:r w:rsidRPr="14BAD1AE">
        <w:rPr>
          <w:lang w:val="sr-Latn-CS"/>
        </w:rPr>
        <w:t xml:space="preserve">, </w:t>
      </w:r>
      <w:r w:rsidR="12A350AE" w:rsidRPr="14BAD1AE">
        <w:rPr>
          <w:lang w:val="sr-Latn-CS"/>
        </w:rPr>
        <w:t>običnog</w:t>
      </w:r>
      <w:r w:rsidRPr="14BAD1AE">
        <w:rPr>
          <w:lang w:val="sr-Latn-CS"/>
        </w:rPr>
        <w:t xml:space="preserve"> i </w:t>
      </w:r>
      <w:r w:rsidR="0C7421B9" w:rsidRPr="14BAD1AE">
        <w:rPr>
          <w:lang w:val="sr-Latn-CS"/>
        </w:rPr>
        <w:t xml:space="preserve">premijum korisnika </w:t>
      </w:r>
      <w:r w:rsidRPr="14BAD1AE">
        <w:rPr>
          <w:lang w:val="sr-Latn-CS"/>
        </w:rPr>
        <w:t xml:space="preserve">se mora obezbediti prijavljivanje na portal korišćenjem korisničkog imena i lozinke. Sistem </w:t>
      </w:r>
      <w:r w:rsidR="3C6E6227" w:rsidRPr="14BAD1AE">
        <w:rPr>
          <w:lang w:val="sr-Latn-CS"/>
        </w:rPr>
        <w:t>treba</w:t>
      </w:r>
      <w:r w:rsidRPr="14BAD1AE">
        <w:rPr>
          <w:lang w:val="sr-Latn-CS"/>
        </w:rPr>
        <w:t xml:space="preserve"> da obezbedi korisniku mogućnost promene lozinke.</w:t>
      </w:r>
    </w:p>
    <w:p w:rsidR="14BAD1AE" w:rsidRDefault="14BAD1AE" w:rsidP="14BAD1AE">
      <w:pPr>
        <w:pStyle w:val="BodyText"/>
        <w:rPr>
          <w:lang w:val="sr-Latn-CS"/>
        </w:rPr>
      </w:pPr>
      <w:r w:rsidRPr="14BAD1AE">
        <w:rPr>
          <w:lang w:val="sr-Latn-CS"/>
        </w:rPr>
        <w:t>Posetioci</w:t>
      </w:r>
      <w:r w:rsidR="10DCCBD7" w:rsidRPr="14BAD1AE">
        <w:rPr>
          <w:lang w:val="sr-Latn-CS"/>
        </w:rPr>
        <w:t xml:space="preserve"> (gosti)</w:t>
      </w:r>
      <w:r w:rsidRPr="14BAD1AE">
        <w:rPr>
          <w:lang w:val="sr-Latn-CS"/>
        </w:rPr>
        <w:t xml:space="preserve"> aplikacije pristupaju informacijama bez potrebe prijavljivanja na sistem.</w:t>
      </w:r>
    </w:p>
    <w:p w:rsidR="14BAD1AE" w:rsidRDefault="14BAD1AE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3" w:name="_Toc3235574"/>
      <w:r w:rsidRPr="14BAD1AE">
        <w:rPr>
          <w:lang w:val="sr-Latn-CS"/>
        </w:rPr>
        <w:t xml:space="preserve">Unos, prikaz i ažuriranje </w:t>
      </w:r>
      <w:r w:rsidR="4164D459" w:rsidRPr="14BAD1AE">
        <w:rPr>
          <w:lang w:val="sr-Latn-CS"/>
        </w:rPr>
        <w:t>oglasa</w:t>
      </w:r>
      <w:bookmarkEnd w:id="23"/>
    </w:p>
    <w:p w:rsidR="330397DE" w:rsidRDefault="330397DE" w:rsidP="14BAD1AE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Sistem pruža mogućnost korisnicima da unesu informacije o svojim oglasima, i da ih postave sa pratećim </w:t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opisom, kategorijom, tipom, itd. pri čemu su u obavezi da prilikom postavljanja</w:t>
      </w:r>
      <w:r w:rsidR="645CA08E"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oglasa poštuju smernice. </w:t>
      </w:r>
    </w:p>
    <w:p w:rsidR="745EB2AC" w:rsidRDefault="745EB2AC" w:rsidP="14BAD1AE">
      <w:pPr>
        <w:pStyle w:val="Heading2"/>
        <w:numPr>
          <w:ilvl w:val="1"/>
          <w:numId w:val="7"/>
        </w:numPr>
        <w:rPr>
          <w:lang w:val="sr-Latn-CS"/>
        </w:rPr>
      </w:pPr>
      <w:bookmarkStart w:id="24" w:name="_Toc3235575"/>
      <w:r w:rsidRPr="14BAD1AE">
        <w:rPr>
          <w:lang w:val="sr-Latn-CS"/>
        </w:rPr>
        <w:t>Dodeljivanje i uklanjanje statusa moderatora</w:t>
      </w:r>
      <w:bookmarkEnd w:id="24"/>
    </w:p>
    <w:p w:rsidR="745EB2AC" w:rsidRDefault="745EB2AC" w:rsidP="0070495D">
      <w:pPr>
        <w:pStyle w:val="Heading2"/>
        <w:numPr>
          <w:ilvl w:val="1"/>
          <w:numId w:val="0"/>
        </w:numPr>
        <w:ind w:firstLine="720"/>
        <w:rPr>
          <w:rFonts w:ascii="Times New Roman" w:hAnsi="Times New Roman" w:cs="Times New Roman"/>
          <w:b w:val="0"/>
          <w:bCs w:val="0"/>
          <w:lang w:val="sr-Latn-CS"/>
        </w:rPr>
      </w:pPr>
      <w:r w:rsidRPr="14BAD1AE">
        <w:rPr>
          <w:rFonts w:ascii="Times New Roman" w:hAnsi="Times New Roman" w:cs="Times New Roman"/>
          <w:b w:val="0"/>
          <w:bCs w:val="0"/>
          <w:lang w:val="sr-Latn-CS"/>
        </w:rPr>
        <w:t xml:space="preserve">Administrator ima puno ovlašćenje da dodeljuje i uklanja status moderatora od korisnika. Kada </w:t>
      </w:r>
      <w:r>
        <w:tab/>
      </w:r>
      <w:r>
        <w:tab/>
      </w:r>
      <w:r w:rsidRPr="14BAD1AE">
        <w:rPr>
          <w:rFonts w:ascii="Times New Roman" w:hAnsi="Times New Roman" w:cs="Times New Roman"/>
          <w:b w:val="0"/>
          <w:bCs w:val="0"/>
          <w:lang w:val="sr-Latn-CS"/>
        </w:rPr>
        <w:t>moderator izgubi svoj status, vraća se u tip korisnika koji je bio pre dodeljivanja tog statusa.</w:t>
      </w:r>
    </w:p>
    <w:p w:rsidR="00160345" w:rsidRPr="003372D3" w:rsidRDefault="14BAD1AE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5" w:name="_Toc3235576"/>
      <w:r w:rsidRPr="14BAD1AE">
        <w:rPr>
          <w:lang w:val="sr-Latn-CS"/>
        </w:rPr>
        <w:t xml:space="preserve">Unos, prikaz i ažuriranje podataka o </w:t>
      </w:r>
      <w:r w:rsidR="0C3DC6DB" w:rsidRPr="14BAD1AE">
        <w:rPr>
          <w:lang w:val="sr-Latn-CS"/>
        </w:rPr>
        <w:t>korisnicima</w:t>
      </w:r>
      <w:r w:rsidRPr="14BAD1AE">
        <w:rPr>
          <w:lang w:val="sr-Latn-CS"/>
        </w:rPr>
        <w:t xml:space="preserve"> a</w:t>
      </w:r>
      <w:r w:rsidR="7CA386BA" w:rsidRPr="14BAD1AE">
        <w:rPr>
          <w:lang w:val="sr-Latn-CS"/>
        </w:rPr>
        <w:t>plikacije</w:t>
      </w:r>
      <w:bookmarkEnd w:id="25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Za svaki kreirani nalog za </w:t>
      </w:r>
      <w:r w:rsidR="724A089E" w:rsidRPr="14BAD1AE">
        <w:rPr>
          <w:lang w:val="sr-Latn-CS"/>
        </w:rPr>
        <w:t>korisnika sistema</w:t>
      </w:r>
      <w:r w:rsidRPr="14BAD1AE">
        <w:rPr>
          <w:lang w:val="sr-Latn-CS"/>
        </w:rPr>
        <w:t xml:space="preserve"> potrebno je vezati i informacije koje će se prikazivati uniformno na centralizovanom nivou. Svaki član zadužen je za unos i ažuriranje sopstvenih osnovnih podataka.</w:t>
      </w:r>
    </w:p>
    <w:p w:rsidR="00E04F33" w:rsidRPr="0091420D" w:rsidRDefault="54355767" w:rsidP="14BAD1AE">
      <w:pPr>
        <w:pStyle w:val="Heading2"/>
        <w:numPr>
          <w:ilvl w:val="1"/>
          <w:numId w:val="7"/>
        </w:numPr>
        <w:rPr>
          <w:lang w:val="sr-Latn-CS"/>
        </w:rPr>
      </w:pPr>
      <w:r w:rsidRPr="14BAD1AE">
        <w:rPr>
          <w:lang w:val="sr-Latn-CS"/>
        </w:rPr>
        <w:t>Regulacija oglasa na osnovu smernica zajednice i pravila korišćenja sistema</w:t>
      </w:r>
    </w:p>
    <w:p w:rsidR="00E04F33" w:rsidRPr="0091420D" w:rsidRDefault="54355767" w:rsidP="14BAD1AE">
      <w:pPr>
        <w:pStyle w:val="BodyText"/>
        <w:rPr>
          <w:lang w:val="sr-Latn-CS"/>
        </w:rPr>
      </w:pPr>
      <w:r w:rsidRPr="14BAD1AE">
        <w:rPr>
          <w:lang w:val="sr-Latn-CS"/>
        </w:rPr>
        <w:t>Moderatori su zaduženi za brigu o ispravnosti oglasa na sajtu, u kontekstu pravila korišćenja. Korisnici mogu da prijave oglase koji krše pravila.</w:t>
      </w:r>
    </w:p>
    <w:p w:rsidR="00160345" w:rsidRDefault="00E04F33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26" w:name="_Toc3235579"/>
      <w:r w:rsidRPr="14BAD1AE">
        <w:rPr>
          <w:lang w:val="sr-Latn-CS"/>
        </w:rPr>
        <w:lastRenderedPageBreak/>
        <w:t>Ocenjivanje</w:t>
      </w:r>
      <w:bookmarkEnd w:id="26"/>
    </w:p>
    <w:p w:rsidR="00E04F33" w:rsidRPr="00C34EA4" w:rsidRDefault="34D92819" w:rsidP="0070495D">
      <w:pPr>
        <w:ind w:firstLine="720"/>
        <w:rPr>
          <w:lang w:val="sr-Latn-CS"/>
        </w:rPr>
      </w:pPr>
      <w:r w:rsidRPr="14BAD1AE">
        <w:rPr>
          <w:lang w:val="sr-Latn-CS"/>
        </w:rPr>
        <w:t xml:space="preserve">Pri sklapanju dogovora, oba korisnika dobijaju mogućnost da ocene jedan drugog, pri čemu će se ta ocena </w:t>
      </w:r>
      <w:r w:rsidR="005C71B5">
        <w:tab/>
      </w:r>
      <w:r w:rsidRPr="14BAD1AE">
        <w:rPr>
          <w:lang w:val="sr-Latn-CS"/>
        </w:rPr>
        <w:t>odraziti i na samom oglasu, i na profilu datog korisnika.</w:t>
      </w:r>
    </w:p>
    <w:p w:rsidR="09464081" w:rsidRDefault="09464081" w:rsidP="14BAD1AE">
      <w:pPr>
        <w:pStyle w:val="Heading2"/>
        <w:rPr>
          <w:lang w:val="sr-Latn-CS"/>
        </w:rPr>
      </w:pPr>
      <w:r w:rsidRPr="14BAD1AE">
        <w:rPr>
          <w:lang w:val="sr-Latn-CS"/>
        </w:rPr>
        <w:t>Registracija korisnika na sistem</w:t>
      </w:r>
    </w:p>
    <w:p w:rsidR="09464081" w:rsidRDefault="09464081" w:rsidP="0070495D">
      <w:pPr>
        <w:ind w:firstLine="720"/>
        <w:rPr>
          <w:lang w:val="sr-Latn-CS"/>
        </w:rPr>
      </w:pPr>
      <w:r w:rsidRPr="14BAD1AE">
        <w:rPr>
          <w:lang w:val="sr-Latn-CS"/>
        </w:rPr>
        <w:t>Korisnici mogu da se dobrovoljno registruju na sistem, unošenjem ispravnih ličnih podataka, i time dobiju</w:t>
      </w:r>
      <w:r>
        <w:tab/>
      </w:r>
      <w:r w:rsidRPr="14BAD1AE">
        <w:rPr>
          <w:lang w:val="sr-Latn-CS"/>
        </w:rPr>
        <w:t>status običnog korisnika, ili premijum korisnika uz određenu</w:t>
      </w:r>
      <w:r w:rsidR="51EB2433" w:rsidRPr="14BAD1AE">
        <w:rPr>
          <w:lang w:val="sr-Latn-CS"/>
        </w:rPr>
        <w:t xml:space="preserve"> doplatu. Tipovi korisnika moderator i </w:t>
      </w:r>
      <w:r>
        <w:tab/>
      </w:r>
      <w:r w:rsidR="51EB2433" w:rsidRPr="14BAD1AE">
        <w:rPr>
          <w:lang w:val="sr-Latn-CS"/>
        </w:rPr>
        <w:t xml:space="preserve">administrator su dodeljeni i nemoguće je dobiti im pristup bez eksplicitnog odobrenja jednog ili više </w:t>
      </w:r>
      <w:r>
        <w:tab/>
      </w:r>
      <w:r w:rsidR="51EB2433" w:rsidRPr="14BAD1AE">
        <w:rPr>
          <w:lang w:val="sr-Latn-CS"/>
        </w:rPr>
        <w:t>administratora.</w:t>
      </w:r>
    </w:p>
    <w:p w:rsidR="640390A0" w:rsidRDefault="640390A0" w:rsidP="14BAD1AE">
      <w:pPr>
        <w:pStyle w:val="Heading2"/>
      </w:pPr>
      <w:r w:rsidRPr="14BAD1AE">
        <w:rPr>
          <w:lang w:val="sr-Latn-CS"/>
        </w:rPr>
        <w:t>Dinamičko uređivanje kategorija</w:t>
      </w:r>
    </w:p>
    <w:p w:rsidR="640390A0" w:rsidRDefault="640390A0" w:rsidP="14BAD1AE">
      <w:pPr>
        <w:ind w:left="720"/>
        <w:rPr>
          <w:lang w:val="sr-Latn-CS"/>
        </w:rPr>
      </w:pPr>
      <w:r w:rsidRPr="14BAD1AE">
        <w:rPr>
          <w:lang w:val="sr-Latn-CS"/>
        </w:rPr>
        <w:t>Oglasi koji pripadaju različitim kategorijama, imaju različita polja za unos/prikaz. Administratori mogu</w:t>
      </w:r>
      <w:r w:rsidR="673DB123" w:rsidRPr="14BAD1AE">
        <w:rPr>
          <w:lang w:val="sr-Latn-CS"/>
        </w:rPr>
        <w:t xml:space="preserve"> da</w:t>
      </w:r>
      <w:r w:rsidRPr="14BAD1AE">
        <w:rPr>
          <w:lang w:val="sr-Latn-CS"/>
        </w:rPr>
        <w:t xml:space="preserve"> na osnovu </w:t>
      </w:r>
      <w:r w:rsidR="0DBBD835" w:rsidRPr="14BAD1AE">
        <w:rPr>
          <w:lang w:val="sr-Latn-CS"/>
        </w:rPr>
        <w:t>određenih</w:t>
      </w:r>
      <w:r w:rsidRPr="14BAD1AE">
        <w:rPr>
          <w:lang w:val="sr-Latn-CS"/>
        </w:rPr>
        <w:t xml:space="preserve"> korisničkih podataka</w:t>
      </w:r>
      <w:r w:rsidR="3239CDA3" w:rsidRPr="14BAD1AE">
        <w:rPr>
          <w:lang w:val="sr-Latn-CS"/>
        </w:rPr>
        <w:t xml:space="preserve"> (npr</w:t>
      </w:r>
      <w:r w:rsidR="5CF85348" w:rsidRPr="14BAD1AE">
        <w:rPr>
          <w:lang w:val="sr-Latn-CS"/>
        </w:rPr>
        <w:t>.</w:t>
      </w:r>
      <w:r w:rsidR="3239CDA3" w:rsidRPr="14BAD1AE">
        <w:rPr>
          <w:lang w:val="sr-Latn-CS"/>
        </w:rPr>
        <w:t xml:space="preserve"> kategorije koje se često dopisuju kao atribut kategoriji razno) </w:t>
      </w:r>
      <w:r w:rsidRPr="14BAD1AE">
        <w:rPr>
          <w:lang w:val="sr-Latn-CS"/>
        </w:rPr>
        <w:t xml:space="preserve"> iz same aplikacije kreiraju nove kategorije i njihove obrasce. Time se povećava fleksibilnost aplikacij</w:t>
      </w:r>
      <w:r w:rsidR="3DC821CD" w:rsidRPr="14BAD1AE">
        <w:rPr>
          <w:lang w:val="sr-Latn-CS"/>
        </w:rPr>
        <w:t>e.</w:t>
      </w:r>
    </w:p>
    <w:p w:rsidR="14BAD1AE" w:rsidRDefault="14BAD1AE" w:rsidP="14BAD1AE">
      <w:pPr>
        <w:ind w:left="720"/>
        <w:rPr>
          <w:lang w:val="sr-Latn-CS"/>
        </w:rPr>
      </w:pPr>
    </w:p>
    <w:p w:rsidR="00160345" w:rsidRPr="00AC1CC0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7" w:name="_Toc3235581"/>
      <w:r w:rsidRPr="00AC1CC0">
        <w:rPr>
          <w:lang w:val="sr-Latn-CS"/>
        </w:rPr>
        <w:t>Ograničenja</w:t>
      </w:r>
      <w:bookmarkEnd w:id="27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Kao dopuna pretpostavki i zavisnosti definisanih u odeljku 6, </w:t>
      </w:r>
      <w:r w:rsidR="51C0A8E8" w:rsidRPr="14BAD1AE">
        <w:rPr>
          <w:lang w:val="sr-Latn-CS"/>
        </w:rPr>
        <w:t xml:space="preserve">NaGlasu </w:t>
      </w:r>
      <w:r w:rsidRPr="14BAD1AE">
        <w:rPr>
          <w:lang w:val="sr-Latn-CS"/>
        </w:rPr>
        <w:t>sistem će biti razvijan pod sledećim ograničenjima:</w:t>
      </w:r>
    </w:p>
    <w:p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BodyText"/>
        <w:numPr>
          <w:ilvl w:val="0"/>
          <w:numId w:val="17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28" w:name="_Toc3235582"/>
      <w:r>
        <w:rPr>
          <w:lang w:val="sr-Latn-CS"/>
        </w:rPr>
        <w:t>Zahtevi u pogledu kvaliteta</w:t>
      </w:r>
      <w:bookmarkEnd w:id="28"/>
      <w:r w:rsidRPr="003372D3">
        <w:rPr>
          <w:lang w:val="sr-Latn-CS"/>
        </w:rPr>
        <w:t xml:space="preserve"> 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>
        <w:rPr>
          <w:lang w:val="sr-Latn-CS"/>
        </w:rPr>
        <w:t xml:space="preserve"> Sistem će posedovati jednostavan i intuitivan interfejs prilagođen profilima korisnika koji će ga koristiti.</w:t>
      </w:r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>Sistem treba biti jednostavan za održavanje. Potrebno je izdvojiti grafički dizajn od sadržaja. Podatke koje čine sadržaj treba čuvati u bazi podataka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tabs>
          <w:tab w:val="left" w:pos="1276"/>
        </w:tabs>
        <w:rPr>
          <w:lang w:val="sr-Latn-CS"/>
        </w:rPr>
      </w:pPr>
      <w:bookmarkStart w:id="29" w:name="_Toc3235583"/>
      <w:r>
        <w:rPr>
          <w:lang w:val="sr-Latn-CS"/>
        </w:rPr>
        <w:t>Prioritet funkcionalnosti</w:t>
      </w:r>
      <w:bookmarkEnd w:id="29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160345" w:rsidRDefault="14BAD1A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Prijavljivanje na sistem</w:t>
      </w:r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Registracija</w:t>
      </w:r>
      <w:proofErr w:type="spellEnd"/>
      <w:r w:rsidRPr="14BAD1AE">
        <w:t xml:space="preserve"> </w:t>
      </w:r>
      <w:proofErr w:type="spellStart"/>
      <w:r w:rsidRPr="14BAD1AE">
        <w:t>korisnika</w:t>
      </w:r>
      <w:proofErr w:type="spellEnd"/>
      <w:r w:rsidRPr="14BAD1AE">
        <w:t xml:space="preserve"> </w:t>
      </w:r>
      <w:proofErr w:type="spellStart"/>
      <w:r w:rsidRPr="14BAD1AE">
        <w:t>na</w:t>
      </w:r>
      <w:proofErr w:type="spellEnd"/>
      <w:r w:rsidRPr="14BAD1AE">
        <w:t xml:space="preserve"> </w:t>
      </w:r>
      <w:proofErr w:type="spellStart"/>
      <w:r w:rsidRPr="14BAD1AE">
        <w:t>sistem</w:t>
      </w:r>
      <w:proofErr w:type="spellEnd"/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oglasa</w:t>
      </w:r>
    </w:p>
    <w:p w:rsidR="4DDBC30E" w:rsidRDefault="4DDBC30E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r w:rsidRPr="14BAD1AE">
        <w:rPr>
          <w:lang w:val="sr-Latn-CS"/>
        </w:rPr>
        <w:t>Unos, prikaz i ažuriranje podataka o korisnicima portala</w:t>
      </w:r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Dinamičko</w:t>
      </w:r>
      <w:proofErr w:type="spellEnd"/>
      <w:r w:rsidRPr="14BAD1AE">
        <w:t xml:space="preserve"> </w:t>
      </w:r>
      <w:proofErr w:type="spellStart"/>
      <w:r w:rsidRPr="14BAD1AE">
        <w:t>uređivanje</w:t>
      </w:r>
      <w:proofErr w:type="spellEnd"/>
      <w:r w:rsidRPr="14BAD1AE">
        <w:t xml:space="preserve"> </w:t>
      </w:r>
      <w:proofErr w:type="spellStart"/>
      <w:r w:rsidRPr="14BAD1AE">
        <w:t>kategorija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Ocenjivanje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Dodeljivanje</w:t>
      </w:r>
      <w:proofErr w:type="spellEnd"/>
      <w:r w:rsidRPr="14BAD1AE">
        <w:t xml:space="preserve"> </w:t>
      </w:r>
      <w:proofErr w:type="spellStart"/>
      <w:r w:rsidRPr="14BAD1AE">
        <w:t>i</w:t>
      </w:r>
      <w:proofErr w:type="spellEnd"/>
      <w:r w:rsidRPr="14BAD1AE">
        <w:t xml:space="preserve"> </w:t>
      </w:r>
      <w:proofErr w:type="spellStart"/>
      <w:r w:rsidRPr="14BAD1AE">
        <w:t>uklanjanje</w:t>
      </w:r>
      <w:proofErr w:type="spellEnd"/>
      <w:r w:rsidRPr="14BAD1AE">
        <w:t xml:space="preserve"> </w:t>
      </w:r>
      <w:proofErr w:type="spellStart"/>
      <w:r w:rsidRPr="14BAD1AE">
        <w:t>statusa</w:t>
      </w:r>
      <w:proofErr w:type="spellEnd"/>
      <w:r w:rsidRPr="14BAD1AE">
        <w:t xml:space="preserve"> </w:t>
      </w:r>
      <w:proofErr w:type="spellStart"/>
      <w:r w:rsidRPr="14BAD1AE">
        <w:t>moderatora</w:t>
      </w:r>
      <w:proofErr w:type="spellEnd"/>
    </w:p>
    <w:p w:rsidR="60532FD9" w:rsidRDefault="60532FD9" w:rsidP="14BAD1AE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CS"/>
        </w:rPr>
      </w:pPr>
      <w:proofErr w:type="spellStart"/>
      <w:r w:rsidRPr="14BAD1AE">
        <w:t>Regulacija</w:t>
      </w:r>
      <w:proofErr w:type="spellEnd"/>
      <w:r w:rsidRPr="14BAD1AE">
        <w:t xml:space="preserve"> </w:t>
      </w:r>
      <w:proofErr w:type="spellStart"/>
      <w:r w:rsidRPr="14BAD1AE">
        <w:t>oglasa</w:t>
      </w:r>
      <w:proofErr w:type="spellEnd"/>
      <w:r w:rsidRPr="14BAD1AE">
        <w:t xml:space="preserve"> </w:t>
      </w:r>
      <w:proofErr w:type="spellStart"/>
      <w:r w:rsidRPr="14BAD1AE">
        <w:t>na</w:t>
      </w:r>
      <w:proofErr w:type="spellEnd"/>
      <w:r w:rsidRPr="14BAD1AE">
        <w:t xml:space="preserve"> </w:t>
      </w:r>
      <w:proofErr w:type="spellStart"/>
      <w:r w:rsidRPr="14BAD1AE">
        <w:t>osnovu</w:t>
      </w:r>
      <w:proofErr w:type="spellEnd"/>
      <w:r w:rsidRPr="14BAD1AE">
        <w:t xml:space="preserve"> </w:t>
      </w:r>
      <w:proofErr w:type="spellStart"/>
      <w:r w:rsidRPr="14BAD1AE">
        <w:t>smernica</w:t>
      </w:r>
      <w:proofErr w:type="spellEnd"/>
      <w:r w:rsidRPr="14BAD1AE">
        <w:t xml:space="preserve"> </w:t>
      </w:r>
      <w:proofErr w:type="spellStart"/>
      <w:r w:rsidRPr="14BAD1AE">
        <w:t>zajednice</w:t>
      </w:r>
      <w:proofErr w:type="spellEnd"/>
      <w:r w:rsidRPr="14BAD1AE">
        <w:t xml:space="preserve"> </w:t>
      </w:r>
      <w:proofErr w:type="spellStart"/>
      <w:r w:rsidRPr="14BAD1AE">
        <w:t>i</w:t>
      </w:r>
      <w:proofErr w:type="spellEnd"/>
      <w:r w:rsidRPr="14BAD1AE">
        <w:t xml:space="preserve"> </w:t>
      </w:r>
      <w:proofErr w:type="spellStart"/>
      <w:r w:rsidRPr="14BAD1AE">
        <w:t>pravila</w:t>
      </w:r>
      <w:proofErr w:type="spellEnd"/>
      <w:r w:rsidRPr="14BAD1AE">
        <w:t xml:space="preserve"> </w:t>
      </w:r>
      <w:proofErr w:type="spellStart"/>
      <w:r w:rsidRPr="14BAD1AE">
        <w:t>korišćenja</w:t>
      </w:r>
      <w:proofErr w:type="spellEnd"/>
      <w:r w:rsidRPr="14BAD1AE">
        <w:t xml:space="preserve"> </w:t>
      </w:r>
      <w:proofErr w:type="spellStart"/>
      <w:r w:rsidRPr="14BAD1AE">
        <w:t>sistema</w:t>
      </w:r>
      <w:proofErr w:type="spellEnd"/>
    </w:p>
    <w:p w:rsidR="14BAD1AE" w:rsidRDefault="14BAD1AE" w:rsidP="14BAD1AE">
      <w:pPr>
        <w:pStyle w:val="BodyText"/>
        <w:tabs>
          <w:tab w:val="num" w:pos="1080"/>
        </w:tabs>
        <w:rPr>
          <w:lang w:val="sr-Latn-CS"/>
        </w:rPr>
      </w:pP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0" w:name="_Toc3235584"/>
      <w:r>
        <w:rPr>
          <w:lang w:val="sr-Latn-CS"/>
        </w:rPr>
        <w:t>Nefunkcionalni zahtevi</w:t>
      </w:r>
      <w:bookmarkEnd w:id="30"/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1" w:name="_Toc3235585"/>
      <w:r>
        <w:rPr>
          <w:lang w:val="sr-Latn-CS"/>
        </w:rPr>
        <w:t>Zahtevi u pogledu standardizacije</w:t>
      </w:r>
      <w:bookmarkEnd w:id="31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>Klasifikaciju publikacija treba standardizovati sa postojećom t</w:t>
      </w:r>
      <w:r w:rsidR="29E51DE8" w:rsidRPr="14BAD1AE">
        <w:rPr>
          <w:lang w:val="sr-Latn-CS"/>
        </w:rPr>
        <w:t>o</w:t>
      </w:r>
      <w:r w:rsidRPr="14BAD1AE">
        <w:rPr>
          <w:lang w:val="sr-Latn-CS"/>
        </w:rPr>
        <w:t xml:space="preserve">pologijom propisanom od strane Ministarstva </w:t>
      </w:r>
      <w:r w:rsidR="4A92AB4F" w:rsidRPr="14BAD1AE">
        <w:rPr>
          <w:lang w:val="sr-Latn-CS"/>
        </w:rPr>
        <w:t>trgovine, turizma i telekomunikacijama</w:t>
      </w:r>
      <w:r w:rsidRPr="14BAD1AE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2" w:name="_Toc3235586"/>
      <w:r>
        <w:rPr>
          <w:lang w:val="sr-Latn-CS"/>
        </w:rPr>
        <w:t>Sistemski zahtevi</w:t>
      </w:r>
      <w:bookmarkEnd w:id="32"/>
    </w:p>
    <w:p w:rsidR="00160345" w:rsidRPr="003372D3" w:rsidRDefault="56D30E4E" w:rsidP="00160345">
      <w:pPr>
        <w:pStyle w:val="BodyText"/>
        <w:rPr>
          <w:lang w:val="sr-Latn-CS"/>
        </w:rPr>
      </w:pPr>
      <w:r w:rsidRPr="14BAD1AE">
        <w:rPr>
          <w:lang w:val="sr-Latn-CS"/>
        </w:rPr>
        <w:t>NaGlasu</w:t>
      </w:r>
      <w:r w:rsidR="14BAD1AE" w:rsidRPr="14BAD1AE">
        <w:rPr>
          <w:lang w:val="sr-Latn-CS"/>
        </w:rPr>
        <w:t xml:space="preserve"> sistem će biti realizovan korišćenjem </w:t>
      </w:r>
      <w:r w:rsidR="42FC4F4C" w:rsidRPr="14BAD1AE">
        <w:rPr>
          <w:lang w:val="sr-Latn-CS"/>
        </w:rPr>
        <w:t>.NET frameworka</w:t>
      </w:r>
      <w:r w:rsidR="14BAD1AE" w:rsidRPr="14BAD1AE">
        <w:rPr>
          <w:lang w:val="sr-Latn-CS"/>
        </w:rPr>
        <w:t>, dok će kao DBMS koristiti MySQL.</w:t>
      </w:r>
    </w:p>
    <w:p w:rsidR="00160345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160345" w:rsidRDefault="45EB0AB7" w:rsidP="00160345">
      <w:pPr>
        <w:pStyle w:val="BodyText"/>
        <w:numPr>
          <w:ilvl w:val="0"/>
          <w:numId w:val="28"/>
        </w:numPr>
        <w:rPr>
          <w:lang w:val="sr-Latn-CS"/>
        </w:rPr>
      </w:pPr>
      <w:r w:rsidRPr="14BAD1AE">
        <w:rPr>
          <w:lang w:val="sr-Latn-CS"/>
        </w:rPr>
        <w:t>Microsoft Edge</w:t>
      </w:r>
    </w:p>
    <w:p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Opera 8+</w:t>
      </w:r>
    </w:p>
    <w:p w:rsidR="00160345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FireFox (Mozilla)</w:t>
      </w:r>
    </w:p>
    <w:p w:rsidR="00160345" w:rsidRPr="003372D3" w:rsidRDefault="005C71B5" w:rsidP="00160345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Google Chrome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3" w:name="_Toc3235587"/>
      <w:r>
        <w:rPr>
          <w:lang w:val="sr-Latn-CS"/>
        </w:rPr>
        <w:t>Zahtevi u pogledu performansi</w:t>
      </w:r>
      <w:bookmarkEnd w:id="33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4" w:name="_Toc3235588"/>
      <w:r>
        <w:rPr>
          <w:lang w:val="sr-Latn-CS"/>
        </w:rPr>
        <w:t>Zahtevi u pogledu okruženja</w:t>
      </w:r>
      <w:bookmarkEnd w:id="34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:rsidR="00160345" w:rsidRPr="003372D3" w:rsidRDefault="005C71B5" w:rsidP="00160345">
      <w:pPr>
        <w:pStyle w:val="Heading1"/>
        <w:numPr>
          <w:ilvl w:val="0"/>
          <w:numId w:val="7"/>
        </w:numPr>
        <w:rPr>
          <w:lang w:val="sr-Latn-CS"/>
        </w:rPr>
      </w:pPr>
      <w:bookmarkStart w:id="35" w:name="_Toc3235589"/>
      <w:r>
        <w:rPr>
          <w:lang w:val="sr-Latn-CS"/>
        </w:rPr>
        <w:t>Dokumentacija</w:t>
      </w:r>
      <w:bookmarkEnd w:id="35"/>
    </w:p>
    <w:p w:rsidR="00160345" w:rsidRPr="003372D3" w:rsidRDefault="14BAD1AE" w:rsidP="00160345">
      <w:pPr>
        <w:pStyle w:val="BodyText"/>
        <w:rPr>
          <w:lang w:val="sr-Latn-CS"/>
        </w:rPr>
      </w:pPr>
      <w:r w:rsidRPr="14BAD1AE">
        <w:rPr>
          <w:lang w:val="sr-Latn-CS"/>
        </w:rPr>
        <w:t xml:space="preserve">U ovom odeljku su opisani zahtevi u pogledu dokumentacije koju treba pripremiti za </w:t>
      </w:r>
      <w:r w:rsidR="01CEEB4B" w:rsidRPr="14BAD1AE">
        <w:rPr>
          <w:lang w:val="sr-Latn-CS"/>
        </w:rPr>
        <w:t>NaGlasu</w:t>
      </w:r>
      <w:r w:rsidRPr="14BAD1AE">
        <w:rPr>
          <w:lang w:val="sr-Latn-CS"/>
        </w:rPr>
        <w:t xml:space="preserve"> projekat.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6" w:name="_Toc3235590"/>
      <w:r>
        <w:rPr>
          <w:lang w:val="sr-Latn-CS"/>
        </w:rPr>
        <w:t>Korisničko uputstvo</w:t>
      </w:r>
      <w:bookmarkEnd w:id="36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7" w:name="_Toc3235591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>
        <w:rPr>
          <w:lang w:val="sr-Latn-CS"/>
        </w:rPr>
        <w:t>uputstvo</w:t>
      </w:r>
      <w:bookmarkEnd w:id="37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online</w:t>
      </w:r>
      <w:r>
        <w:rPr>
          <w:lang w:val="sr-Latn-CS"/>
        </w:rPr>
        <w:t xml:space="preserve"> uputstvo za neke od naprednijih funkcionalnosti sistema. Online uputstvo treba koncipirati kao podršku za obavljanje odgovarajućih aktivnosti</w:t>
      </w:r>
      <w:r w:rsidRPr="003372D3">
        <w:rPr>
          <w:lang w:val="sr-Latn-CS"/>
        </w:rPr>
        <w:t>.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8" w:name="_Toc3235592"/>
      <w:r>
        <w:rPr>
          <w:lang w:val="sr-Latn-CS"/>
        </w:rPr>
        <w:t>Uputstvo za instalaciju i konfigurisanje</w:t>
      </w:r>
      <w:bookmarkEnd w:id="38"/>
    </w:p>
    <w:p w:rsidR="00160345" w:rsidRPr="003372D3" w:rsidRDefault="005C71B5" w:rsidP="00160345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160345" w:rsidRPr="003372D3" w:rsidRDefault="005C71B5" w:rsidP="00160345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160345" w:rsidRPr="003372D3" w:rsidRDefault="005C71B5" w:rsidP="00160345">
      <w:pPr>
        <w:pStyle w:val="Heading2"/>
        <w:numPr>
          <w:ilvl w:val="1"/>
          <w:numId w:val="7"/>
        </w:numPr>
        <w:rPr>
          <w:lang w:val="sr-Latn-CS"/>
        </w:rPr>
      </w:pPr>
      <w:bookmarkStart w:id="39" w:name="_Toc3235593"/>
      <w:r>
        <w:rPr>
          <w:lang w:val="sr-Latn-CS"/>
        </w:rPr>
        <w:t>Pakovanje proizvoda</w:t>
      </w:r>
      <w:bookmarkEnd w:id="39"/>
    </w:p>
    <w:p w:rsidR="00206E1F" w:rsidRPr="003372D3" w:rsidRDefault="00160345" w:rsidP="00160345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 w:rsidSect="00D2370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BF9" w:rsidRDefault="00D01BF9">
      <w:pPr>
        <w:spacing w:line="240" w:lineRule="auto"/>
      </w:pPr>
      <w:r>
        <w:separator/>
      </w:r>
    </w:p>
  </w:endnote>
  <w:endnote w:type="continuationSeparator" w:id="0">
    <w:p w:rsidR="00D01BF9" w:rsidRDefault="00D01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143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71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821D3E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 w:rsidP="000A21EE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 w:rsidR="000A21EE">
            <w:rPr>
              <w:lang w:val="sr-Latn-CS"/>
            </w:rPr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C71B5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143702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143702" w:rsidRPr="003372D3">
            <w:rPr>
              <w:rStyle w:val="PageNumber"/>
              <w:lang w:val="sr-Latn-CS"/>
            </w:rPr>
            <w:fldChar w:fldCharType="separate"/>
          </w:r>
          <w:r w:rsidR="005A1FC0">
            <w:rPr>
              <w:rStyle w:val="PageNumber"/>
              <w:noProof/>
              <w:lang w:val="sr-Latn-CS"/>
            </w:rPr>
            <w:t>2</w:t>
          </w:r>
          <w:r w:rsidR="00143702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5A1FC0" w:rsidRPr="005A1FC0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BF9" w:rsidRDefault="00D01BF9">
      <w:pPr>
        <w:spacing w:line="240" w:lineRule="auto"/>
      </w:pPr>
      <w:r>
        <w:separator/>
      </w:r>
    </w:p>
  </w:footnote>
  <w:footnote w:type="continuationSeparator" w:id="0">
    <w:p w:rsidR="00D01BF9" w:rsidRDefault="00D01B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0A21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21D3E">
      <w:tc>
        <w:tcPr>
          <w:tcW w:w="6379" w:type="dxa"/>
        </w:tcPr>
        <w:p w:rsidR="005613E4" w:rsidRPr="003372D3" w:rsidRDefault="000A21EE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3179" w:type="dxa"/>
        </w:tcPr>
        <w:p w:rsidR="005613E4" w:rsidRPr="003372D3" w:rsidRDefault="005C71B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21D3E">
      <w:tc>
        <w:tcPr>
          <w:tcW w:w="6379" w:type="dxa"/>
        </w:tcPr>
        <w:p w:rsidR="005613E4" w:rsidRPr="003372D3" w:rsidRDefault="005C71B5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411179">
          <w:pPr>
            <w:rPr>
              <w:lang w:val="sr-Latn-CS"/>
            </w:rPr>
          </w:pPr>
          <w:r>
            <w:rPr>
              <w:lang w:val="sr-Latn-CS"/>
            </w:rPr>
            <w:t xml:space="preserve">  Datum:  14.03.2023</w:t>
          </w:r>
          <w:r w:rsidR="005C71B5" w:rsidRPr="003372D3">
            <w:rPr>
              <w:lang w:val="sr-Latn-CS"/>
            </w:rPr>
            <w:t>. god.</w:t>
          </w:r>
        </w:p>
      </w:tc>
    </w:tr>
    <w:tr w:rsidR="00821D3E">
      <w:tc>
        <w:tcPr>
          <w:tcW w:w="9558" w:type="dxa"/>
          <w:gridSpan w:val="2"/>
        </w:tcPr>
        <w:p w:rsidR="005613E4" w:rsidRPr="003372D3" w:rsidRDefault="00D80E19" w:rsidP="000A21EE">
          <w:pPr>
            <w:rPr>
              <w:lang w:val="sr-Latn-CS"/>
            </w:rPr>
          </w:pPr>
          <w:r>
            <w:rPr>
              <w:lang w:val="sr-Latn-CS"/>
            </w:rPr>
            <w:t>SWE-</w:t>
          </w:r>
          <w:r w:rsidR="000A21EE">
            <w:rPr>
              <w:lang w:val="sr-Latn-CS"/>
            </w:rPr>
            <w:t>NaGlasu-02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E4" w:rsidRDefault="005613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D554B5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E000E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90C4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74098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898A3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CD89B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CC82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022170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3407A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B10321A"/>
    <w:multiLevelType w:val="hybridMultilevel"/>
    <w:tmpl w:val="3808E512"/>
    <w:lvl w:ilvl="0" w:tplc="809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28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90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8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E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B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4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0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C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171A7"/>
    <w:multiLevelType w:val="hybridMultilevel"/>
    <w:tmpl w:val="20FA8D6E"/>
    <w:lvl w:ilvl="0" w:tplc="5C6E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67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29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80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E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E6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C3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E4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3DB680"/>
    <w:multiLevelType w:val="hybridMultilevel"/>
    <w:tmpl w:val="F48675FE"/>
    <w:lvl w:ilvl="0" w:tplc="04EADBEC">
      <w:start w:val="1"/>
      <w:numFmt w:val="decimal"/>
      <w:lvlText w:val="%1."/>
      <w:lvlJc w:val="left"/>
      <w:pPr>
        <w:ind w:left="720" w:hanging="360"/>
      </w:pPr>
    </w:lvl>
    <w:lvl w:ilvl="1" w:tplc="A5FA193C">
      <w:start w:val="1"/>
      <w:numFmt w:val="lowerLetter"/>
      <w:lvlText w:val="%2."/>
      <w:lvlJc w:val="left"/>
      <w:pPr>
        <w:ind w:left="1440" w:hanging="360"/>
      </w:pPr>
    </w:lvl>
    <w:lvl w:ilvl="2" w:tplc="7890A9CC">
      <w:start w:val="1"/>
      <w:numFmt w:val="lowerRoman"/>
      <w:lvlText w:val="%3."/>
      <w:lvlJc w:val="right"/>
      <w:pPr>
        <w:ind w:left="2160" w:hanging="180"/>
      </w:pPr>
    </w:lvl>
    <w:lvl w:ilvl="3" w:tplc="6D3C19E0">
      <w:start w:val="1"/>
      <w:numFmt w:val="decimal"/>
      <w:lvlText w:val="%4."/>
      <w:lvlJc w:val="left"/>
      <w:pPr>
        <w:ind w:left="2880" w:hanging="360"/>
      </w:pPr>
    </w:lvl>
    <w:lvl w:ilvl="4" w:tplc="EDB494B4">
      <w:start w:val="1"/>
      <w:numFmt w:val="lowerLetter"/>
      <w:lvlText w:val="%5."/>
      <w:lvlJc w:val="left"/>
      <w:pPr>
        <w:ind w:left="3600" w:hanging="360"/>
      </w:pPr>
    </w:lvl>
    <w:lvl w:ilvl="5" w:tplc="297AB512">
      <w:start w:val="1"/>
      <w:numFmt w:val="lowerRoman"/>
      <w:lvlText w:val="%6."/>
      <w:lvlJc w:val="right"/>
      <w:pPr>
        <w:ind w:left="4320" w:hanging="180"/>
      </w:pPr>
    </w:lvl>
    <w:lvl w:ilvl="6" w:tplc="14EC0D56">
      <w:start w:val="1"/>
      <w:numFmt w:val="decimal"/>
      <w:lvlText w:val="%7."/>
      <w:lvlJc w:val="left"/>
      <w:pPr>
        <w:ind w:left="5040" w:hanging="360"/>
      </w:pPr>
    </w:lvl>
    <w:lvl w:ilvl="7" w:tplc="22406698">
      <w:start w:val="1"/>
      <w:numFmt w:val="lowerLetter"/>
      <w:lvlText w:val="%8."/>
      <w:lvlJc w:val="left"/>
      <w:pPr>
        <w:ind w:left="5760" w:hanging="360"/>
      </w:pPr>
    </w:lvl>
    <w:lvl w:ilvl="8" w:tplc="2E9EAD9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A9BAF7B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7"/>
  </w:num>
  <w:num w:numId="7">
    <w:abstractNumId w:val="22"/>
  </w:num>
  <w:num w:numId="8">
    <w:abstractNumId w:val="20"/>
  </w:num>
  <w:num w:numId="9">
    <w:abstractNumId w:val="22"/>
  </w:num>
  <w:num w:numId="10">
    <w:abstractNumId w:val="10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  <w:num w:numId="15">
    <w:abstractNumId w:val="22"/>
  </w:num>
  <w:num w:numId="16">
    <w:abstractNumId w:val="22"/>
  </w:num>
  <w:num w:numId="17">
    <w:abstractNumId w:val="4"/>
  </w:num>
  <w:num w:numId="18">
    <w:abstractNumId w:val="8"/>
  </w:num>
  <w:num w:numId="19">
    <w:abstractNumId w:val="11"/>
  </w:num>
  <w:num w:numId="20">
    <w:abstractNumId w:val="3"/>
  </w:num>
  <w:num w:numId="21">
    <w:abstractNumId w:val="5"/>
  </w:num>
  <w:num w:numId="22">
    <w:abstractNumId w:val="16"/>
  </w:num>
  <w:num w:numId="23">
    <w:abstractNumId w:val="22"/>
  </w:num>
  <w:num w:numId="24">
    <w:abstractNumId w:val="22"/>
  </w:num>
  <w:num w:numId="25">
    <w:abstractNumId w:val="19"/>
  </w:num>
  <w:num w:numId="26">
    <w:abstractNumId w:val="21"/>
  </w:num>
  <w:num w:numId="27">
    <w:abstractNumId w:val="15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2D3"/>
    <w:rsid w:val="000053BF"/>
    <w:rsid w:val="0004652F"/>
    <w:rsid w:val="000817C9"/>
    <w:rsid w:val="00097F43"/>
    <w:rsid w:val="000A21EE"/>
    <w:rsid w:val="0011599F"/>
    <w:rsid w:val="0013157C"/>
    <w:rsid w:val="00143087"/>
    <w:rsid w:val="00143702"/>
    <w:rsid w:val="00150CC1"/>
    <w:rsid w:val="001543B3"/>
    <w:rsid w:val="00155722"/>
    <w:rsid w:val="00160345"/>
    <w:rsid w:val="00180A6C"/>
    <w:rsid w:val="00190105"/>
    <w:rsid w:val="001A242D"/>
    <w:rsid w:val="001D0890"/>
    <w:rsid w:val="001D68FE"/>
    <w:rsid w:val="001F663F"/>
    <w:rsid w:val="001F7D36"/>
    <w:rsid w:val="002059FF"/>
    <w:rsid w:val="00206E1F"/>
    <w:rsid w:val="00211390"/>
    <w:rsid w:val="00214D87"/>
    <w:rsid w:val="00244571"/>
    <w:rsid w:val="0025388F"/>
    <w:rsid w:val="002547CE"/>
    <w:rsid w:val="00254CBE"/>
    <w:rsid w:val="00270678"/>
    <w:rsid w:val="002877FD"/>
    <w:rsid w:val="002922C4"/>
    <w:rsid w:val="002A5E27"/>
    <w:rsid w:val="002A7134"/>
    <w:rsid w:val="002B5261"/>
    <w:rsid w:val="002D5541"/>
    <w:rsid w:val="00312053"/>
    <w:rsid w:val="00314818"/>
    <w:rsid w:val="003356F6"/>
    <w:rsid w:val="003372D3"/>
    <w:rsid w:val="00347321"/>
    <w:rsid w:val="003860D3"/>
    <w:rsid w:val="0039103B"/>
    <w:rsid w:val="003B1702"/>
    <w:rsid w:val="003B79F2"/>
    <w:rsid w:val="003E4A94"/>
    <w:rsid w:val="00404A4F"/>
    <w:rsid w:val="0040614F"/>
    <w:rsid w:val="00410F5F"/>
    <w:rsid w:val="00411179"/>
    <w:rsid w:val="00411B42"/>
    <w:rsid w:val="00426941"/>
    <w:rsid w:val="0044192B"/>
    <w:rsid w:val="00445A8C"/>
    <w:rsid w:val="00454F47"/>
    <w:rsid w:val="004647BF"/>
    <w:rsid w:val="0046548E"/>
    <w:rsid w:val="00473B27"/>
    <w:rsid w:val="00491CC1"/>
    <w:rsid w:val="004A6EC4"/>
    <w:rsid w:val="004B53F6"/>
    <w:rsid w:val="004D10D7"/>
    <w:rsid w:val="004D32BD"/>
    <w:rsid w:val="004E6C9A"/>
    <w:rsid w:val="004E72D6"/>
    <w:rsid w:val="004F7F75"/>
    <w:rsid w:val="00500DA2"/>
    <w:rsid w:val="005117D6"/>
    <w:rsid w:val="0052186A"/>
    <w:rsid w:val="005613E4"/>
    <w:rsid w:val="00566A6F"/>
    <w:rsid w:val="00571FC4"/>
    <w:rsid w:val="00585BB7"/>
    <w:rsid w:val="0058730F"/>
    <w:rsid w:val="00591A50"/>
    <w:rsid w:val="005963F2"/>
    <w:rsid w:val="005A1FC0"/>
    <w:rsid w:val="005A3F8C"/>
    <w:rsid w:val="005C71B5"/>
    <w:rsid w:val="005D021A"/>
    <w:rsid w:val="005F0A39"/>
    <w:rsid w:val="00621834"/>
    <w:rsid w:val="00631C6F"/>
    <w:rsid w:val="0063291D"/>
    <w:rsid w:val="0063574A"/>
    <w:rsid w:val="00660659"/>
    <w:rsid w:val="00662C19"/>
    <w:rsid w:val="00662D26"/>
    <w:rsid w:val="0069445A"/>
    <w:rsid w:val="006C0407"/>
    <w:rsid w:val="006D6FE1"/>
    <w:rsid w:val="006F1C12"/>
    <w:rsid w:val="006F37E4"/>
    <w:rsid w:val="006F61C6"/>
    <w:rsid w:val="0070495D"/>
    <w:rsid w:val="00712834"/>
    <w:rsid w:val="00716C93"/>
    <w:rsid w:val="00720DFD"/>
    <w:rsid w:val="00732741"/>
    <w:rsid w:val="00733596"/>
    <w:rsid w:val="0074590A"/>
    <w:rsid w:val="0076218E"/>
    <w:rsid w:val="007A501E"/>
    <w:rsid w:val="007B2659"/>
    <w:rsid w:val="007C6B66"/>
    <w:rsid w:val="00804367"/>
    <w:rsid w:val="00821D3E"/>
    <w:rsid w:val="008235B9"/>
    <w:rsid w:val="00836EF4"/>
    <w:rsid w:val="008528C5"/>
    <w:rsid w:val="00861AD7"/>
    <w:rsid w:val="00881BF3"/>
    <w:rsid w:val="008D40CE"/>
    <w:rsid w:val="008E5FFD"/>
    <w:rsid w:val="009029D5"/>
    <w:rsid w:val="009075F6"/>
    <w:rsid w:val="0091420D"/>
    <w:rsid w:val="00927FBE"/>
    <w:rsid w:val="00930725"/>
    <w:rsid w:val="0095579F"/>
    <w:rsid w:val="009662F3"/>
    <w:rsid w:val="00967902"/>
    <w:rsid w:val="00987E12"/>
    <w:rsid w:val="009A291F"/>
    <w:rsid w:val="009B2233"/>
    <w:rsid w:val="009B3AA3"/>
    <w:rsid w:val="00A031B6"/>
    <w:rsid w:val="00A05F7C"/>
    <w:rsid w:val="00A12200"/>
    <w:rsid w:val="00A30885"/>
    <w:rsid w:val="00A44842"/>
    <w:rsid w:val="00A559C1"/>
    <w:rsid w:val="00A763B7"/>
    <w:rsid w:val="00A82910"/>
    <w:rsid w:val="00A8755C"/>
    <w:rsid w:val="00AC1CC0"/>
    <w:rsid w:val="00AC5FBE"/>
    <w:rsid w:val="00AD17B6"/>
    <w:rsid w:val="00AE4EC1"/>
    <w:rsid w:val="00AF19B4"/>
    <w:rsid w:val="00AF3968"/>
    <w:rsid w:val="00AF6332"/>
    <w:rsid w:val="00AF6B06"/>
    <w:rsid w:val="00B33F73"/>
    <w:rsid w:val="00B3720F"/>
    <w:rsid w:val="00B46BAC"/>
    <w:rsid w:val="00B46D71"/>
    <w:rsid w:val="00B5176E"/>
    <w:rsid w:val="00B82449"/>
    <w:rsid w:val="00B849B5"/>
    <w:rsid w:val="00B855E1"/>
    <w:rsid w:val="00BC2229"/>
    <w:rsid w:val="00BC4051"/>
    <w:rsid w:val="00C032FC"/>
    <w:rsid w:val="00C16EC2"/>
    <w:rsid w:val="00C206AF"/>
    <w:rsid w:val="00C34EA4"/>
    <w:rsid w:val="00C44BC7"/>
    <w:rsid w:val="00C503E4"/>
    <w:rsid w:val="00C518FA"/>
    <w:rsid w:val="00C70AA9"/>
    <w:rsid w:val="00C83DEF"/>
    <w:rsid w:val="00C9046D"/>
    <w:rsid w:val="00CA58C5"/>
    <w:rsid w:val="00CA62F9"/>
    <w:rsid w:val="00CB0AA3"/>
    <w:rsid w:val="00CB17FD"/>
    <w:rsid w:val="00CC1D64"/>
    <w:rsid w:val="00CF061F"/>
    <w:rsid w:val="00CF388E"/>
    <w:rsid w:val="00D00311"/>
    <w:rsid w:val="00D01BF9"/>
    <w:rsid w:val="00D126B4"/>
    <w:rsid w:val="00D20F4E"/>
    <w:rsid w:val="00D21A8C"/>
    <w:rsid w:val="00D2370D"/>
    <w:rsid w:val="00D402FD"/>
    <w:rsid w:val="00D44844"/>
    <w:rsid w:val="00D61C91"/>
    <w:rsid w:val="00D62AEA"/>
    <w:rsid w:val="00D67D2B"/>
    <w:rsid w:val="00D7252F"/>
    <w:rsid w:val="00D80E19"/>
    <w:rsid w:val="00DA45E9"/>
    <w:rsid w:val="00DB3430"/>
    <w:rsid w:val="00DB4252"/>
    <w:rsid w:val="00DE518F"/>
    <w:rsid w:val="00E04F33"/>
    <w:rsid w:val="00E061BD"/>
    <w:rsid w:val="00E5055D"/>
    <w:rsid w:val="00E604E6"/>
    <w:rsid w:val="00E934AD"/>
    <w:rsid w:val="00F01CED"/>
    <w:rsid w:val="00F02B6F"/>
    <w:rsid w:val="00F06298"/>
    <w:rsid w:val="00F6773B"/>
    <w:rsid w:val="00F70F8C"/>
    <w:rsid w:val="00F74395"/>
    <w:rsid w:val="00F74E68"/>
    <w:rsid w:val="00FA5352"/>
    <w:rsid w:val="00FA57D9"/>
    <w:rsid w:val="00FD29D7"/>
    <w:rsid w:val="00FD4530"/>
    <w:rsid w:val="00FF301B"/>
    <w:rsid w:val="00FF5EC5"/>
    <w:rsid w:val="01CEEB4B"/>
    <w:rsid w:val="01E35F9B"/>
    <w:rsid w:val="01F79513"/>
    <w:rsid w:val="02ABCD5F"/>
    <w:rsid w:val="031D4083"/>
    <w:rsid w:val="04B11E08"/>
    <w:rsid w:val="05956C22"/>
    <w:rsid w:val="05B36B95"/>
    <w:rsid w:val="06C0712F"/>
    <w:rsid w:val="06C4B71B"/>
    <w:rsid w:val="0761662E"/>
    <w:rsid w:val="0776C4EA"/>
    <w:rsid w:val="07815DFE"/>
    <w:rsid w:val="07D21A38"/>
    <w:rsid w:val="086A275C"/>
    <w:rsid w:val="08D04779"/>
    <w:rsid w:val="08E8F0FA"/>
    <w:rsid w:val="09163A74"/>
    <w:rsid w:val="09464081"/>
    <w:rsid w:val="0958CDE1"/>
    <w:rsid w:val="09EA9283"/>
    <w:rsid w:val="0A1D012A"/>
    <w:rsid w:val="0A67EC66"/>
    <w:rsid w:val="0A763573"/>
    <w:rsid w:val="0A7A370C"/>
    <w:rsid w:val="0A7B3200"/>
    <w:rsid w:val="0AC33818"/>
    <w:rsid w:val="0C1E0D99"/>
    <w:rsid w:val="0C3DC6DB"/>
    <w:rsid w:val="0C7421B9"/>
    <w:rsid w:val="0D54A1EC"/>
    <w:rsid w:val="0DBBD835"/>
    <w:rsid w:val="0DC7FC92"/>
    <w:rsid w:val="0DE47304"/>
    <w:rsid w:val="0DFAD8DA"/>
    <w:rsid w:val="0E064C5A"/>
    <w:rsid w:val="0E607272"/>
    <w:rsid w:val="0ECE41FC"/>
    <w:rsid w:val="0F295964"/>
    <w:rsid w:val="10043163"/>
    <w:rsid w:val="1007FA80"/>
    <w:rsid w:val="101FF1CC"/>
    <w:rsid w:val="1069564B"/>
    <w:rsid w:val="108C42AE"/>
    <w:rsid w:val="10C05FF8"/>
    <w:rsid w:val="10DCCBD7"/>
    <w:rsid w:val="1108DAE0"/>
    <w:rsid w:val="121B11B0"/>
    <w:rsid w:val="12A350AE"/>
    <w:rsid w:val="13589D0E"/>
    <w:rsid w:val="136747A3"/>
    <w:rsid w:val="14502D57"/>
    <w:rsid w:val="148B91FF"/>
    <w:rsid w:val="14BAD1AE"/>
    <w:rsid w:val="152CCD95"/>
    <w:rsid w:val="15A49026"/>
    <w:rsid w:val="15EF8E1E"/>
    <w:rsid w:val="1656A20F"/>
    <w:rsid w:val="16F4F6C8"/>
    <w:rsid w:val="1743623B"/>
    <w:rsid w:val="178B554A"/>
    <w:rsid w:val="17960B8E"/>
    <w:rsid w:val="18646E57"/>
    <w:rsid w:val="18A72829"/>
    <w:rsid w:val="18D7E6BB"/>
    <w:rsid w:val="1A0BCD43"/>
    <w:rsid w:val="1A100DC7"/>
    <w:rsid w:val="1A103891"/>
    <w:rsid w:val="1A7D44CF"/>
    <w:rsid w:val="1AC03385"/>
    <w:rsid w:val="1C253D46"/>
    <w:rsid w:val="1C2869E1"/>
    <w:rsid w:val="1C320B0A"/>
    <w:rsid w:val="1D2AC30A"/>
    <w:rsid w:val="1D6030B1"/>
    <w:rsid w:val="1DCA34C5"/>
    <w:rsid w:val="1E63478B"/>
    <w:rsid w:val="1EDEC9CD"/>
    <w:rsid w:val="1F6AFA07"/>
    <w:rsid w:val="1FC5F467"/>
    <w:rsid w:val="1FE0F8A7"/>
    <w:rsid w:val="2038186C"/>
    <w:rsid w:val="2087679B"/>
    <w:rsid w:val="20A96277"/>
    <w:rsid w:val="20AA53FE"/>
    <w:rsid w:val="20EA5F30"/>
    <w:rsid w:val="20F86D92"/>
    <w:rsid w:val="2121B124"/>
    <w:rsid w:val="2161C4C8"/>
    <w:rsid w:val="2180AEA1"/>
    <w:rsid w:val="219A9C4D"/>
    <w:rsid w:val="219B9A29"/>
    <w:rsid w:val="2273921B"/>
    <w:rsid w:val="227C0E6B"/>
    <w:rsid w:val="2290ED02"/>
    <w:rsid w:val="22981D60"/>
    <w:rsid w:val="229B976F"/>
    <w:rsid w:val="23B3EA76"/>
    <w:rsid w:val="23C11D41"/>
    <w:rsid w:val="23E1F4C0"/>
    <w:rsid w:val="240F627C"/>
    <w:rsid w:val="241F8E47"/>
    <w:rsid w:val="2420BE16"/>
    <w:rsid w:val="2426DB19"/>
    <w:rsid w:val="24830B47"/>
    <w:rsid w:val="25D89F3D"/>
    <w:rsid w:val="260B847F"/>
    <w:rsid w:val="267AA49A"/>
    <w:rsid w:val="26DE9C99"/>
    <w:rsid w:val="2747033E"/>
    <w:rsid w:val="2814E10C"/>
    <w:rsid w:val="28A86138"/>
    <w:rsid w:val="2942D775"/>
    <w:rsid w:val="29E51DE8"/>
    <w:rsid w:val="2A17E40B"/>
    <w:rsid w:val="2A2E49E1"/>
    <w:rsid w:val="2A611055"/>
    <w:rsid w:val="2AD24707"/>
    <w:rsid w:val="2BA1E21D"/>
    <w:rsid w:val="2BB4567C"/>
    <w:rsid w:val="2BCA1A42"/>
    <w:rsid w:val="2BDEF464"/>
    <w:rsid w:val="2CDA8BE3"/>
    <w:rsid w:val="2D0BC766"/>
    <w:rsid w:val="2D65EAA3"/>
    <w:rsid w:val="2D7463B9"/>
    <w:rsid w:val="2D9753C8"/>
    <w:rsid w:val="2DED3AF6"/>
    <w:rsid w:val="2ED423A1"/>
    <w:rsid w:val="2EEB552E"/>
    <w:rsid w:val="2F1B79DE"/>
    <w:rsid w:val="2F9D1140"/>
    <w:rsid w:val="2FA96DD9"/>
    <w:rsid w:val="2FC29367"/>
    <w:rsid w:val="304D9C68"/>
    <w:rsid w:val="307162C4"/>
    <w:rsid w:val="30CE4F46"/>
    <w:rsid w:val="30D4BD27"/>
    <w:rsid w:val="31A5A3E8"/>
    <w:rsid w:val="3222F5F0"/>
    <w:rsid w:val="3239CDA3"/>
    <w:rsid w:val="330397DE"/>
    <w:rsid w:val="33853D2A"/>
    <w:rsid w:val="339EA2F0"/>
    <w:rsid w:val="344E607B"/>
    <w:rsid w:val="345CEEF6"/>
    <w:rsid w:val="345F2C3F"/>
    <w:rsid w:val="348006B4"/>
    <w:rsid w:val="34D92819"/>
    <w:rsid w:val="350BC175"/>
    <w:rsid w:val="3516871D"/>
    <w:rsid w:val="353A7351"/>
    <w:rsid w:val="35CDEB6B"/>
    <w:rsid w:val="361E983D"/>
    <w:rsid w:val="362F7A64"/>
    <w:rsid w:val="36365CBB"/>
    <w:rsid w:val="3642E97F"/>
    <w:rsid w:val="370A8117"/>
    <w:rsid w:val="37824297"/>
    <w:rsid w:val="37E97C63"/>
    <w:rsid w:val="3803FE25"/>
    <w:rsid w:val="38187D37"/>
    <w:rsid w:val="388CDE0E"/>
    <w:rsid w:val="38B175E3"/>
    <w:rsid w:val="38B3B103"/>
    <w:rsid w:val="38DA4AF9"/>
    <w:rsid w:val="39BCF59D"/>
    <w:rsid w:val="39F47EAE"/>
    <w:rsid w:val="3A1BE1F2"/>
    <w:rsid w:val="3ACEB2D4"/>
    <w:rsid w:val="3ADBE8CD"/>
    <w:rsid w:val="3AE78870"/>
    <w:rsid w:val="3AEC4AB7"/>
    <w:rsid w:val="3B1FB0CC"/>
    <w:rsid w:val="3B211D25"/>
    <w:rsid w:val="3BB04FAD"/>
    <w:rsid w:val="3BB7B253"/>
    <w:rsid w:val="3BEBD1B0"/>
    <w:rsid w:val="3C6E6227"/>
    <w:rsid w:val="3CE90878"/>
    <w:rsid w:val="3D3A3B6F"/>
    <w:rsid w:val="3DC821CD"/>
    <w:rsid w:val="3E549A9A"/>
    <w:rsid w:val="3E58BDE7"/>
    <w:rsid w:val="3EB85EBC"/>
    <w:rsid w:val="3EF50CA3"/>
    <w:rsid w:val="400B4308"/>
    <w:rsid w:val="402D476E"/>
    <w:rsid w:val="40E316AA"/>
    <w:rsid w:val="410E9646"/>
    <w:rsid w:val="4143FD39"/>
    <w:rsid w:val="4157CAFD"/>
    <w:rsid w:val="4164D459"/>
    <w:rsid w:val="41B49491"/>
    <w:rsid w:val="421C1EB9"/>
    <w:rsid w:val="428AF56B"/>
    <w:rsid w:val="42FC4F4C"/>
    <w:rsid w:val="437A31A3"/>
    <w:rsid w:val="437A579F"/>
    <w:rsid w:val="43EE1D10"/>
    <w:rsid w:val="44DFA961"/>
    <w:rsid w:val="453B7660"/>
    <w:rsid w:val="45EB0AB7"/>
    <w:rsid w:val="4600920F"/>
    <w:rsid w:val="467B79C2"/>
    <w:rsid w:val="4697660E"/>
    <w:rsid w:val="4699677C"/>
    <w:rsid w:val="46DAEF3C"/>
    <w:rsid w:val="4725BDD2"/>
    <w:rsid w:val="4734A23F"/>
    <w:rsid w:val="47752CAA"/>
    <w:rsid w:val="477F3E04"/>
    <w:rsid w:val="480089BF"/>
    <w:rsid w:val="4884DB9C"/>
    <w:rsid w:val="48C18E33"/>
    <w:rsid w:val="49342097"/>
    <w:rsid w:val="4993FF05"/>
    <w:rsid w:val="49B31A84"/>
    <w:rsid w:val="49EC7CC1"/>
    <w:rsid w:val="4A085BBE"/>
    <w:rsid w:val="4A39AE8A"/>
    <w:rsid w:val="4A5D5E94"/>
    <w:rsid w:val="4A92AB4F"/>
    <w:rsid w:val="4AA15B4F"/>
    <w:rsid w:val="4B05EFAB"/>
    <w:rsid w:val="4B2414A7"/>
    <w:rsid w:val="4B891600"/>
    <w:rsid w:val="4BAAA1B9"/>
    <w:rsid w:val="4BAE605F"/>
    <w:rsid w:val="4BB4F6BC"/>
    <w:rsid w:val="4BBC7C5E"/>
    <w:rsid w:val="4BE00698"/>
    <w:rsid w:val="4C0C87F9"/>
    <w:rsid w:val="4C2ADD6A"/>
    <w:rsid w:val="4C6BC159"/>
    <w:rsid w:val="4CEE4816"/>
    <w:rsid w:val="4CFAE4CE"/>
    <w:rsid w:val="4CFF01A0"/>
    <w:rsid w:val="4D6A918A"/>
    <w:rsid w:val="4DD230F8"/>
    <w:rsid w:val="4DDBC30E"/>
    <w:rsid w:val="4E2DDCEB"/>
    <w:rsid w:val="4E76CF37"/>
    <w:rsid w:val="4EF41D20"/>
    <w:rsid w:val="4F22836F"/>
    <w:rsid w:val="4F334595"/>
    <w:rsid w:val="4F45EDF1"/>
    <w:rsid w:val="4F8E4BF8"/>
    <w:rsid w:val="4FFA9569"/>
    <w:rsid w:val="504C0B1E"/>
    <w:rsid w:val="512182D7"/>
    <w:rsid w:val="51501462"/>
    <w:rsid w:val="51C0A8E8"/>
    <w:rsid w:val="51D251E7"/>
    <w:rsid w:val="51EB2433"/>
    <w:rsid w:val="5219E33D"/>
    <w:rsid w:val="521DDF4C"/>
    <w:rsid w:val="5255337C"/>
    <w:rsid w:val="529229A1"/>
    <w:rsid w:val="5316ED84"/>
    <w:rsid w:val="53863EAE"/>
    <w:rsid w:val="53B5B39E"/>
    <w:rsid w:val="53C78E43"/>
    <w:rsid w:val="53D791D4"/>
    <w:rsid w:val="542BD5F4"/>
    <w:rsid w:val="54355767"/>
    <w:rsid w:val="54E610BB"/>
    <w:rsid w:val="560FD501"/>
    <w:rsid w:val="56696662"/>
    <w:rsid w:val="56AC7C6C"/>
    <w:rsid w:val="56D30E4E"/>
    <w:rsid w:val="573D1A0B"/>
    <w:rsid w:val="57A245B0"/>
    <w:rsid w:val="57CE5E15"/>
    <w:rsid w:val="58031CC7"/>
    <w:rsid w:val="58355B73"/>
    <w:rsid w:val="589AFF66"/>
    <w:rsid w:val="58E88C63"/>
    <w:rsid w:val="58EC3B40"/>
    <w:rsid w:val="59092CDB"/>
    <w:rsid w:val="5957CD43"/>
    <w:rsid w:val="595D49BD"/>
    <w:rsid w:val="598CA7EF"/>
    <w:rsid w:val="59CE2F0D"/>
    <w:rsid w:val="5A2BD999"/>
    <w:rsid w:val="5A36CFC7"/>
    <w:rsid w:val="5A6EEED7"/>
    <w:rsid w:val="5A8913AD"/>
    <w:rsid w:val="5B020B56"/>
    <w:rsid w:val="5B3A14FE"/>
    <w:rsid w:val="5B41CFB0"/>
    <w:rsid w:val="5B842D08"/>
    <w:rsid w:val="5BCC540E"/>
    <w:rsid w:val="5C0ABF38"/>
    <w:rsid w:val="5C94EA7F"/>
    <w:rsid w:val="5CF85348"/>
    <w:rsid w:val="5D4146E8"/>
    <w:rsid w:val="5E1A5D77"/>
    <w:rsid w:val="5E85DDD8"/>
    <w:rsid w:val="5F678D97"/>
    <w:rsid w:val="5FD3988C"/>
    <w:rsid w:val="5FD92DE7"/>
    <w:rsid w:val="60532FD9"/>
    <w:rsid w:val="60D17484"/>
    <w:rsid w:val="61035DF8"/>
    <w:rsid w:val="613704A4"/>
    <w:rsid w:val="616EE767"/>
    <w:rsid w:val="6180A9D6"/>
    <w:rsid w:val="6198B0AD"/>
    <w:rsid w:val="629F2E59"/>
    <w:rsid w:val="630E1D85"/>
    <w:rsid w:val="6347E96A"/>
    <w:rsid w:val="635C9C66"/>
    <w:rsid w:val="63605E23"/>
    <w:rsid w:val="640390A0"/>
    <w:rsid w:val="6404D3AF"/>
    <w:rsid w:val="643AFEBA"/>
    <w:rsid w:val="645C3CD1"/>
    <w:rsid w:val="645CA08E"/>
    <w:rsid w:val="64702630"/>
    <w:rsid w:val="648E1E00"/>
    <w:rsid w:val="649FFC64"/>
    <w:rsid w:val="64D17500"/>
    <w:rsid w:val="64E3B9CB"/>
    <w:rsid w:val="65A3AA7B"/>
    <w:rsid w:val="65B249C4"/>
    <w:rsid w:val="65C41E1F"/>
    <w:rsid w:val="663BCCC5"/>
    <w:rsid w:val="672D6B24"/>
    <w:rsid w:val="673DB123"/>
    <w:rsid w:val="67713323"/>
    <w:rsid w:val="67818806"/>
    <w:rsid w:val="67C3CA52"/>
    <w:rsid w:val="68BC99D7"/>
    <w:rsid w:val="68CDAF29"/>
    <w:rsid w:val="68DB4B3D"/>
    <w:rsid w:val="696FFBDA"/>
    <w:rsid w:val="6986035C"/>
    <w:rsid w:val="698BBDC6"/>
    <w:rsid w:val="69A102E4"/>
    <w:rsid w:val="6A31E9A0"/>
    <w:rsid w:val="6AA61CF1"/>
    <w:rsid w:val="6AB928C8"/>
    <w:rsid w:val="6AFCA150"/>
    <w:rsid w:val="6B838870"/>
    <w:rsid w:val="6C3C38F9"/>
    <w:rsid w:val="6C54F929"/>
    <w:rsid w:val="6C8FEDAE"/>
    <w:rsid w:val="6CC08517"/>
    <w:rsid w:val="6CD40878"/>
    <w:rsid w:val="6CE9BD57"/>
    <w:rsid w:val="6D4EA51E"/>
    <w:rsid w:val="6D7908D2"/>
    <w:rsid w:val="6DA62E94"/>
    <w:rsid w:val="6DAEBC60"/>
    <w:rsid w:val="6DFFB319"/>
    <w:rsid w:val="6E409226"/>
    <w:rsid w:val="6E4E530A"/>
    <w:rsid w:val="6E5F2EE9"/>
    <w:rsid w:val="6F561B4C"/>
    <w:rsid w:val="6FD6923E"/>
    <w:rsid w:val="703CD14D"/>
    <w:rsid w:val="7040F595"/>
    <w:rsid w:val="70643491"/>
    <w:rsid w:val="710F41EF"/>
    <w:rsid w:val="71A91476"/>
    <w:rsid w:val="71B4076C"/>
    <w:rsid w:val="72155203"/>
    <w:rsid w:val="7228ABB5"/>
    <w:rsid w:val="724A089E"/>
    <w:rsid w:val="7260DB32"/>
    <w:rsid w:val="72AF7306"/>
    <w:rsid w:val="7320C567"/>
    <w:rsid w:val="7321834E"/>
    <w:rsid w:val="74039B34"/>
    <w:rsid w:val="74072CCB"/>
    <w:rsid w:val="745EB2AC"/>
    <w:rsid w:val="74BC95C8"/>
    <w:rsid w:val="74CE706D"/>
    <w:rsid w:val="74F9E82D"/>
    <w:rsid w:val="75268783"/>
    <w:rsid w:val="758E9630"/>
    <w:rsid w:val="760C2D70"/>
    <w:rsid w:val="76228A95"/>
    <w:rsid w:val="76369BEA"/>
    <w:rsid w:val="773C7649"/>
    <w:rsid w:val="7783FFB9"/>
    <w:rsid w:val="77C5D842"/>
    <w:rsid w:val="77C9597F"/>
    <w:rsid w:val="77EC1134"/>
    <w:rsid w:val="783188EF"/>
    <w:rsid w:val="78B522C8"/>
    <w:rsid w:val="78BD43B0"/>
    <w:rsid w:val="79464ACB"/>
    <w:rsid w:val="79739805"/>
    <w:rsid w:val="79D9B3EA"/>
    <w:rsid w:val="7A642BE7"/>
    <w:rsid w:val="7B0945A3"/>
    <w:rsid w:val="7B33C4D2"/>
    <w:rsid w:val="7B3DEB2D"/>
    <w:rsid w:val="7B3E19D5"/>
    <w:rsid w:val="7C31BA6F"/>
    <w:rsid w:val="7C9D8D75"/>
    <w:rsid w:val="7CA386BA"/>
    <w:rsid w:val="7CCF9533"/>
    <w:rsid w:val="7CD9EA36"/>
    <w:rsid w:val="7CF1D323"/>
    <w:rsid w:val="7D065040"/>
    <w:rsid w:val="7D1CC86E"/>
    <w:rsid w:val="7DA291BA"/>
    <w:rsid w:val="7DC661B3"/>
    <w:rsid w:val="7E6417DC"/>
    <w:rsid w:val="7E75BA97"/>
    <w:rsid w:val="7EA0C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70D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D2370D"/>
    <w:pPr>
      <w:keepNext/>
      <w:numPr>
        <w:numId w:val="24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D2370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D2370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D2370D"/>
    <w:pPr>
      <w:numPr>
        <w:ilvl w:val="4"/>
        <w:numId w:val="24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D2370D"/>
    <w:pPr>
      <w:numPr>
        <w:ilvl w:val="5"/>
        <w:numId w:val="24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2370D"/>
    <w:pPr>
      <w:numPr>
        <w:ilvl w:val="6"/>
        <w:numId w:val="2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70D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2370D"/>
    <w:pPr>
      <w:numPr>
        <w:ilvl w:val="8"/>
        <w:numId w:val="2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2370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2370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D2370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D2370D"/>
    <w:pPr>
      <w:ind w:left="900" w:hanging="900"/>
    </w:pPr>
  </w:style>
  <w:style w:type="paragraph" w:styleId="TOC1">
    <w:name w:val="toc 1"/>
    <w:basedOn w:val="Normal"/>
    <w:next w:val="Normal"/>
    <w:uiPriority w:val="39"/>
    <w:rsid w:val="00D237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2370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D2370D"/>
    <w:pPr>
      <w:tabs>
        <w:tab w:val="right" w:pos="9360"/>
      </w:tabs>
      <w:ind w:left="864"/>
    </w:pPr>
  </w:style>
  <w:style w:type="paragraph" w:styleId="Header">
    <w:name w:val="header"/>
    <w:basedOn w:val="Normal"/>
    <w:rsid w:val="00D237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37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370D"/>
  </w:style>
  <w:style w:type="paragraph" w:styleId="BodyText2">
    <w:name w:val="Body Text 2"/>
    <w:basedOn w:val="Normal"/>
    <w:rsid w:val="00D2370D"/>
    <w:pPr>
      <w:jc w:val="center"/>
    </w:pPr>
    <w:rPr>
      <w:b/>
      <w:bCs/>
    </w:rPr>
  </w:style>
  <w:style w:type="paragraph" w:styleId="BodyText3">
    <w:name w:val="Body Text 3"/>
    <w:basedOn w:val="Normal"/>
    <w:rsid w:val="00D2370D"/>
    <w:rPr>
      <w:b/>
      <w:bCs/>
    </w:rPr>
  </w:style>
  <w:style w:type="paragraph" w:customStyle="1" w:styleId="Tabletext">
    <w:name w:val="Tabletext"/>
    <w:basedOn w:val="Normal"/>
    <w:rsid w:val="00D2370D"/>
    <w:pPr>
      <w:keepLines/>
      <w:spacing w:after="120"/>
    </w:pPr>
  </w:style>
  <w:style w:type="paragraph" w:styleId="BodyText">
    <w:name w:val="Body Text"/>
    <w:basedOn w:val="Normal"/>
    <w:rsid w:val="00D2370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237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2370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2370D"/>
    <w:pPr>
      <w:ind w:left="600"/>
    </w:pPr>
  </w:style>
  <w:style w:type="paragraph" w:styleId="TOC5">
    <w:name w:val="toc 5"/>
    <w:basedOn w:val="Normal"/>
    <w:next w:val="Normal"/>
    <w:autoRedefine/>
    <w:semiHidden/>
    <w:rsid w:val="00D2370D"/>
    <w:pPr>
      <w:ind w:left="800"/>
    </w:pPr>
  </w:style>
  <w:style w:type="paragraph" w:styleId="TOC6">
    <w:name w:val="toc 6"/>
    <w:basedOn w:val="Normal"/>
    <w:next w:val="Normal"/>
    <w:autoRedefine/>
    <w:semiHidden/>
    <w:rsid w:val="00D2370D"/>
    <w:pPr>
      <w:ind w:left="1000"/>
    </w:pPr>
  </w:style>
  <w:style w:type="paragraph" w:styleId="TOC7">
    <w:name w:val="toc 7"/>
    <w:basedOn w:val="Normal"/>
    <w:next w:val="Normal"/>
    <w:autoRedefine/>
    <w:semiHidden/>
    <w:rsid w:val="00D2370D"/>
    <w:pPr>
      <w:ind w:left="1200"/>
    </w:pPr>
  </w:style>
  <w:style w:type="paragraph" w:styleId="TOC8">
    <w:name w:val="toc 8"/>
    <w:basedOn w:val="Normal"/>
    <w:next w:val="Normal"/>
    <w:autoRedefine/>
    <w:semiHidden/>
    <w:rsid w:val="00D2370D"/>
    <w:pPr>
      <w:ind w:left="1400"/>
    </w:pPr>
  </w:style>
  <w:style w:type="paragraph" w:styleId="TOC9">
    <w:name w:val="toc 9"/>
    <w:basedOn w:val="Normal"/>
    <w:next w:val="Normal"/>
    <w:autoRedefine/>
    <w:semiHidden/>
    <w:rsid w:val="00D2370D"/>
    <w:pPr>
      <w:ind w:left="1600"/>
    </w:pPr>
  </w:style>
  <w:style w:type="paragraph" w:styleId="FootnoteText">
    <w:name w:val="footnote text"/>
    <w:basedOn w:val="Normal"/>
    <w:semiHidden/>
    <w:rsid w:val="00D2370D"/>
  </w:style>
  <w:style w:type="character" w:styleId="FootnoteReference">
    <w:name w:val="footnote reference"/>
    <w:semiHidden/>
    <w:rsid w:val="00D2370D"/>
    <w:rPr>
      <w:vertAlign w:val="superscript"/>
    </w:rPr>
  </w:style>
  <w:style w:type="character" w:styleId="Hyperlink">
    <w:name w:val="Hyperlink"/>
    <w:rsid w:val="00662D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A2A10-8B0E-4655-8AD1-C6964344E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DFDDF-BED8-4EE5-BA0D-5F3A0AF180CE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F57B1F1C-BD1A-4798-B19F-F5F4883CC8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78EFB-407A-4A17-B8C4-263BE6C2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</TotalTime>
  <Pages>12</Pages>
  <Words>2724</Words>
  <Characters>15528</Characters>
  <Application>Microsoft Office Word</Application>
  <DocSecurity>0</DocSecurity>
  <Lines>129</Lines>
  <Paragraphs>36</Paragraphs>
  <ScaleCrop>false</ScaleCrop>
  <Company/>
  <LinksUpToDate>false</LinksUpToDate>
  <CharactersWithSpaces>18216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Vasa</cp:lastModifiedBy>
  <cp:revision>205</cp:revision>
  <dcterms:created xsi:type="dcterms:W3CDTF">1998-12-14T09:39:00Z</dcterms:created>
  <dcterms:modified xsi:type="dcterms:W3CDTF">2023-04-19T20:57:00Z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