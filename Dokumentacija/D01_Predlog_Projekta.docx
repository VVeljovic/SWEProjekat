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2343C5" w:rsidRPr="006F61C6" w:rsidRDefault="002343C5">
      <w:pPr>
        <w:pStyle w:val="BodyText"/>
        <w:rPr>
          <w:lang w:val="sr-Latn-CS"/>
        </w:rPr>
      </w:pPr>
    </w:p>
    <w:p w14:paraId="6600C546" w14:textId="3FAA1129" w:rsidR="006D0694" w:rsidRDefault="0F4D744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5BC2996A">
        <w:rPr>
          <w:lang w:val="sr-Latn-CS"/>
        </w:rPr>
        <w:t>NaGlasu</w:t>
      </w:r>
    </w:p>
    <w:p w14:paraId="12759963" w14:textId="0E71EAB9" w:rsidR="002343C5" w:rsidRPr="006F61C6" w:rsidRDefault="004D715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5BC2996A">
        <w:rPr>
          <w:lang w:val="sr-Latn-CS"/>
        </w:rPr>
        <w:t xml:space="preserve">Aplikacija za </w:t>
      </w:r>
      <w:r w:rsidR="2AE7BA9D" w:rsidRPr="5BC2996A">
        <w:rPr>
          <w:lang w:val="sr-Latn-CS"/>
        </w:rPr>
        <w:t xml:space="preserve">postavljanje i pretraživanje </w:t>
      </w:r>
      <w:r w:rsidRPr="5BC2996A">
        <w:rPr>
          <w:lang w:val="sr-Latn-CS"/>
        </w:rPr>
        <w:t>oglas</w:t>
      </w:r>
      <w:r w:rsidR="05EFA9B9" w:rsidRPr="5BC2996A">
        <w:rPr>
          <w:lang w:val="sr-Latn-CS"/>
        </w:rPr>
        <w:t>a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AB5723D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10"/>
          <w:footerReference w:type="even" r:id="rId11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29D06CEC" w14:textId="77777777" w:rsidTr="5BC2996A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52E2C337" w14:textId="77777777" w:rsidTr="5BC2996A">
        <w:tc>
          <w:tcPr>
            <w:tcW w:w="2304" w:type="dxa"/>
          </w:tcPr>
          <w:p w14:paraId="376BFEA0" w14:textId="77777777" w:rsidR="002343C5" w:rsidRPr="006F61C6" w:rsidRDefault="00D03BFF" w:rsidP="00D03BF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07</w:t>
            </w:r>
            <w:r w:rsidR="006F61C6" w:rsidRPr="006F61C6">
              <w:rPr>
                <w:lang w:val="sr-Latn-CS"/>
              </w:rPr>
              <w:t>.03.</w:t>
            </w:r>
            <w:r>
              <w:rPr>
                <w:lang w:val="sr-Latn-CS"/>
              </w:rPr>
              <w:t>2023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ADC1D83" w14:textId="13A21FE6" w:rsidR="002343C5" w:rsidRPr="006F61C6" w:rsidRDefault="00FC0BB0" w:rsidP="004A0293">
            <w:pPr>
              <w:pStyle w:val="Tabletext"/>
              <w:rPr>
                <w:lang w:val="sr-Latn-CS"/>
              </w:rPr>
            </w:pPr>
            <w:r w:rsidRPr="14BAD1AE">
              <w:rPr>
                <w:lang w:val="sr-Latn-CS"/>
              </w:rPr>
              <w:t>Uroš Marinković, Vasilije Tomović, Veljko Veljović</w:t>
            </w:r>
            <w:bookmarkStart w:id="0" w:name="_GoBack"/>
            <w:bookmarkEnd w:id="0"/>
          </w:p>
        </w:tc>
      </w:tr>
      <w:tr w:rsidR="002343C5" w:rsidRPr="006F61C6" w14:paraId="6A05A809" w14:textId="77777777" w:rsidTr="5BC2996A">
        <w:tc>
          <w:tcPr>
            <w:tcW w:w="2304" w:type="dxa"/>
          </w:tcPr>
          <w:p w14:paraId="5A39BBE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1C8F3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2A3D3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D0B940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0E27B00A" w14:textId="77777777" w:rsidTr="5BC2996A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 w:rsidTr="5BC2996A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4532248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14:paraId="7D8A485A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09486B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E9EAB8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57FC04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45A84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E4465F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2329B2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E82F56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B15B84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C856F9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362FD78F" w14:textId="77777777" w:rsidR="002343C5" w:rsidRDefault="00F267E3">
      <w:pPr>
        <w:pStyle w:val="Heading1"/>
        <w:numPr>
          <w:ilvl w:val="0"/>
          <w:numId w:val="19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14:paraId="4B99056E" w14:textId="77777777" w:rsidR="00A97B47" w:rsidRPr="00A97B47" w:rsidRDefault="00A97B47" w:rsidP="00A97B47">
      <w:pPr>
        <w:rPr>
          <w:lang w:val="sr-Latn-CS"/>
        </w:rPr>
      </w:pPr>
    </w:p>
    <w:p w14:paraId="325847B2" w14:textId="33439B00" w:rsidR="002343C5" w:rsidRPr="007A0785" w:rsidRDefault="006F61C6" w:rsidP="006D0694">
      <w:pPr>
        <w:pStyle w:val="BodyText"/>
        <w:rPr>
          <w:lang w:val="sr-Latn-RS"/>
        </w:rPr>
      </w:pPr>
      <w:r w:rsidRPr="5BC2996A">
        <w:rPr>
          <w:lang w:val="sr-Latn-CS"/>
        </w:rPr>
        <w:t xml:space="preserve">Cilj </w:t>
      </w:r>
      <w:r w:rsidR="006D0694" w:rsidRPr="5BC2996A">
        <w:rPr>
          <w:lang w:val="sr-Latn-CS"/>
        </w:rPr>
        <w:t xml:space="preserve">dokumenta </w:t>
      </w:r>
      <w:r w:rsidRPr="5BC2996A">
        <w:rPr>
          <w:lang w:val="sr-Latn-CS"/>
        </w:rPr>
        <w:t xml:space="preserve">je definisanje </w:t>
      </w:r>
      <w:r w:rsidR="00BB7AAA" w:rsidRPr="5BC2996A">
        <w:rPr>
          <w:lang w:val="sr-Latn-CS"/>
        </w:rPr>
        <w:t xml:space="preserve">projektnog </w:t>
      </w:r>
      <w:r w:rsidR="007D2770">
        <w:rPr>
          <w:lang w:val="sr-Latn-CS"/>
        </w:rPr>
        <w:t>zadat</w:t>
      </w:r>
      <w:r w:rsidR="006D0694" w:rsidRPr="5BC2996A">
        <w:rPr>
          <w:lang w:val="sr-Latn-CS"/>
        </w:rPr>
        <w:t xml:space="preserve">ka i </w:t>
      </w:r>
      <w:r w:rsidR="00BB7AAA" w:rsidRPr="5BC2996A">
        <w:rPr>
          <w:lang w:val="sr-Latn-CS"/>
        </w:rPr>
        <w:t xml:space="preserve">formiranje tima </w:t>
      </w:r>
      <w:r w:rsidR="006D0694" w:rsidRPr="5BC2996A">
        <w:rPr>
          <w:lang w:val="sr-Latn-CS"/>
        </w:rPr>
        <w:t xml:space="preserve">za </w:t>
      </w:r>
      <w:r w:rsidR="00BB7AAA" w:rsidRPr="5BC2996A">
        <w:rPr>
          <w:lang w:val="sr-Latn-CS"/>
        </w:rPr>
        <w:t xml:space="preserve">razvoj </w:t>
      </w:r>
      <w:r w:rsidR="007A0785" w:rsidRPr="5BC2996A">
        <w:rPr>
          <w:lang w:val="sr-Latn-CS"/>
        </w:rPr>
        <w:t xml:space="preserve">aplikacije </w:t>
      </w:r>
      <w:r w:rsidR="00DA102F" w:rsidRPr="5BC2996A">
        <w:rPr>
          <w:lang w:val="sr-Latn-CS"/>
        </w:rPr>
        <w:t>za postavljanje i pretraživanje oglasa</w:t>
      </w:r>
      <w:r w:rsidR="00DA102F" w:rsidRPr="5BC2996A">
        <w:rPr>
          <w:lang w:val="sr-Latn-RS"/>
        </w:rPr>
        <w:t xml:space="preserve"> </w:t>
      </w:r>
      <w:r w:rsidR="7B1FCA3B" w:rsidRPr="5BC2996A">
        <w:rPr>
          <w:lang w:val="sr-Latn-RS"/>
        </w:rPr>
        <w:t>NaGlasu</w:t>
      </w:r>
      <w:r w:rsidR="007A0785" w:rsidRPr="5BC2996A">
        <w:rPr>
          <w:lang w:val="sr-Latn-RS"/>
        </w:rPr>
        <w:t>.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14:paraId="45D4B275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4F44A0E8" w14:textId="77777777" w:rsidR="00F267E3" w:rsidRPr="007C49B5" w:rsidRDefault="00F267E3" w:rsidP="5BC2996A">
      <w:pPr>
        <w:pStyle w:val="Heading1"/>
        <w:numPr>
          <w:ilvl w:val="0"/>
          <w:numId w:val="19"/>
        </w:numPr>
        <w:rPr>
          <w:color w:val="000000" w:themeColor="text1"/>
          <w:lang w:val="sr-Latn-CS"/>
        </w:rPr>
      </w:pPr>
      <w:bookmarkStart w:id="3" w:name="_Toc507815236"/>
      <w:r w:rsidRPr="5BC2996A">
        <w:rPr>
          <w:color w:val="000000" w:themeColor="text1"/>
          <w:lang w:val="sr-Latn-CS"/>
        </w:rPr>
        <w:t>Lična karta projekta</w:t>
      </w:r>
      <w:bookmarkEnd w:id="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5767"/>
      </w:tblGrid>
      <w:tr w:rsidR="00F267E3" w:rsidRPr="00A74DEF" w14:paraId="0C899EB3" w14:textId="77777777" w:rsidTr="5BC2996A">
        <w:tc>
          <w:tcPr>
            <w:tcW w:w="2835" w:type="dxa"/>
          </w:tcPr>
          <w:p w14:paraId="6C41740B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610FCEB3" w14:textId="331161C4" w:rsidR="00F267E3" w:rsidRPr="00A74DEF" w:rsidRDefault="001D1931" w:rsidP="00A74DEF">
            <w:pPr>
              <w:rPr>
                <w:lang w:val="sr-Latn-CS"/>
              </w:rPr>
            </w:pPr>
            <w:r w:rsidRPr="5BC2996A">
              <w:rPr>
                <w:lang w:val="sr-Latn-CS"/>
              </w:rPr>
              <w:t xml:space="preserve">Aplikacija za </w:t>
            </w:r>
            <w:r w:rsidR="4B7A3043" w:rsidRPr="5BC2996A">
              <w:rPr>
                <w:lang w:val="sr-Latn-CS"/>
              </w:rPr>
              <w:t>postavljanje i pretra</w:t>
            </w:r>
            <w:r w:rsidR="629681DA" w:rsidRPr="5BC2996A">
              <w:rPr>
                <w:lang w:val="sr-Latn-CS"/>
              </w:rPr>
              <w:t>ž</w:t>
            </w:r>
            <w:r w:rsidR="4B7A3043" w:rsidRPr="5BC2996A">
              <w:rPr>
                <w:lang w:val="sr-Latn-CS"/>
              </w:rPr>
              <w:t xml:space="preserve">ivanje </w:t>
            </w:r>
            <w:r w:rsidRPr="5BC2996A">
              <w:rPr>
                <w:lang w:val="sr-Latn-CS"/>
              </w:rPr>
              <w:t>oglas</w:t>
            </w:r>
            <w:r w:rsidR="631FCADB" w:rsidRPr="5BC2996A">
              <w:rPr>
                <w:lang w:val="sr-Latn-CS"/>
              </w:rPr>
              <w:t>a</w:t>
            </w:r>
            <w:r w:rsidR="77C90FD0" w:rsidRPr="5BC2996A">
              <w:rPr>
                <w:lang w:val="sr-Latn-CS"/>
              </w:rPr>
              <w:t>.</w:t>
            </w:r>
          </w:p>
        </w:tc>
      </w:tr>
      <w:tr w:rsidR="00F267E3" w:rsidRPr="00A74DEF" w14:paraId="0810C6FE" w14:textId="77777777" w:rsidTr="5BC2996A">
        <w:tc>
          <w:tcPr>
            <w:tcW w:w="2835" w:type="dxa"/>
          </w:tcPr>
          <w:p w14:paraId="3CF0690A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5B0DA6F0" w14:textId="77777777" w:rsidR="00F267E3" w:rsidRPr="00A74DEF" w:rsidRDefault="00CA34F4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GarbageCollectors</w:t>
            </w:r>
          </w:p>
        </w:tc>
      </w:tr>
      <w:tr w:rsidR="00F267E3" w:rsidRPr="00A74DEF" w14:paraId="2D9E0FB9" w14:textId="77777777" w:rsidTr="5BC2996A">
        <w:tc>
          <w:tcPr>
            <w:tcW w:w="2835" w:type="dxa"/>
          </w:tcPr>
          <w:p w14:paraId="053C4DF5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16A41164" w14:textId="77777777" w:rsidR="00F267E3" w:rsidRPr="00451C51" w:rsidRDefault="00451C51" w:rsidP="00451C51">
            <w:pPr>
              <w:rPr>
                <w:lang w:val="sr-Latn-RS"/>
              </w:rPr>
            </w:pPr>
            <w:proofErr w:type="spellStart"/>
            <w:r>
              <w:t>Uroš</w:t>
            </w:r>
            <w:proofErr w:type="spellEnd"/>
            <w:r>
              <w:t xml:space="preserve"> </w:t>
            </w:r>
            <w:proofErr w:type="spellStart"/>
            <w:r>
              <w:t>Marinković</w:t>
            </w:r>
            <w:proofErr w:type="spellEnd"/>
            <w:r>
              <w:t xml:space="preserve"> [</w:t>
            </w:r>
            <w:proofErr w:type="spellStart"/>
            <w:r>
              <w:t>vođa</w:t>
            </w:r>
            <w:proofErr w:type="spellEnd"/>
            <w:r>
              <w:t xml:space="preserve">], </w:t>
            </w:r>
            <w:proofErr w:type="spellStart"/>
            <w:r>
              <w:t>Veljko</w:t>
            </w:r>
            <w:proofErr w:type="spellEnd"/>
            <w:r>
              <w:t xml:space="preserve"> </w:t>
            </w:r>
            <w:proofErr w:type="spellStart"/>
            <w:r>
              <w:t>Veljović</w:t>
            </w:r>
            <w:proofErr w:type="spellEnd"/>
            <w:r>
              <w:t xml:space="preserve">, Vasilije </w:t>
            </w:r>
            <w:proofErr w:type="spellStart"/>
            <w:r>
              <w:t>Tomović</w:t>
            </w:r>
            <w:proofErr w:type="spellEnd"/>
          </w:p>
        </w:tc>
      </w:tr>
      <w:tr w:rsidR="00AB1DE2" w:rsidRPr="003372D3" w14:paraId="277BFD10" w14:textId="77777777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4A6C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CF86" w14:textId="3D2722F0" w:rsidR="00AB1DE2" w:rsidRPr="00AB1DE2" w:rsidRDefault="112EC956" w:rsidP="5BC2996A">
            <w:proofErr w:type="spellStart"/>
            <w:r>
              <w:t>Potreba</w:t>
            </w:r>
            <w:proofErr w:type="spellEnd"/>
            <w:r>
              <w:t xml:space="preserve"> da se </w:t>
            </w:r>
            <w:proofErr w:type="spellStart"/>
            <w:r>
              <w:t>spoje</w:t>
            </w:r>
            <w:proofErr w:type="spellEnd"/>
            <w:r>
              <w:t xml:space="preserve"> </w:t>
            </w:r>
            <w:proofErr w:type="spellStart"/>
            <w:r>
              <w:t>ljudi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nude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ljudima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proizvodi</w:t>
            </w:r>
            <w:proofErr w:type="spellEnd"/>
            <w:r>
              <w:t xml:space="preserve"> </w:t>
            </w:r>
            <w:proofErr w:type="spellStart"/>
            <w:r>
              <w:t>potreb</w:t>
            </w:r>
            <w:r w:rsidR="68F5DC64">
              <w:t>ni</w:t>
            </w:r>
            <w:proofErr w:type="spellEnd"/>
            <w:proofErr w:type="gramStart"/>
            <w:r w:rsidR="68F5DC64">
              <w:t>.</w:t>
            </w:r>
            <w:r>
              <w:t>.</w:t>
            </w:r>
            <w:proofErr w:type="gramEnd"/>
          </w:p>
        </w:tc>
      </w:tr>
      <w:tr w:rsidR="00AB1DE2" w:rsidRPr="003372D3" w14:paraId="0635485E" w14:textId="77777777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8A2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1C4C" w14:textId="0B082066" w:rsidR="00AB1DE2" w:rsidRPr="00AB1DE2" w:rsidRDefault="00BD186E" w:rsidP="00BD186E">
            <w:r>
              <w:t xml:space="preserve">Internet </w:t>
            </w:r>
            <w:proofErr w:type="spellStart"/>
            <w:r>
              <w:t>korisnike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traže</w:t>
            </w:r>
            <w:proofErr w:type="spellEnd"/>
            <w:r>
              <w:t xml:space="preserve"> </w:t>
            </w:r>
            <w:proofErr w:type="spellStart"/>
            <w:r w:rsidR="7B5A3A2E">
              <w:t>uslugu</w:t>
            </w:r>
            <w:proofErr w:type="spellEnd"/>
            <w:r w:rsidR="63137822">
              <w:t xml:space="preserve"> </w:t>
            </w:r>
            <w:proofErr w:type="spellStart"/>
            <w:r w:rsidR="63137822">
              <w:t>ili</w:t>
            </w:r>
            <w:proofErr w:type="spellEnd"/>
            <w:r w:rsidR="63137822">
              <w:t xml:space="preserve"> </w:t>
            </w:r>
            <w:proofErr w:type="spellStart"/>
            <w:r w:rsidR="63137822">
              <w:t>proizvod</w:t>
            </w:r>
            <w:proofErr w:type="spellEnd"/>
            <w:r w:rsidR="4C2A7E48">
              <w:t xml:space="preserve"> </w:t>
            </w:r>
            <w:proofErr w:type="spellStart"/>
            <w:r w:rsidR="4C2A7E48">
              <w:t>kao</w:t>
            </w:r>
            <w:proofErr w:type="spellEnd"/>
            <w:r w:rsidR="4C2A7E48">
              <w:t xml:space="preserve"> </w:t>
            </w:r>
            <w:proofErr w:type="spellStart"/>
            <w:r w:rsidR="4C2A7E48">
              <w:t>i</w:t>
            </w:r>
            <w:proofErr w:type="spellEnd"/>
            <w:r w:rsidR="4C2A7E48">
              <w:t xml:space="preserve"> </w:t>
            </w:r>
            <w:proofErr w:type="spellStart"/>
            <w:r w:rsidR="4C2A7E48">
              <w:t>korisnike</w:t>
            </w:r>
            <w:proofErr w:type="spellEnd"/>
            <w:r w:rsidR="4C2A7E48">
              <w:t xml:space="preserve"> </w:t>
            </w:r>
            <w:proofErr w:type="spellStart"/>
            <w:r w:rsidR="4C2A7E48">
              <w:t>koji</w:t>
            </w:r>
            <w:proofErr w:type="spellEnd"/>
            <w:r w:rsidR="4C2A7E48">
              <w:t xml:space="preserve"> </w:t>
            </w:r>
            <w:proofErr w:type="spellStart"/>
            <w:r w:rsidR="4C2A7E48">
              <w:t>pru</w:t>
            </w:r>
            <w:r w:rsidR="703E7031">
              <w:t>žaju</w:t>
            </w:r>
            <w:proofErr w:type="spellEnd"/>
            <w:r w:rsidR="703E7031">
              <w:t xml:space="preserve"> </w:t>
            </w:r>
            <w:proofErr w:type="spellStart"/>
            <w:r w:rsidR="703E7031">
              <w:t>usluge</w:t>
            </w:r>
            <w:proofErr w:type="spellEnd"/>
            <w:r w:rsidR="703E7031">
              <w:t xml:space="preserve"> </w:t>
            </w:r>
            <w:proofErr w:type="spellStart"/>
            <w:r w:rsidR="703E7031">
              <w:t>i</w:t>
            </w:r>
            <w:proofErr w:type="spellEnd"/>
            <w:r w:rsidR="703E7031">
              <w:t xml:space="preserve"> </w:t>
            </w:r>
            <w:proofErr w:type="spellStart"/>
            <w:r w:rsidR="703E7031">
              <w:t>proizvode</w:t>
            </w:r>
            <w:proofErr w:type="spellEnd"/>
            <w:r w:rsidR="703E7031">
              <w:t>.</w:t>
            </w:r>
          </w:p>
        </w:tc>
      </w:tr>
      <w:tr w:rsidR="00AB1DE2" w:rsidRPr="003372D3" w14:paraId="45593E95" w14:textId="77777777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902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F9E6" w14:textId="4B23CA85" w:rsidR="00AB1DE2" w:rsidRPr="00AB1DE2" w:rsidRDefault="7AA43988" w:rsidP="00AB1DE2">
            <w:proofErr w:type="spellStart"/>
            <w:r>
              <w:t>Otežana</w:t>
            </w:r>
            <w:proofErr w:type="spellEnd"/>
            <w:r>
              <w:t xml:space="preserve"> </w:t>
            </w:r>
            <w:proofErr w:type="spellStart"/>
            <w:r>
              <w:t>prodaja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kupovina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>.</w:t>
            </w:r>
          </w:p>
        </w:tc>
      </w:tr>
      <w:tr w:rsidR="00AB1DE2" w:rsidRPr="003372D3" w14:paraId="798C0D82" w14:textId="77777777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2D3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D942" w14:textId="6D297FD9" w:rsidR="00AB1DE2" w:rsidRPr="00AB1DE2" w:rsidRDefault="00BD186E" w:rsidP="00AB1DE2"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brzo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efikasno</w:t>
            </w:r>
            <w:proofErr w:type="spellEnd"/>
            <w:r>
              <w:t xml:space="preserve"> </w:t>
            </w:r>
            <w:proofErr w:type="spellStart"/>
            <w:r>
              <w:t>spajanje</w:t>
            </w:r>
            <w:proofErr w:type="spellEnd"/>
            <w:r>
              <w:t xml:space="preserve"> </w:t>
            </w:r>
            <w:proofErr w:type="spellStart"/>
            <w:r>
              <w:t>kup</w:t>
            </w:r>
            <w:r w:rsidR="7180F67F">
              <w:t>a</w:t>
            </w:r>
            <w:r>
              <w:t>ca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prodav</w:t>
            </w:r>
            <w:r w:rsidR="6F307EC2">
              <w:t>a</w:t>
            </w:r>
            <w:r>
              <w:t>ca</w:t>
            </w:r>
            <w:proofErr w:type="spellEnd"/>
            <w:r w:rsidR="6555CECE">
              <w:t>.</w:t>
            </w:r>
          </w:p>
        </w:tc>
      </w:tr>
      <w:tr w:rsidR="00AB1DE2" w:rsidRPr="003372D3" w14:paraId="367977D2" w14:textId="77777777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695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D1CC" w14:textId="77777777" w:rsidR="00AB1DE2" w:rsidRPr="00AB1DE2" w:rsidRDefault="00BD186E" w:rsidP="00AB1DE2"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žele</w:t>
            </w:r>
            <w:proofErr w:type="spellEnd"/>
            <w:r>
              <w:t xml:space="preserve"> da </w:t>
            </w:r>
            <w:proofErr w:type="spellStart"/>
            <w:r>
              <w:t>reklamiraju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uslugu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>/</w:t>
            </w:r>
            <w:r>
              <w:rPr>
                <w:lang w:val="sr-Latn-RS"/>
              </w:rPr>
              <w:t>usluge žele da kupe</w:t>
            </w:r>
            <w:r w:rsidR="005F3D46">
              <w:rPr>
                <w:lang w:val="sr-Latn-RS"/>
              </w:rPr>
              <w:t>.</w:t>
            </w:r>
            <w:r w:rsidR="00AB1DE2" w:rsidRPr="00AB1DE2">
              <w:t xml:space="preserve"> </w:t>
            </w:r>
          </w:p>
        </w:tc>
      </w:tr>
      <w:tr w:rsidR="00AB1DE2" w:rsidRPr="003372D3" w14:paraId="0BD8412E" w14:textId="77777777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6A99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3720" w14:textId="75C4CA00" w:rsidR="00AB1DE2" w:rsidRPr="00AB1DE2" w:rsidRDefault="00BD186E" w:rsidP="00AB1DE2">
            <w:proofErr w:type="spellStart"/>
            <w:r>
              <w:t>Će</w:t>
            </w:r>
            <w:proofErr w:type="spellEnd"/>
            <w:r w:rsidR="6500F42F">
              <w:t xml:space="preserve"> </w:t>
            </w:r>
            <w:proofErr w:type="spellStart"/>
            <w:r w:rsidR="6500F42F">
              <w:t>pospešiti</w:t>
            </w:r>
            <w:proofErr w:type="spellEnd"/>
            <w:r w:rsidR="6500F42F">
              <w:t xml:space="preserve"> </w:t>
            </w:r>
            <w:proofErr w:type="spellStart"/>
            <w:r w:rsidR="30D60AAA">
              <w:t>poslovanje</w:t>
            </w:r>
            <w:proofErr w:type="spellEnd"/>
            <w:r w:rsidR="30D60AAA">
              <w:t xml:space="preserve"> </w:t>
            </w:r>
            <w:proofErr w:type="spellStart"/>
            <w:r w:rsidR="30D60AAA">
              <w:t>malih</w:t>
            </w:r>
            <w:proofErr w:type="spellEnd"/>
            <w:r w:rsidR="30D60AAA">
              <w:t xml:space="preserve"> </w:t>
            </w:r>
            <w:proofErr w:type="spellStart"/>
            <w:r w:rsidR="30D60AAA">
              <w:t>i</w:t>
            </w:r>
            <w:proofErr w:type="spellEnd"/>
            <w:r w:rsidR="30D60AAA">
              <w:t xml:space="preserve"> </w:t>
            </w:r>
            <w:proofErr w:type="spellStart"/>
            <w:r w:rsidR="30D60AAA">
              <w:t>srednjih</w:t>
            </w:r>
            <w:proofErr w:type="spellEnd"/>
            <w:r w:rsidR="30D60AAA">
              <w:t xml:space="preserve"> </w:t>
            </w:r>
            <w:proofErr w:type="spellStart"/>
            <w:r w:rsidR="30D60AAA">
              <w:t>preduzetnika</w:t>
            </w:r>
            <w:proofErr w:type="spellEnd"/>
            <w:r w:rsidR="30D60AAA">
              <w:t xml:space="preserve"> </w:t>
            </w:r>
            <w:proofErr w:type="spellStart"/>
            <w:r w:rsidR="30D60AAA">
              <w:t>i</w:t>
            </w:r>
            <w:proofErr w:type="spellEnd"/>
            <w:r w:rsidR="30D60AAA">
              <w:t xml:space="preserve"> </w:t>
            </w:r>
            <w:proofErr w:type="spellStart"/>
            <w:r w:rsidR="30D60AAA">
              <w:t>najamnika</w:t>
            </w:r>
            <w:proofErr w:type="spellEnd"/>
            <w:r w:rsidR="42902BF7">
              <w:t xml:space="preserve"> </w:t>
            </w:r>
            <w:proofErr w:type="spellStart"/>
            <w:r w:rsidR="42902BF7">
              <w:t>i</w:t>
            </w:r>
            <w:proofErr w:type="spellEnd"/>
            <w:r w:rsidR="42902BF7">
              <w:t xml:space="preserve"> </w:t>
            </w:r>
            <w:proofErr w:type="spellStart"/>
            <w:r w:rsidR="42902BF7">
              <w:t>p</w:t>
            </w:r>
            <w:r w:rsidR="01351129">
              <w:t>ronalaženje</w:t>
            </w:r>
            <w:proofErr w:type="spellEnd"/>
            <w:r w:rsidR="01351129">
              <w:t xml:space="preserve"> </w:t>
            </w:r>
            <w:proofErr w:type="spellStart"/>
            <w:r w:rsidR="01351129">
              <w:t>adekvatnih</w:t>
            </w:r>
            <w:proofErr w:type="spellEnd"/>
            <w:r w:rsidR="01351129">
              <w:t xml:space="preserve"> </w:t>
            </w:r>
            <w:proofErr w:type="spellStart"/>
            <w:r w:rsidR="01351129">
              <w:t>usluga</w:t>
            </w:r>
            <w:proofErr w:type="spellEnd"/>
            <w:r w:rsidR="01351129">
              <w:t xml:space="preserve"> </w:t>
            </w:r>
            <w:proofErr w:type="spellStart"/>
            <w:r w:rsidR="01351129">
              <w:t>i</w:t>
            </w:r>
            <w:proofErr w:type="spellEnd"/>
            <w:r w:rsidR="01351129">
              <w:t xml:space="preserve"> </w:t>
            </w:r>
            <w:proofErr w:type="spellStart"/>
            <w:r w:rsidR="01351129">
              <w:t>proizvoda</w:t>
            </w:r>
            <w:proofErr w:type="spellEnd"/>
            <w:r w:rsidR="01351129">
              <w:t xml:space="preserve"> </w:t>
            </w:r>
            <w:proofErr w:type="spellStart"/>
            <w:r w:rsidR="6B68C1A2">
              <w:t>od</w:t>
            </w:r>
            <w:proofErr w:type="spellEnd"/>
            <w:r w:rsidR="01351129">
              <w:t xml:space="preserve"> </w:t>
            </w:r>
            <w:proofErr w:type="spellStart"/>
            <w:r w:rsidR="01351129">
              <w:t>strane</w:t>
            </w:r>
            <w:proofErr w:type="spellEnd"/>
            <w:r w:rsidR="01351129">
              <w:t xml:space="preserve"> </w:t>
            </w:r>
            <w:proofErr w:type="spellStart"/>
            <w:r w:rsidR="01351129">
              <w:t>mušterija</w:t>
            </w:r>
            <w:proofErr w:type="spellEnd"/>
            <w:r w:rsidR="01351129">
              <w:t>.</w:t>
            </w:r>
          </w:p>
        </w:tc>
      </w:tr>
      <w:tr w:rsidR="00AB1DE2" w:rsidRPr="003372D3" w14:paraId="3FF30BC1" w14:textId="77777777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C87D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40E5" w14:textId="0532E75F" w:rsidR="00AB1DE2" w:rsidRPr="00AB1DE2" w:rsidRDefault="005F3D46" w:rsidP="00AB1DE2">
            <w:r>
              <w:t xml:space="preserve">Web </w:t>
            </w:r>
            <w:proofErr w:type="spellStart"/>
            <w:r>
              <w:t>aplikacija</w:t>
            </w:r>
            <w:proofErr w:type="spellEnd"/>
            <w:r w:rsidR="22F9B4AD">
              <w:t>.</w:t>
            </w:r>
          </w:p>
        </w:tc>
      </w:tr>
      <w:tr w:rsidR="00AB1DE2" w:rsidRPr="003372D3" w14:paraId="18401ED0" w14:textId="77777777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935E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75BD" w14:textId="3AD14D40" w:rsidR="00AB1DE2" w:rsidRPr="00AB1DE2" w:rsidRDefault="5BDC165A" w:rsidP="5BC2996A">
            <w:proofErr w:type="spellStart"/>
            <w:r>
              <w:t>Pruža</w:t>
            </w:r>
            <w:proofErr w:type="spellEnd"/>
            <w:r>
              <w:t xml:space="preserve"> </w:t>
            </w:r>
            <w:proofErr w:type="spellStart"/>
            <w:r>
              <w:t>platformu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 w:rsidR="6B14EADA">
              <w:t xml:space="preserve"> </w:t>
            </w:r>
            <w:proofErr w:type="spellStart"/>
            <w:r w:rsidR="6B14EADA">
              <w:t>lako</w:t>
            </w:r>
            <w:proofErr w:type="spellEnd"/>
            <w:r>
              <w:t xml:space="preserve"> </w:t>
            </w:r>
            <w:proofErr w:type="spellStart"/>
            <w:r>
              <w:t>reklamiranje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pretragu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 w:rsidR="4328473F">
              <w:t xml:space="preserve"> </w:t>
            </w:r>
            <w:proofErr w:type="spellStart"/>
            <w:r w:rsidR="4328473F">
              <w:t>sa</w:t>
            </w:r>
            <w:proofErr w:type="spellEnd"/>
            <w:r w:rsidR="4328473F">
              <w:t xml:space="preserve"> </w:t>
            </w:r>
            <w:proofErr w:type="spellStart"/>
            <w:r w:rsidR="4328473F">
              <w:t>fleksibilnom</w:t>
            </w:r>
            <w:proofErr w:type="spellEnd"/>
            <w:r w:rsidR="4328473F">
              <w:t xml:space="preserve"> </w:t>
            </w:r>
            <w:proofErr w:type="spellStart"/>
            <w:r w:rsidR="4328473F">
              <w:t>naplatom</w:t>
            </w:r>
            <w:proofErr w:type="spellEnd"/>
            <w:r w:rsidR="4328473F">
              <w:t xml:space="preserve"> </w:t>
            </w:r>
            <w:proofErr w:type="spellStart"/>
            <w:r w:rsidR="4328473F">
              <w:t>usluge</w:t>
            </w:r>
            <w:proofErr w:type="spellEnd"/>
            <w:r w:rsidR="4328473F">
              <w:t xml:space="preserve"> </w:t>
            </w:r>
            <w:proofErr w:type="spellStart"/>
            <w:r w:rsidR="4328473F">
              <w:t>reklamiranja</w:t>
            </w:r>
            <w:proofErr w:type="spellEnd"/>
            <w:r w:rsidR="4328473F">
              <w:t xml:space="preserve"> u </w:t>
            </w:r>
            <w:proofErr w:type="spellStart"/>
            <w:r w:rsidR="4328473F">
              <w:t>zavisnosti</w:t>
            </w:r>
            <w:proofErr w:type="spellEnd"/>
            <w:r w:rsidR="4328473F">
              <w:t xml:space="preserve"> </w:t>
            </w:r>
            <w:proofErr w:type="spellStart"/>
            <w:r w:rsidR="4328473F">
              <w:t>od</w:t>
            </w:r>
            <w:proofErr w:type="spellEnd"/>
            <w:r w:rsidR="4328473F">
              <w:t xml:space="preserve"> </w:t>
            </w:r>
            <w:proofErr w:type="spellStart"/>
            <w:r w:rsidR="4328473F">
              <w:t>potreba</w:t>
            </w:r>
            <w:proofErr w:type="spellEnd"/>
            <w:r w:rsidR="4328473F">
              <w:t xml:space="preserve"> </w:t>
            </w:r>
            <w:proofErr w:type="spellStart"/>
            <w:r w:rsidR="4328473F">
              <w:t>korisnika</w:t>
            </w:r>
            <w:proofErr w:type="spellEnd"/>
            <w:r w:rsidR="4328473F">
              <w:t xml:space="preserve"> </w:t>
            </w:r>
            <w:proofErr w:type="spellStart"/>
            <w:r w:rsidR="4328473F">
              <w:t>koji</w:t>
            </w:r>
            <w:proofErr w:type="spellEnd"/>
            <w:r w:rsidR="4328473F">
              <w:t xml:space="preserve"> </w:t>
            </w:r>
            <w:proofErr w:type="spellStart"/>
            <w:r w:rsidR="4328473F">
              <w:t>postavlja</w:t>
            </w:r>
            <w:proofErr w:type="spellEnd"/>
            <w:r w:rsidR="4328473F">
              <w:t xml:space="preserve"> </w:t>
            </w:r>
            <w:proofErr w:type="spellStart"/>
            <w:r w:rsidR="4328473F">
              <w:t>oglas</w:t>
            </w:r>
            <w:proofErr w:type="spellEnd"/>
            <w:r w:rsidR="4328473F">
              <w:t xml:space="preserve">, </w:t>
            </w:r>
            <w:proofErr w:type="spellStart"/>
            <w:r w:rsidR="4328473F">
              <w:t>kao</w:t>
            </w:r>
            <w:proofErr w:type="spellEnd"/>
            <w:r w:rsidR="4328473F">
              <w:t xml:space="preserve"> </w:t>
            </w:r>
            <w:proofErr w:type="spellStart"/>
            <w:r w:rsidR="4328473F">
              <w:t>i</w:t>
            </w:r>
            <w:proofErr w:type="spellEnd"/>
            <w:r w:rsidR="4328473F">
              <w:t xml:space="preserve"> </w:t>
            </w:r>
            <w:proofErr w:type="spellStart"/>
            <w:r w:rsidR="4328473F">
              <w:t>aktivnu</w:t>
            </w:r>
            <w:proofErr w:type="spellEnd"/>
            <w:r w:rsidR="4328473F">
              <w:t xml:space="preserve"> </w:t>
            </w:r>
            <w:proofErr w:type="spellStart"/>
            <w:r w:rsidR="4328473F">
              <w:t>promociju</w:t>
            </w:r>
            <w:proofErr w:type="spellEnd"/>
            <w:r w:rsidR="4328473F">
              <w:t xml:space="preserve"> </w:t>
            </w:r>
            <w:proofErr w:type="spellStart"/>
            <w:r w:rsidR="55D7D849">
              <w:t>oglasa</w:t>
            </w:r>
            <w:proofErr w:type="spellEnd"/>
            <w:r w:rsidR="55D7D849">
              <w:t xml:space="preserve"> </w:t>
            </w:r>
            <w:proofErr w:type="spellStart"/>
            <w:r w:rsidR="55D7D849">
              <w:t>korisnika</w:t>
            </w:r>
            <w:proofErr w:type="spellEnd"/>
            <w:r w:rsidR="55D7D849">
              <w:t xml:space="preserve"> </w:t>
            </w:r>
            <w:proofErr w:type="spellStart"/>
            <w:r w:rsidR="55D7D849">
              <w:t>uz</w:t>
            </w:r>
            <w:proofErr w:type="spellEnd"/>
            <w:r w:rsidR="55D7D849">
              <w:t xml:space="preserve"> </w:t>
            </w:r>
            <w:proofErr w:type="spellStart"/>
            <w:r w:rsidR="55D7D849">
              <w:t>doplat</w:t>
            </w:r>
            <w:r w:rsidR="611F9F09">
              <w:t>u</w:t>
            </w:r>
            <w:proofErr w:type="spellEnd"/>
            <w:r w:rsidR="611F9F09">
              <w:t>.</w:t>
            </w:r>
          </w:p>
        </w:tc>
      </w:tr>
      <w:tr w:rsidR="00AB1DE2" w:rsidRPr="003372D3" w14:paraId="4EFAB1ED" w14:textId="77777777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3D7B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43D2" w14:textId="5E13324C" w:rsidR="00AB1DE2" w:rsidRPr="00AB1DE2" w:rsidRDefault="407211A2" w:rsidP="00AB1DE2">
            <w:proofErr w:type="spellStart"/>
            <w:r>
              <w:t>KupujemProdajem</w:t>
            </w:r>
            <w:proofErr w:type="spellEnd"/>
            <w:r w:rsidR="262B1A9F">
              <w:t xml:space="preserve"> – </w:t>
            </w:r>
            <w:proofErr w:type="spellStart"/>
            <w:r w:rsidR="262B1A9F">
              <w:t>poseduje</w:t>
            </w:r>
            <w:proofErr w:type="spellEnd"/>
            <w:r w:rsidR="262B1A9F">
              <w:t xml:space="preserve"> </w:t>
            </w:r>
            <w:proofErr w:type="spellStart"/>
            <w:r w:rsidR="262B1A9F">
              <w:t>zastareli</w:t>
            </w:r>
            <w:proofErr w:type="spellEnd"/>
            <w:r w:rsidR="262B1A9F">
              <w:t xml:space="preserve"> </w:t>
            </w:r>
            <w:proofErr w:type="spellStart"/>
            <w:r w:rsidR="262B1A9F">
              <w:t>korisnički</w:t>
            </w:r>
            <w:proofErr w:type="spellEnd"/>
            <w:r w:rsidR="262B1A9F">
              <w:t xml:space="preserve"> </w:t>
            </w:r>
            <w:proofErr w:type="spellStart"/>
            <w:r w:rsidR="262B1A9F">
              <w:t>interfejs</w:t>
            </w:r>
            <w:proofErr w:type="spellEnd"/>
            <w:r w:rsidR="262B1A9F">
              <w:t xml:space="preserve"> </w:t>
            </w:r>
            <w:proofErr w:type="spellStart"/>
            <w:r w:rsidR="4CAE9BF1">
              <w:t>i</w:t>
            </w:r>
            <w:proofErr w:type="spellEnd"/>
            <w:r w:rsidR="29574944">
              <w:t xml:space="preserve"> </w:t>
            </w:r>
            <w:proofErr w:type="spellStart"/>
            <w:r w:rsidR="724C3EE5">
              <w:t>nedovoljnu</w:t>
            </w:r>
            <w:proofErr w:type="spellEnd"/>
            <w:r w:rsidR="724C3EE5">
              <w:t xml:space="preserve"> </w:t>
            </w:r>
            <w:proofErr w:type="spellStart"/>
            <w:r w:rsidR="29574944">
              <w:t>mogućnost</w:t>
            </w:r>
            <w:proofErr w:type="spellEnd"/>
            <w:r w:rsidR="29574944">
              <w:t xml:space="preserve"> </w:t>
            </w:r>
            <w:proofErr w:type="spellStart"/>
            <w:r w:rsidR="29574944">
              <w:t>aktivne</w:t>
            </w:r>
            <w:proofErr w:type="spellEnd"/>
            <w:r w:rsidR="29574944">
              <w:t xml:space="preserve"> </w:t>
            </w:r>
            <w:proofErr w:type="spellStart"/>
            <w:r w:rsidR="29574944">
              <w:t>promocije</w:t>
            </w:r>
            <w:proofErr w:type="spellEnd"/>
            <w:r w:rsidR="29574944">
              <w:t xml:space="preserve"> </w:t>
            </w:r>
            <w:proofErr w:type="spellStart"/>
            <w:r w:rsidR="29574944">
              <w:t>sopstvenih</w:t>
            </w:r>
            <w:proofErr w:type="spellEnd"/>
            <w:r w:rsidR="29574944">
              <w:t xml:space="preserve"> </w:t>
            </w:r>
            <w:proofErr w:type="spellStart"/>
            <w:r w:rsidR="29574944">
              <w:t>oglasa</w:t>
            </w:r>
            <w:proofErr w:type="spellEnd"/>
            <w:r w:rsidR="29574944">
              <w:t xml:space="preserve"> </w:t>
            </w:r>
            <w:proofErr w:type="spellStart"/>
            <w:r w:rsidR="29574944">
              <w:t>od</w:t>
            </w:r>
            <w:proofErr w:type="spellEnd"/>
            <w:r w:rsidR="29574944">
              <w:t xml:space="preserve"> </w:t>
            </w:r>
            <w:proofErr w:type="spellStart"/>
            <w:r w:rsidR="29574944">
              <w:t>strane</w:t>
            </w:r>
            <w:proofErr w:type="spellEnd"/>
            <w:r w:rsidR="29574944">
              <w:t xml:space="preserve"> </w:t>
            </w:r>
            <w:proofErr w:type="spellStart"/>
            <w:r w:rsidR="29574944">
              <w:t>korisnika</w:t>
            </w:r>
            <w:proofErr w:type="spellEnd"/>
          </w:p>
          <w:p w14:paraId="489A7430" w14:textId="470329D4" w:rsidR="00AB1DE2" w:rsidRPr="00AB1DE2" w:rsidRDefault="005F3D46" w:rsidP="00AB1DE2">
            <w:proofErr w:type="spellStart"/>
            <w:r>
              <w:t>Kupindo</w:t>
            </w:r>
            <w:proofErr w:type="spellEnd"/>
            <w:r w:rsidR="63C036FD">
              <w:t xml:space="preserve"> -</w:t>
            </w:r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manjak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bi </w:t>
            </w:r>
            <w:proofErr w:type="spellStart"/>
            <w:r>
              <w:t>olakšale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poslovanje</w:t>
            </w:r>
            <w:proofErr w:type="spellEnd"/>
            <w:r>
              <w:t>.</w:t>
            </w:r>
          </w:p>
        </w:tc>
      </w:tr>
      <w:tr w:rsidR="00AB1DE2" w:rsidRPr="003372D3" w14:paraId="1691449A" w14:textId="77777777" w:rsidTr="5BC2996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D367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CF3E" w14:textId="2DC6B12D" w:rsidR="00AB1DE2" w:rsidRPr="00AB1DE2" w:rsidRDefault="005F3D46" w:rsidP="00AB1DE2"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da se</w:t>
            </w:r>
            <w:r w:rsidR="4218E767">
              <w:t xml:space="preserve"> </w:t>
            </w:r>
            <w:proofErr w:type="spellStart"/>
            <w:r w:rsidR="4218E767">
              <w:t>lako</w:t>
            </w:r>
            <w:proofErr w:type="spellEnd"/>
            <w:r>
              <w:t xml:space="preserve"> </w:t>
            </w:r>
            <w:proofErr w:type="spellStart"/>
            <w:r>
              <w:t>probiju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tržište</w:t>
            </w:r>
            <w:proofErr w:type="spellEnd"/>
            <w:r>
              <w:t xml:space="preserve"> </w:t>
            </w:r>
            <w:proofErr w:type="spellStart"/>
            <w:r w:rsidR="5EE39E80">
              <w:t>uz</w:t>
            </w:r>
            <w:proofErr w:type="spellEnd"/>
            <w:r w:rsidR="5EE39E80">
              <w:t xml:space="preserve"> </w:t>
            </w:r>
            <w:proofErr w:type="spellStart"/>
            <w:r w:rsidR="5EE39E80">
              <w:t>pomoć</w:t>
            </w:r>
            <w:proofErr w:type="spellEnd"/>
            <w:r w:rsidR="5EE39E80">
              <w:t xml:space="preserve"> </w:t>
            </w:r>
            <w:proofErr w:type="spellStart"/>
            <w:r w:rsidR="5EE39E80">
              <w:t>modernog</w:t>
            </w:r>
            <w:proofErr w:type="spellEnd"/>
            <w:r w:rsidR="7912C3EB">
              <w:t xml:space="preserve"> </w:t>
            </w:r>
            <w:proofErr w:type="spellStart"/>
            <w:r w:rsidR="7912C3EB">
              <w:t>i</w:t>
            </w:r>
            <w:proofErr w:type="spellEnd"/>
            <w:r w:rsidR="7912C3EB">
              <w:t xml:space="preserve"> </w:t>
            </w:r>
            <w:proofErr w:type="spellStart"/>
            <w:r w:rsidR="7912C3EB">
              <w:t>intuitivnog</w:t>
            </w:r>
            <w:proofErr w:type="spellEnd"/>
            <w:r w:rsidR="5EE39E80">
              <w:t xml:space="preserve"> </w:t>
            </w:r>
            <w:proofErr w:type="spellStart"/>
            <w:r w:rsidR="5EE39E80">
              <w:t>korisničkog</w:t>
            </w:r>
            <w:proofErr w:type="spellEnd"/>
            <w:r w:rsidR="5EE39E80">
              <w:t xml:space="preserve"> </w:t>
            </w:r>
            <w:proofErr w:type="spellStart"/>
            <w:r w:rsidR="5EE39E80">
              <w:t>interfejsa</w:t>
            </w:r>
            <w:proofErr w:type="spellEnd"/>
            <w:r w:rsidR="5EE39E80">
              <w:t xml:space="preserve"> </w:t>
            </w:r>
            <w:proofErr w:type="spellStart"/>
            <w:r w:rsidR="5EE39E80">
              <w:t>i</w:t>
            </w:r>
            <w:proofErr w:type="spellEnd"/>
            <w:r w:rsidR="5EE39E80">
              <w:t xml:space="preserve"> </w:t>
            </w:r>
            <w:proofErr w:type="spellStart"/>
            <w:r w:rsidR="5EE39E80">
              <w:t>inovativnih</w:t>
            </w:r>
            <w:proofErr w:type="spellEnd"/>
            <w:r w:rsidR="5EE39E80">
              <w:t xml:space="preserve"> </w:t>
            </w:r>
            <w:proofErr w:type="spellStart"/>
            <w:r w:rsidR="5EE39E80">
              <w:t>funkcionalnosti</w:t>
            </w:r>
            <w:proofErr w:type="spellEnd"/>
            <w:r w:rsidR="5EE39E80">
              <w:t xml:space="preserve"> </w:t>
            </w:r>
            <w:proofErr w:type="spellStart"/>
            <w:r w:rsidR="5EE39E80">
              <w:t>koje</w:t>
            </w:r>
            <w:proofErr w:type="spellEnd"/>
            <w:r w:rsidR="5EE39E80">
              <w:t xml:space="preserve"> </w:t>
            </w:r>
            <w:proofErr w:type="spellStart"/>
            <w:r w:rsidR="5EE39E80">
              <w:t>maksimal</w:t>
            </w:r>
            <w:r w:rsidR="643F5D57">
              <w:t>no</w:t>
            </w:r>
            <w:proofErr w:type="spellEnd"/>
            <w:r w:rsidR="643F5D57">
              <w:t xml:space="preserve"> </w:t>
            </w:r>
            <w:proofErr w:type="spellStart"/>
            <w:r w:rsidR="643F5D57">
              <w:t>olakšavaju</w:t>
            </w:r>
            <w:proofErr w:type="spellEnd"/>
            <w:r w:rsidR="643F5D57">
              <w:t xml:space="preserve"> </w:t>
            </w:r>
            <w:proofErr w:type="spellStart"/>
            <w:r w:rsidR="643F5D57">
              <w:t>poslovanje</w:t>
            </w:r>
            <w:proofErr w:type="spellEnd"/>
            <w:r w:rsidR="643F5D57">
              <w:t xml:space="preserve"> </w:t>
            </w:r>
            <w:proofErr w:type="spellStart"/>
            <w:r w:rsidR="643F5D57">
              <w:t>i</w:t>
            </w:r>
            <w:proofErr w:type="spellEnd"/>
            <w:r w:rsidR="643F5D57">
              <w:t xml:space="preserve"> </w:t>
            </w:r>
            <w:proofErr w:type="spellStart"/>
            <w:r w:rsidR="643F5D57">
              <w:t>mušterijama</w:t>
            </w:r>
            <w:proofErr w:type="spellEnd"/>
            <w:r w:rsidR="643F5D57">
              <w:t xml:space="preserve"> </w:t>
            </w:r>
            <w:proofErr w:type="spellStart"/>
            <w:r w:rsidR="643F5D57">
              <w:t>i</w:t>
            </w:r>
            <w:proofErr w:type="spellEnd"/>
            <w:r w:rsidR="643F5D57">
              <w:t xml:space="preserve"> </w:t>
            </w:r>
            <w:proofErr w:type="spellStart"/>
            <w:r w:rsidR="643F5D57">
              <w:t>preduzetnicima</w:t>
            </w:r>
            <w:proofErr w:type="spellEnd"/>
            <w:r w:rsidR="643F5D57">
              <w:t>.</w:t>
            </w:r>
          </w:p>
        </w:tc>
      </w:tr>
      <w:tr w:rsidR="5BC2996A" w14:paraId="381E0279" w14:textId="77777777" w:rsidTr="5BC2996A">
        <w:trPr>
          <w:trHeight w:val="300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21B8" w14:textId="573296B8" w:rsidR="5BC2996A" w:rsidRDefault="5BC2996A" w:rsidP="5BC2996A">
            <w:pPr>
              <w:rPr>
                <w:lang w:val="sr-Latn-CS"/>
              </w:rPr>
            </w:pPr>
          </w:p>
        </w:tc>
        <w:tc>
          <w:tcPr>
            <w:tcW w:w="5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BCF0" w14:textId="3656CC33" w:rsidR="5BC2996A" w:rsidRDefault="5BC2996A" w:rsidP="5BC2996A"/>
        </w:tc>
      </w:tr>
    </w:tbl>
    <w:p w14:paraId="12D53F3F" w14:textId="6DB7D53B" w:rsidR="00D96EF7" w:rsidRPr="007C49B5" w:rsidRDefault="00D96EF7" w:rsidP="5BC2996A">
      <w:pPr>
        <w:pStyle w:val="Heading1"/>
        <w:rPr>
          <w:lang w:val="sr-Latn-CS"/>
        </w:rPr>
      </w:pPr>
      <w:bookmarkStart w:id="4" w:name="_Toc507815238"/>
      <w:r w:rsidRPr="5BC2996A">
        <w:rPr>
          <w:lang w:val="sr-Latn-CS"/>
        </w:rPr>
        <w:t>Opis projekta</w:t>
      </w:r>
      <w:bookmarkEnd w:id="4"/>
    </w:p>
    <w:p w14:paraId="6BEA3B4A" w14:textId="600BFB91" w:rsidR="2BF84A33" w:rsidRDefault="2BF84A33" w:rsidP="5BC2996A">
      <w:pPr>
        <w:rPr>
          <w:lang w:val="sr-Latn-CS"/>
        </w:rPr>
      </w:pPr>
      <w:r w:rsidRPr="5BC2996A">
        <w:rPr>
          <w:lang w:val="sr-Latn-CS"/>
        </w:rPr>
        <w:t>Opis projektnog zadatka:</w:t>
      </w:r>
    </w:p>
    <w:p w14:paraId="765836CB" w14:textId="3F2368A6" w:rsidR="5BC2996A" w:rsidRDefault="5BC2996A" w:rsidP="5BC2996A">
      <w:pPr>
        <w:rPr>
          <w:lang w:val="sr-Latn-CS"/>
        </w:rPr>
      </w:pPr>
    </w:p>
    <w:p w14:paraId="059DFED8" w14:textId="70D96160" w:rsidR="3319B724" w:rsidRDefault="00FC28C8" w:rsidP="5BC2996A">
      <w:pPr>
        <w:pStyle w:val="BodyText"/>
        <w:rPr>
          <w:lang w:val="sr-Latn-CS"/>
        </w:rPr>
      </w:pPr>
      <w:r>
        <w:rPr>
          <w:lang w:val="sr-Latn-CS"/>
        </w:rPr>
        <w:t>Kreiranje inovativne i moderne w</w:t>
      </w:r>
      <w:r w:rsidR="3319B724" w:rsidRPr="5BC2996A">
        <w:rPr>
          <w:lang w:val="sr-Latn-CS"/>
        </w:rPr>
        <w:t xml:space="preserve">eb aplikacije orijentisane ka postavljanju i promociji oglasa sa akcentom na jednostavni </w:t>
      </w:r>
      <w:r w:rsidR="487144B1" w:rsidRPr="5BC2996A">
        <w:rPr>
          <w:lang w:val="sr-Latn-CS"/>
        </w:rPr>
        <w:t xml:space="preserve">korisnički interfejs </w:t>
      </w:r>
      <w:r w:rsidR="079A5C05" w:rsidRPr="5BC2996A">
        <w:rPr>
          <w:lang w:val="sr-Latn-CS"/>
        </w:rPr>
        <w:t xml:space="preserve">koji </w:t>
      </w:r>
      <w:r w:rsidR="581F5F38" w:rsidRPr="5BC2996A">
        <w:rPr>
          <w:lang w:val="sr-Latn-CS"/>
        </w:rPr>
        <w:t>omogućava</w:t>
      </w:r>
      <w:r w:rsidR="079A5C05" w:rsidRPr="5BC2996A">
        <w:rPr>
          <w:lang w:val="sr-Latn-CS"/>
        </w:rPr>
        <w:t xml:space="preserve"> efikasnu pretragu, uz </w:t>
      </w:r>
      <w:r w:rsidR="0AC68AAA" w:rsidRPr="5BC2996A">
        <w:rPr>
          <w:lang w:val="sr-Latn-CS"/>
        </w:rPr>
        <w:t>jedinstvenu f</w:t>
      </w:r>
      <w:r w:rsidR="079A5C05" w:rsidRPr="5BC2996A">
        <w:rPr>
          <w:lang w:val="sr-Latn-CS"/>
        </w:rPr>
        <w:t xml:space="preserve">unkcionalnost naslovne strane koja podseća na oglase </w:t>
      </w:r>
      <w:r w:rsidR="0E00F269" w:rsidRPr="5BC2996A">
        <w:rPr>
          <w:lang w:val="sr-Latn-CS"/>
        </w:rPr>
        <w:t>iz novina, putem koje će korisnici moći da razgledaju oglase iz razno-raznih kategorija.</w:t>
      </w:r>
    </w:p>
    <w:p w14:paraId="5E799FED" w14:textId="77777777" w:rsidR="00FC28C8" w:rsidRDefault="00FC28C8" w:rsidP="5BC2996A">
      <w:pPr>
        <w:pStyle w:val="BodyText"/>
        <w:rPr>
          <w:lang w:val="sr-Latn-CS"/>
        </w:rPr>
      </w:pPr>
    </w:p>
    <w:p w14:paraId="468D8BD3" w14:textId="76D220F4" w:rsidR="3E9C5DAE" w:rsidRDefault="3E9C5DAE" w:rsidP="5BC2996A">
      <w:pPr>
        <w:pStyle w:val="BodyText"/>
        <w:rPr>
          <w:lang w:val="sr-Latn-CS"/>
        </w:rPr>
      </w:pPr>
      <w:r w:rsidRPr="5BC2996A">
        <w:rPr>
          <w:lang w:val="sr-Latn-CS"/>
        </w:rPr>
        <w:lastRenderedPageBreak/>
        <w:t>Glavni zadaci koje proizvod treba da rešava:</w:t>
      </w:r>
    </w:p>
    <w:p w14:paraId="69D943A6" w14:textId="4A30DAA2" w:rsidR="3E9C5DAE" w:rsidRDefault="3E9C5DAE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Jednostavno postavljanje oglasa</w:t>
      </w:r>
    </w:p>
    <w:p w14:paraId="0CB14652" w14:textId="1C7F7DD7" w:rsidR="3E9C5DAE" w:rsidRDefault="3E9C5DAE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Pret</w:t>
      </w:r>
      <w:r w:rsidR="49A211F1" w:rsidRPr="5BC2996A">
        <w:rPr>
          <w:lang w:val="sr-Latn-CS"/>
        </w:rPr>
        <w:t xml:space="preserve">raga </w:t>
      </w:r>
      <w:r w:rsidRPr="5BC2996A">
        <w:rPr>
          <w:lang w:val="sr-Latn-CS"/>
        </w:rPr>
        <w:t>oglasa na osnovu određenih kriterijuma</w:t>
      </w:r>
      <w:r w:rsidR="7F5A036F" w:rsidRPr="5BC2996A">
        <w:rPr>
          <w:lang w:val="sr-Latn-CS"/>
        </w:rPr>
        <w:t xml:space="preserve"> (geografske lokacije, kategorije, tipa, cene...)</w:t>
      </w:r>
    </w:p>
    <w:p w14:paraId="5A967ED5" w14:textId="479A5E62" w:rsidR="148FF1C9" w:rsidRDefault="148FF1C9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Razmena poruka u vezi oglasa</w:t>
      </w:r>
    </w:p>
    <w:p w14:paraId="380F98B1" w14:textId="3210C366" w:rsidR="148FF1C9" w:rsidRDefault="148FF1C9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 xml:space="preserve">Ocenjivanje oglasa </w:t>
      </w:r>
      <w:r w:rsidR="2D88B013" w:rsidRPr="5BC2996A">
        <w:rPr>
          <w:lang w:val="sr-Latn-CS"/>
        </w:rPr>
        <w:t>i samih korisnika</w:t>
      </w:r>
    </w:p>
    <w:p w14:paraId="39171C49" w14:textId="1E302872" w:rsidR="2D88B013" w:rsidRDefault="2D88B013" w:rsidP="5BC2996A">
      <w:pPr>
        <w:pStyle w:val="BodyText"/>
        <w:numPr>
          <w:ilvl w:val="1"/>
          <w:numId w:val="1"/>
        </w:numPr>
        <w:rPr>
          <w:lang w:val="sr-Latn-CS"/>
        </w:rPr>
      </w:pPr>
      <w:r w:rsidRPr="5BC2996A">
        <w:rPr>
          <w:lang w:val="sr-Latn-CS"/>
        </w:rPr>
        <w:t>Praćenje oglasa i/ili korisnika</w:t>
      </w:r>
    </w:p>
    <w:p w14:paraId="27D4B9F8" w14:textId="6725A505" w:rsidR="00332A65" w:rsidRDefault="00332A65" w:rsidP="5BC2996A">
      <w:pPr>
        <w:pStyle w:val="BodyText"/>
        <w:numPr>
          <w:ilvl w:val="1"/>
          <w:numId w:val="1"/>
        </w:numPr>
        <w:rPr>
          <w:lang w:val="sr-Latn-CS"/>
        </w:rPr>
      </w:pPr>
      <w:r>
        <w:rPr>
          <w:lang w:val="sr-Latn-CS"/>
        </w:rPr>
        <w:t>Licitacija zainteresovanih korisnika</w:t>
      </w:r>
      <w:r w:rsidR="00526FF3">
        <w:rPr>
          <w:lang w:val="sr-Latn-CS"/>
        </w:rPr>
        <w:t xml:space="preserve"> za odre</w:t>
      </w:r>
      <w:r w:rsidR="00526FF3">
        <w:rPr>
          <w:lang w:val="sr-Latn-RS"/>
        </w:rPr>
        <w:t>đeni oglas</w:t>
      </w:r>
    </w:p>
    <w:p w14:paraId="0D6713F0" w14:textId="57A15B67" w:rsidR="5A49A536" w:rsidRDefault="5A49A536" w:rsidP="5BC2996A">
      <w:pPr>
        <w:pStyle w:val="BodyText"/>
        <w:rPr>
          <w:lang w:val="sr-Latn-CS"/>
        </w:rPr>
      </w:pPr>
      <w:r w:rsidRPr="5BC2996A">
        <w:rPr>
          <w:lang w:val="sr-Latn-CS"/>
        </w:rPr>
        <w:t>Glavne karakteristike proizvoda:</w:t>
      </w:r>
    </w:p>
    <w:p w14:paraId="78EC02B2" w14:textId="41889A6C" w:rsidR="5A49A536" w:rsidRDefault="5A49A536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 xml:space="preserve">Napredna i brza pretraga </w:t>
      </w:r>
      <w:r w:rsidR="45851004" w:rsidRPr="5BC2996A">
        <w:rPr>
          <w:lang w:val="sr-Latn-CS"/>
        </w:rPr>
        <w:t xml:space="preserve">oglasa </w:t>
      </w:r>
      <w:r w:rsidRPr="5BC2996A">
        <w:rPr>
          <w:lang w:val="sr-Latn-CS"/>
        </w:rPr>
        <w:t>na osnovu mnoštva filtera.</w:t>
      </w:r>
    </w:p>
    <w:p w14:paraId="1805D4DF" w14:textId="4CE644C1" w:rsidR="26B912DF" w:rsidRDefault="26B912DF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Dinamičko dodavanje kategorija na osnovu potreba korisnika.</w:t>
      </w:r>
    </w:p>
    <w:p w14:paraId="05D7556C" w14:textId="791D3E8B" w:rsidR="26B912DF" w:rsidRDefault="26B912DF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Brza i laka komunikacija između korisnika koji su zainteresovani za oglas i korisnika koji je oglas postavio.</w:t>
      </w:r>
    </w:p>
    <w:p w14:paraId="155FAC74" w14:textId="229D7546" w:rsidR="24618995" w:rsidRDefault="24618995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Mogućnost organizovanja</w:t>
      </w:r>
      <w:r w:rsidR="3B9138D2" w:rsidRPr="5BC2996A">
        <w:rPr>
          <w:lang w:val="sr-Latn-CS"/>
        </w:rPr>
        <w:t xml:space="preserve"> real-time</w:t>
      </w:r>
      <w:r w:rsidRPr="5BC2996A">
        <w:rPr>
          <w:lang w:val="sr-Latn-CS"/>
        </w:rPr>
        <w:t xml:space="preserve"> licitacija.</w:t>
      </w:r>
    </w:p>
    <w:p w14:paraId="508ADBDC" w14:textId="0B5BB96C" w:rsidR="06E02AD3" w:rsidRDefault="06E02AD3" w:rsidP="5BC2996A">
      <w:pPr>
        <w:pStyle w:val="BodyText"/>
        <w:numPr>
          <w:ilvl w:val="0"/>
          <w:numId w:val="2"/>
        </w:numPr>
        <w:rPr>
          <w:lang w:val="sr-Latn-CS"/>
        </w:rPr>
      </w:pPr>
      <w:r w:rsidRPr="5BC2996A">
        <w:rPr>
          <w:lang w:val="sr-Latn-CS"/>
        </w:rPr>
        <w:t>Moderan interfejs koji balansira jednostavnost korišćenja sa pružanjem podrške za sve fu</w:t>
      </w:r>
      <w:r w:rsidR="593A77B6" w:rsidRPr="5BC2996A">
        <w:rPr>
          <w:lang w:val="sr-Latn-CS"/>
        </w:rPr>
        <w:t>nkcionalnosti.</w:t>
      </w:r>
    </w:p>
    <w:p w14:paraId="54050C97" w14:textId="77777777" w:rsidR="00D96EF7" w:rsidRPr="006F61C6" w:rsidRDefault="005A054F" w:rsidP="00D96EF7">
      <w:pPr>
        <w:pStyle w:val="Heading1"/>
        <w:rPr>
          <w:lang w:val="sr-Latn-CS"/>
        </w:rPr>
      </w:pPr>
      <w:bookmarkStart w:id="5" w:name="_Toc507815239"/>
      <w:r w:rsidRPr="5BC2996A">
        <w:rPr>
          <w:lang w:val="sr-Latn-CS"/>
        </w:rPr>
        <w:t>Znanja i veštine potrebne za izradu projekta</w:t>
      </w:r>
      <w:bookmarkEnd w:id="5"/>
    </w:p>
    <w:p w14:paraId="3C366CEC" w14:textId="77777777" w:rsidR="005A054F" w:rsidRDefault="005F3D46" w:rsidP="00D96EF7">
      <w:pPr>
        <w:pStyle w:val="BodyText"/>
        <w:rPr>
          <w:lang w:val="sr-Latn-CS"/>
        </w:rPr>
      </w:pPr>
      <w:r>
        <w:rPr>
          <w:lang w:val="sr-Latn-CS"/>
        </w:rPr>
        <w:t>Zahtevane veštine članova tima:</w:t>
      </w:r>
    </w:p>
    <w:p w14:paraId="2C74AEFD" w14:textId="77777777" w:rsidR="005F3D46" w:rsidRPr="005F3D46" w:rsidRDefault="005F3D46" w:rsidP="005F3D4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Front</w:t>
      </w:r>
      <w:r>
        <w:t>-</w:t>
      </w:r>
      <w:r>
        <w:rPr>
          <w:lang w:val="sr-Cyrl-RS"/>
        </w:rPr>
        <w:t>end</w:t>
      </w:r>
    </w:p>
    <w:p w14:paraId="3CA4974D" w14:textId="77777777" w:rsidR="005F3D46" w:rsidRDefault="005F3D46" w:rsidP="005F3D46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HTML5, CSS3</w:t>
      </w:r>
    </w:p>
    <w:p w14:paraId="75B1DDEE" w14:textId="300A195B" w:rsidR="005F3D46" w:rsidRPr="005F3D46" w:rsidRDefault="005F3D46" w:rsidP="005F3D46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JavaScript (framework</w:t>
      </w:r>
      <w:r w:rsidR="006325B5">
        <w:rPr>
          <w:lang w:val="sr-Latn-CS"/>
        </w:rPr>
        <w:t xml:space="preserve"> </w:t>
      </w:r>
      <w:r>
        <w:rPr>
          <w:lang w:val="sr-Latn-CS"/>
        </w:rPr>
        <w:t>React)</w:t>
      </w:r>
    </w:p>
    <w:p w14:paraId="15D7D66F" w14:textId="77777777" w:rsidR="005F3D46" w:rsidRPr="005F3D46" w:rsidRDefault="005F3D46" w:rsidP="005F3D4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Back</w:t>
      </w:r>
      <w:r>
        <w:t>-end</w:t>
      </w:r>
    </w:p>
    <w:p w14:paraId="30A2744F" w14:textId="26346591" w:rsidR="005F3D46" w:rsidRPr="008E4A13" w:rsidRDefault="005F3D46" w:rsidP="005F3D46">
      <w:pPr>
        <w:pStyle w:val="BodyText"/>
        <w:numPr>
          <w:ilvl w:val="1"/>
          <w:numId w:val="29"/>
        </w:numPr>
        <w:rPr>
          <w:lang w:val="sr-Latn-CS"/>
        </w:rPr>
      </w:pPr>
      <w:r>
        <w:t>N</w:t>
      </w:r>
      <w:r w:rsidR="00D07FFB">
        <w:t>ode.js (</w:t>
      </w:r>
      <w:r w:rsidR="008E4A13">
        <w:t xml:space="preserve">framework Nest.js) </w:t>
      </w:r>
      <w:proofErr w:type="spellStart"/>
      <w:r>
        <w:t>ili</w:t>
      </w:r>
      <w:proofErr w:type="spellEnd"/>
      <w:r>
        <w:t xml:space="preserve"> .NET</w:t>
      </w:r>
    </w:p>
    <w:p w14:paraId="6F1AAFE2" w14:textId="77777777" w:rsidR="008E4A13" w:rsidRDefault="008E4A13" w:rsidP="005F3D46">
      <w:pPr>
        <w:pStyle w:val="BodyText"/>
        <w:numPr>
          <w:ilvl w:val="1"/>
          <w:numId w:val="29"/>
        </w:numPr>
        <w:rPr>
          <w:lang w:val="sr-Latn-CS"/>
        </w:rPr>
      </w:pPr>
      <w:proofErr w:type="spellStart"/>
      <w:r>
        <w:t>Neka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MySQL, MongoDB…</w:t>
      </w:r>
    </w:p>
    <w:p w14:paraId="551B5B57" w14:textId="77777777" w:rsidR="005F3D46" w:rsidRDefault="008E4A13" w:rsidP="005F3D46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Teamwork</w:t>
      </w:r>
    </w:p>
    <w:p w14:paraId="25708255" w14:textId="77777777" w:rsidR="008E4A13" w:rsidRDefault="008E4A13" w:rsidP="008E4A13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Dobra komunikacija i saradnja</w:t>
      </w:r>
    </w:p>
    <w:p w14:paraId="54AE8770" w14:textId="77777777" w:rsidR="008E4A13" w:rsidRDefault="008E4A13" w:rsidP="008E4A13">
      <w:pPr>
        <w:pStyle w:val="BodyText"/>
        <w:numPr>
          <w:ilvl w:val="1"/>
          <w:numId w:val="29"/>
        </w:numPr>
        <w:rPr>
          <w:lang w:val="sr-Latn-CS"/>
        </w:rPr>
      </w:pPr>
      <w:r>
        <w:rPr>
          <w:lang w:val="sr-Latn-CS"/>
        </w:rPr>
        <w:t>Timski duh</w:t>
      </w:r>
    </w:p>
    <w:p w14:paraId="4E95A22A" w14:textId="77777777" w:rsidR="00F50C2D" w:rsidRDefault="00F50C2D" w:rsidP="00F50C2D">
      <w:pPr>
        <w:pStyle w:val="BodyText"/>
        <w:ind w:left="2160"/>
        <w:rPr>
          <w:lang w:val="sr-Latn-CS"/>
        </w:rPr>
      </w:pPr>
    </w:p>
    <w:p w14:paraId="0DD9F591" w14:textId="77777777" w:rsidR="008E4A13" w:rsidRDefault="008E4A13" w:rsidP="008E4A13">
      <w:pPr>
        <w:pStyle w:val="BodyText"/>
        <w:rPr>
          <w:lang w:val="sr-Latn-CS"/>
        </w:rPr>
      </w:pPr>
      <w:r>
        <w:rPr>
          <w:lang w:val="sr-Latn-CS"/>
        </w:rPr>
        <w:t>Znanja i veštine članova tima:</w:t>
      </w:r>
    </w:p>
    <w:p w14:paraId="7BF38825" w14:textId="7B2D8C85" w:rsidR="008E4A13" w:rsidRDefault="008E4A13" w:rsidP="5BC2996A">
      <w:pPr>
        <w:pStyle w:val="BodyText"/>
        <w:numPr>
          <w:ilvl w:val="0"/>
          <w:numId w:val="31"/>
        </w:numPr>
        <w:rPr>
          <w:lang w:val="sr-Latn-CS"/>
        </w:rPr>
      </w:pPr>
      <w:r w:rsidRPr="5BC2996A">
        <w:rPr>
          <w:lang w:val="sr-Latn-CS"/>
        </w:rPr>
        <w:t>Uroš Marinković</w:t>
      </w:r>
      <w:r w:rsidR="00483086">
        <w:rPr>
          <w:lang w:val="sr-Latn-CS"/>
        </w:rPr>
        <w:t>,</w:t>
      </w:r>
      <w:r w:rsidR="00483086">
        <w:rPr>
          <w:lang w:val="sr-Cyrl-RS"/>
        </w:rPr>
        <w:t xml:space="preserve"> </w:t>
      </w:r>
      <w:proofErr w:type="spellStart"/>
      <w:r w:rsidR="00483086">
        <w:t>broj</w:t>
      </w:r>
      <w:proofErr w:type="spellEnd"/>
      <w:r w:rsidR="00483086">
        <w:t xml:space="preserve"> </w:t>
      </w:r>
      <w:proofErr w:type="spellStart"/>
      <w:r w:rsidR="00483086">
        <w:t>indeksa</w:t>
      </w:r>
      <w:proofErr w:type="spellEnd"/>
      <w:r w:rsidR="00483086">
        <w:t xml:space="preserve"> 18240</w:t>
      </w:r>
    </w:p>
    <w:p w14:paraId="2A3F766A" w14:textId="7D1CF863" w:rsidR="008E4A13" w:rsidRDefault="0429F536" w:rsidP="008E4A13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Predznanje iz predmeta Web programiranje, rad u HTML5, CSS3, Javascript, .NET</w:t>
      </w:r>
    </w:p>
    <w:p w14:paraId="1299C43A" w14:textId="5D8C9ABA" w:rsidR="008E4A13" w:rsidRDefault="0429F536" w:rsidP="008E4A13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Rad sa SQL bazama</w:t>
      </w:r>
    </w:p>
    <w:p w14:paraId="1941685A" w14:textId="1FA87D69"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Poznavanje arhitekturnih principa i šablona u razvoju srednjih i velikih aplikacija</w:t>
      </w:r>
    </w:p>
    <w:p w14:paraId="04CBDF61" w14:textId="50A7BF4B"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Poznavanja struktura podataka i algoritama za optimalno rešavanje problema</w:t>
      </w:r>
    </w:p>
    <w:p w14:paraId="19CADF85" w14:textId="0A3A774F"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Poznavanje projektnih obrazaca za optimalno rešavanje problema</w:t>
      </w:r>
    </w:p>
    <w:p w14:paraId="50A58244" w14:textId="490908F9" w:rsidR="0429F536" w:rsidRDefault="0429F536" w:rsidP="5BC2996A">
      <w:pPr>
        <w:pStyle w:val="BodyText"/>
        <w:numPr>
          <w:ilvl w:val="1"/>
          <w:numId w:val="31"/>
        </w:numPr>
        <w:rPr>
          <w:lang w:val="sr-Latn-CS"/>
        </w:rPr>
      </w:pPr>
      <w:r w:rsidRPr="5BC2996A">
        <w:rPr>
          <w:lang w:val="sr-Latn-CS"/>
        </w:rPr>
        <w:t>Rad sa git-om</w:t>
      </w:r>
    </w:p>
    <w:p w14:paraId="5CCE43C4" w14:textId="77777777" w:rsidR="00013903" w:rsidRDefault="00013903" w:rsidP="00013903">
      <w:pPr>
        <w:pStyle w:val="BodyText"/>
        <w:rPr>
          <w:lang w:val="sr-Latn-CS"/>
        </w:rPr>
      </w:pPr>
    </w:p>
    <w:p w14:paraId="700A9DE7" w14:textId="77777777" w:rsidR="00013903" w:rsidRDefault="00013903" w:rsidP="00013903">
      <w:pPr>
        <w:pStyle w:val="BodyText"/>
        <w:rPr>
          <w:lang w:val="sr-Latn-CS"/>
        </w:rPr>
      </w:pPr>
    </w:p>
    <w:p w14:paraId="75614FAF" w14:textId="2131889B" w:rsidR="008E4A13" w:rsidRDefault="008E4A13" w:rsidP="008E4A1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Veljko Veljović</w:t>
      </w:r>
      <w:r w:rsidR="00483086">
        <w:rPr>
          <w:lang w:val="sr-Latn-CS"/>
        </w:rPr>
        <w:t>, broj indeksa 18105</w:t>
      </w:r>
    </w:p>
    <w:p w14:paraId="4DDBEF00" w14:textId="5F3E07B2" w:rsidR="008E4A13" w:rsidRDefault="5381A506" w:rsidP="008E4A13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Predznanje iz predmeta</w:t>
      </w:r>
      <w:r w:rsidR="002766B0">
        <w:rPr>
          <w:lang w:val="sr-Latn-CS"/>
        </w:rPr>
        <w:t xml:space="preserve"> Web programiranje, rad u HTML5, CSS3,</w:t>
      </w:r>
      <w:r w:rsidRPr="3AAE347B">
        <w:rPr>
          <w:lang w:val="sr-Latn-CS"/>
        </w:rPr>
        <w:t xml:space="preserve"> Javascript, .NE</w:t>
      </w:r>
      <w:r w:rsidR="188D209C" w:rsidRPr="3AAE347B">
        <w:rPr>
          <w:lang w:val="sr-Latn-CS"/>
        </w:rPr>
        <w:t>T</w:t>
      </w:r>
    </w:p>
    <w:p w14:paraId="315F8E6C" w14:textId="5B84E555" w:rsidR="5381A506" w:rsidRDefault="5381A506" w:rsidP="3AAE347B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Rad sa bazama podataka MySQL, Azure Data Studio</w:t>
      </w:r>
    </w:p>
    <w:p w14:paraId="0EFB7CB0" w14:textId="7464A3BD" w:rsidR="573205CD" w:rsidRDefault="573205CD" w:rsidP="3AAE347B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Zainteresovan za učenje novih tehnologija</w:t>
      </w:r>
    </w:p>
    <w:p w14:paraId="62EC5299" w14:textId="2D70A88A" w:rsidR="573205CD" w:rsidRDefault="573205CD" w:rsidP="3AAE347B">
      <w:pPr>
        <w:pStyle w:val="BodyText"/>
        <w:numPr>
          <w:ilvl w:val="1"/>
          <w:numId w:val="31"/>
        </w:numPr>
        <w:rPr>
          <w:lang w:val="sr-Latn-CS"/>
        </w:rPr>
      </w:pPr>
      <w:r w:rsidRPr="3AAE347B">
        <w:rPr>
          <w:lang w:val="sr-Latn-CS"/>
        </w:rPr>
        <w:t>Predodređen timu</w:t>
      </w:r>
    </w:p>
    <w:p w14:paraId="4387F7A9" w14:textId="04525CC2" w:rsidR="008E4A13" w:rsidRDefault="008E4A13" w:rsidP="008E4A1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Vasilije Tomović</w:t>
      </w:r>
      <w:r w:rsidR="00483086">
        <w:rPr>
          <w:lang w:val="sr-Latn-CS"/>
        </w:rPr>
        <w:t>, broj indeksa 18450</w:t>
      </w:r>
    </w:p>
    <w:p w14:paraId="4D5D4242" w14:textId="77777777" w:rsidR="008E4A13" w:rsidRDefault="008E4A13" w:rsidP="008E4A13">
      <w:pPr>
        <w:pStyle w:val="BodyText"/>
        <w:numPr>
          <w:ilvl w:val="1"/>
          <w:numId w:val="31"/>
        </w:numPr>
        <w:rPr>
          <w:lang w:val="sr-Latn-CS"/>
        </w:rPr>
      </w:pPr>
      <w:r>
        <w:rPr>
          <w:lang w:val="sr-Latn-CS"/>
        </w:rPr>
        <w:t>Predznanje iz predmeta Web programiranje: rad u HTML5, CSS3, Javascript</w:t>
      </w:r>
    </w:p>
    <w:p w14:paraId="45B2DCFE" w14:textId="77777777" w:rsidR="008E4A13" w:rsidRPr="008E4A13" w:rsidRDefault="008E4A13" w:rsidP="008E4A13">
      <w:pPr>
        <w:pStyle w:val="BodyText"/>
        <w:numPr>
          <w:ilvl w:val="1"/>
          <w:numId w:val="31"/>
        </w:numPr>
        <w:rPr>
          <w:lang w:val="sr-Latn-CS"/>
        </w:rPr>
      </w:pPr>
      <w:r>
        <w:rPr>
          <w:lang w:val="sr-Latn-CS"/>
        </w:rPr>
        <w:t>Rad u .NET</w:t>
      </w:r>
      <w:r>
        <w:t>-u</w:t>
      </w:r>
    </w:p>
    <w:p w14:paraId="39878C42" w14:textId="77777777" w:rsidR="008E4A13" w:rsidRPr="008E4A13" w:rsidRDefault="008E4A13" w:rsidP="008E4A13">
      <w:pPr>
        <w:pStyle w:val="BodyText"/>
        <w:numPr>
          <w:ilvl w:val="1"/>
          <w:numId w:val="31"/>
        </w:numPr>
        <w:rPr>
          <w:lang w:val="sr-Latn-CS"/>
        </w:rPr>
      </w:pPr>
      <w:proofErr w:type="spellStart"/>
      <w:r>
        <w:t>Zainteresovan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sticanje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znanja</w:t>
      </w:r>
      <w:proofErr w:type="spellEnd"/>
    </w:p>
    <w:p w14:paraId="5F9B9FB0" w14:textId="77777777" w:rsidR="008E4A13" w:rsidRDefault="008E4A13" w:rsidP="008E4A13">
      <w:pPr>
        <w:pStyle w:val="BodyText"/>
      </w:pPr>
      <w:proofErr w:type="spellStart"/>
      <w:r>
        <w:t>Rizik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uspešnu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5D9AF869" w14:textId="77777777" w:rsidR="008E4A13" w:rsidRDefault="008E4A13" w:rsidP="008E4A1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Učenje nove tehnologije</w:t>
      </w:r>
    </w:p>
    <w:p w14:paraId="1842CF43" w14:textId="473C5107" w:rsidR="008E4A13" w:rsidRDefault="008E4A13" w:rsidP="5BC2996A">
      <w:pPr>
        <w:pStyle w:val="BodyText"/>
        <w:numPr>
          <w:ilvl w:val="0"/>
          <w:numId w:val="32"/>
        </w:numPr>
        <w:rPr>
          <w:lang w:val="sr-Latn-CS"/>
        </w:rPr>
      </w:pPr>
      <w:r w:rsidRPr="5BC2996A">
        <w:rPr>
          <w:lang w:val="sr-Latn-CS"/>
        </w:rPr>
        <w:t>Nedostatak vremena</w:t>
      </w:r>
    </w:p>
    <w:p w14:paraId="19C5A0EB" w14:textId="77777777" w:rsidR="005A054F" w:rsidRPr="007C49B5" w:rsidRDefault="00835400" w:rsidP="5BC2996A">
      <w:pPr>
        <w:pStyle w:val="Heading1"/>
        <w:rPr>
          <w:lang w:val="sr-Latn-CS"/>
        </w:rPr>
      </w:pPr>
      <w:bookmarkStart w:id="6" w:name="_Toc507815240"/>
      <w:r w:rsidRPr="5BC2996A">
        <w:rPr>
          <w:lang w:val="sr-Latn-CS"/>
        </w:rPr>
        <w:t>Cilj i motivacija tima</w:t>
      </w:r>
      <w:bookmarkEnd w:id="6"/>
    </w:p>
    <w:p w14:paraId="3419ECDA" w14:textId="65044FEF" w:rsidR="2EC96FDB" w:rsidRDefault="2EC96FDB" w:rsidP="3AAE347B">
      <w:pPr>
        <w:pStyle w:val="BodyText"/>
      </w:pPr>
      <w:r w:rsidRPr="3AAE347B">
        <w:rPr>
          <w:lang w:val="sr-Latn-CS"/>
        </w:rPr>
        <w:t>Ciljevi tima:</w:t>
      </w:r>
    </w:p>
    <w:p w14:paraId="4BD8B315" w14:textId="11EF856F" w:rsidR="3979E5E7" w:rsidRDefault="3979E5E7" w:rsidP="3AAE347B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>Sticanje iskustva u timskom radu</w:t>
      </w:r>
    </w:p>
    <w:p w14:paraId="722B5A1E" w14:textId="322C1F34" w:rsidR="3979E5E7" w:rsidRDefault="3979E5E7" w:rsidP="3AAE347B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>Učenje novih tehnologija</w:t>
      </w:r>
    </w:p>
    <w:p w14:paraId="7B079AF6" w14:textId="70ED3CBF" w:rsidR="3979E5E7" w:rsidRDefault="3979E5E7" w:rsidP="3AAE347B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 xml:space="preserve">Dobiti svest o </w:t>
      </w:r>
      <w:r w:rsidR="686AC000" w:rsidRPr="3AAE347B">
        <w:rPr>
          <w:lang w:val="sr-Latn-CS"/>
        </w:rPr>
        <w:t>razvoju realnih softverskih proizvoda</w:t>
      </w:r>
    </w:p>
    <w:p w14:paraId="6502DA42" w14:textId="00B4C06D" w:rsidR="00C74195" w:rsidRPr="0031261C" w:rsidRDefault="0C2DB366" w:rsidP="0031261C">
      <w:pPr>
        <w:pStyle w:val="BodyText"/>
        <w:numPr>
          <w:ilvl w:val="1"/>
          <w:numId w:val="14"/>
        </w:numPr>
        <w:rPr>
          <w:lang w:val="sr-Latn-CS"/>
        </w:rPr>
      </w:pPr>
      <w:r w:rsidRPr="3AAE347B">
        <w:rPr>
          <w:lang w:val="sr-Latn-CS"/>
        </w:rPr>
        <w:t xml:space="preserve">Kreiranje softverskog proizvoda </w:t>
      </w:r>
      <w:r w:rsidR="30E3F159" w:rsidRPr="3AAE347B">
        <w:rPr>
          <w:lang w:val="sr-Latn-CS"/>
        </w:rPr>
        <w:t>koji bi rešio realan problem.</w:t>
      </w:r>
    </w:p>
    <w:p w14:paraId="6AC70761" w14:textId="3BD445DC" w:rsidR="59BA6522" w:rsidRDefault="59BA6522" w:rsidP="3AAE347B">
      <w:pPr>
        <w:pStyle w:val="BodyText"/>
      </w:pPr>
      <w:r w:rsidRPr="3AAE347B">
        <w:rPr>
          <w:lang w:val="sr-Latn-CS"/>
        </w:rPr>
        <w:t>Ciljevi članova tima:</w:t>
      </w:r>
    </w:p>
    <w:p w14:paraId="3A6BB27B" w14:textId="1AAF1607" w:rsidR="59BA6522" w:rsidRDefault="59BA6522" w:rsidP="3AAE347B">
      <w:pPr>
        <w:pStyle w:val="BodyText"/>
        <w:numPr>
          <w:ilvl w:val="2"/>
          <w:numId w:val="13"/>
        </w:numPr>
        <w:rPr>
          <w:lang w:val="sr-Latn-CS"/>
        </w:rPr>
      </w:pPr>
      <w:r w:rsidRPr="3AAE347B">
        <w:rPr>
          <w:lang w:val="sr-Latn-CS"/>
        </w:rPr>
        <w:t>Veljko Veljović</w:t>
      </w:r>
    </w:p>
    <w:p w14:paraId="33F4186C" w14:textId="3571309E" w:rsidR="6D6E550C" w:rsidRDefault="6D6E550C" w:rsidP="3AAE347B">
      <w:pPr>
        <w:pStyle w:val="BodyText"/>
        <w:numPr>
          <w:ilvl w:val="3"/>
          <w:numId w:val="13"/>
        </w:numPr>
        <w:rPr>
          <w:lang w:val="sr-Latn-CS"/>
        </w:rPr>
      </w:pPr>
      <w:r w:rsidRPr="3AAE347B">
        <w:rPr>
          <w:lang w:val="sr-Latn-CS"/>
        </w:rPr>
        <w:t>Učenje novih tehnologija i razvijanje stečenih veština</w:t>
      </w:r>
    </w:p>
    <w:p w14:paraId="6121863B" w14:textId="3573CE78" w:rsidR="6D6E550C" w:rsidRDefault="6D6E550C" w:rsidP="3AAE347B">
      <w:pPr>
        <w:pStyle w:val="BodyText"/>
        <w:numPr>
          <w:ilvl w:val="3"/>
          <w:numId w:val="13"/>
        </w:numPr>
        <w:rPr>
          <w:lang w:val="sr-Latn-CS"/>
        </w:rPr>
      </w:pPr>
      <w:r w:rsidRPr="3AAE347B">
        <w:rPr>
          <w:lang w:val="sr-Latn-CS"/>
        </w:rPr>
        <w:t>Unapređenje znanja u backend i frontend programiranju</w:t>
      </w:r>
    </w:p>
    <w:p w14:paraId="43C443E2" w14:textId="21138B4D" w:rsidR="6D6E550C" w:rsidRDefault="6D6E550C" w:rsidP="3AAE347B">
      <w:pPr>
        <w:pStyle w:val="BodyText"/>
        <w:numPr>
          <w:ilvl w:val="3"/>
          <w:numId w:val="13"/>
        </w:numPr>
        <w:rPr>
          <w:lang w:val="sr-Latn-CS"/>
        </w:rPr>
      </w:pPr>
      <w:r w:rsidRPr="3AAE347B">
        <w:rPr>
          <w:lang w:val="sr-Latn-CS"/>
        </w:rPr>
        <w:t>Sticanje iskustva i znanja u projektovanju softvera</w:t>
      </w:r>
    </w:p>
    <w:p w14:paraId="18AB4A8C" w14:textId="35D1F3EC" w:rsidR="7D67B079" w:rsidRDefault="7D67B079" w:rsidP="3AAE347B">
      <w:pPr>
        <w:pStyle w:val="BodyText"/>
        <w:numPr>
          <w:ilvl w:val="2"/>
          <w:numId w:val="13"/>
        </w:numPr>
        <w:rPr>
          <w:lang w:val="sr-Latn-CS"/>
        </w:rPr>
      </w:pPr>
      <w:r w:rsidRPr="3AAE347B">
        <w:rPr>
          <w:lang w:val="sr-Latn-CS"/>
        </w:rPr>
        <w:t>Vasilije Tomović</w:t>
      </w:r>
    </w:p>
    <w:p w14:paraId="69BA1F96" w14:textId="3DE228C6" w:rsidR="002766B0" w:rsidRPr="002766B0" w:rsidRDefault="002766B0" w:rsidP="002766B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RS"/>
        </w:rPr>
        <w:t xml:space="preserve">Učenje novih tehnologija </w:t>
      </w:r>
    </w:p>
    <w:p w14:paraId="2D51E8D0" w14:textId="49C1B957" w:rsidR="002766B0" w:rsidRDefault="002766B0" w:rsidP="002766B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RS"/>
        </w:rPr>
        <w:t>Sticanje veština kroz praktičan rad</w:t>
      </w:r>
    </w:p>
    <w:p w14:paraId="27F02243" w14:textId="587A180F" w:rsidR="002766B0" w:rsidRPr="002766B0" w:rsidRDefault="002766B0" w:rsidP="002766B0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Sticanje iskustva za rad u timu</w:t>
      </w:r>
    </w:p>
    <w:p w14:paraId="6B4C2F7E" w14:textId="2666354F" w:rsidR="7D67B079" w:rsidRDefault="7D67B079" w:rsidP="5BC2996A">
      <w:pPr>
        <w:pStyle w:val="BodyText"/>
        <w:numPr>
          <w:ilvl w:val="2"/>
          <w:numId w:val="13"/>
        </w:numPr>
        <w:rPr>
          <w:lang w:val="sr-Latn-CS"/>
        </w:rPr>
      </w:pPr>
      <w:r w:rsidRPr="5BC2996A">
        <w:rPr>
          <w:lang w:val="sr-Latn-CS"/>
        </w:rPr>
        <w:t>Uroš Marinković</w:t>
      </w:r>
    </w:p>
    <w:p w14:paraId="74EBB030" w14:textId="524B5FE2" w:rsidR="000867C2" w:rsidRPr="000867C2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 w:val="sr-Latn-RS"/>
        </w:rPr>
        <w:t>Učenje novih tehnologija.</w:t>
      </w:r>
    </w:p>
    <w:p w14:paraId="5EC4C38C" w14:textId="7DC599D8" w:rsidR="000867C2" w:rsidRPr="000867C2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 w:val="sr-Latn-RS"/>
        </w:rPr>
        <w:t>Sticanje veština kroz praktičan rad.</w:t>
      </w:r>
    </w:p>
    <w:p w14:paraId="5B57BF65" w14:textId="7B9DB362" w:rsidR="000867C2" w:rsidRPr="000867C2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 w:val="sr-Latn-CS"/>
        </w:rPr>
        <w:t>Sticanje iskustva sa radom u timu.</w:t>
      </w:r>
    </w:p>
    <w:p w14:paraId="24F8A4F9" w14:textId="3FEF882C" w:rsidR="10E8E8E4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 w:val="sr-Latn-CS"/>
        </w:rPr>
        <w:t>Produbljivanje znanja u projektovanju softvera</w:t>
      </w:r>
    </w:p>
    <w:p w14:paraId="1365F3EC" w14:textId="64B3CFAD" w:rsidR="10E8E8E4" w:rsidRDefault="10E8E8E4" w:rsidP="5BC2996A">
      <w:pPr>
        <w:pStyle w:val="BodyText"/>
        <w:numPr>
          <w:ilvl w:val="0"/>
          <w:numId w:val="40"/>
        </w:numPr>
        <w:rPr>
          <w:lang w:val="sr-Latn-CS"/>
        </w:rPr>
      </w:pPr>
      <w:r w:rsidRPr="5BC2996A">
        <w:rPr>
          <w:lang w:val="sr-Latn-CS"/>
        </w:rPr>
        <w:t>Produbljivanje znanja u backend i frontend razvoju</w:t>
      </w:r>
      <w:r w:rsidR="318F6D8F" w:rsidRPr="5BC2996A">
        <w:rPr>
          <w:lang w:val="sr-Latn-CS"/>
        </w:rPr>
        <w:t xml:space="preserve"> aplikacija.</w:t>
      </w:r>
    </w:p>
    <w:p w14:paraId="44517984" w14:textId="5B285119" w:rsidR="6D6E550C" w:rsidRDefault="6D6E550C" w:rsidP="3AAE347B">
      <w:pPr>
        <w:pStyle w:val="BodyText"/>
        <w:ind w:left="360"/>
        <w:rPr>
          <w:lang w:val="sr-Latn-CS"/>
        </w:rPr>
      </w:pPr>
    </w:p>
    <w:p w14:paraId="219D7387" w14:textId="482BDC0D" w:rsidR="6D6E550C" w:rsidRDefault="6D6E550C" w:rsidP="3AAE347B">
      <w:pPr>
        <w:pStyle w:val="BodyText"/>
      </w:pPr>
      <w:r w:rsidRPr="3AAE347B">
        <w:rPr>
          <w:lang w:val="sr-Latn-CS"/>
        </w:rPr>
        <w:t>Osobine članova tima:</w:t>
      </w:r>
    </w:p>
    <w:p w14:paraId="20B53377" w14:textId="36953F22" w:rsidR="001F5588" w:rsidRDefault="295D04A1" w:rsidP="001F5588">
      <w:pPr>
        <w:pStyle w:val="BodyText"/>
        <w:numPr>
          <w:ilvl w:val="0"/>
          <w:numId w:val="11"/>
        </w:numPr>
        <w:rPr>
          <w:lang w:val="sr-Latn-CS"/>
        </w:rPr>
      </w:pPr>
      <w:r w:rsidRPr="3AAE347B">
        <w:rPr>
          <w:lang w:val="sr-Latn-CS"/>
        </w:rPr>
        <w:t>Veljko Veljović</w:t>
      </w:r>
    </w:p>
    <w:p w14:paraId="26CF5ABA" w14:textId="77777777" w:rsid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Ambiciozan</w:t>
      </w:r>
    </w:p>
    <w:p w14:paraId="7BD853E1" w14:textId="77777777" w:rsid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Odgovoran i ažuran</w:t>
      </w:r>
    </w:p>
    <w:p w14:paraId="3516D56D" w14:textId="77777777" w:rsid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Izuzetno motivisan</w:t>
      </w:r>
      <w:r>
        <w:tab/>
      </w:r>
    </w:p>
    <w:p w14:paraId="625660E0" w14:textId="18560CF2" w:rsidR="001F5588" w:rsidRPr="001F5588" w:rsidRDefault="001F5588" w:rsidP="001F5588">
      <w:pPr>
        <w:pStyle w:val="BodyText"/>
        <w:numPr>
          <w:ilvl w:val="0"/>
          <w:numId w:val="38"/>
        </w:numPr>
        <w:rPr>
          <w:lang w:val="sr-Latn-CS"/>
        </w:rPr>
      </w:pPr>
      <w:r w:rsidRPr="3AAE347B">
        <w:rPr>
          <w:lang w:val="sr-Latn-CS"/>
        </w:rPr>
        <w:t>Timski igrač</w:t>
      </w:r>
    </w:p>
    <w:p w14:paraId="16A3D81E" w14:textId="7009AC24" w:rsidR="001F5588" w:rsidRDefault="001F5588" w:rsidP="001F558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Vasilije Tomović</w:t>
      </w:r>
    </w:p>
    <w:p w14:paraId="36E36BB6" w14:textId="53D99749"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Komunikativan </w:t>
      </w:r>
    </w:p>
    <w:p w14:paraId="181AB68A" w14:textId="74E599B8"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Timski igrač</w:t>
      </w:r>
    </w:p>
    <w:p w14:paraId="1F1E9FCF" w14:textId="1D6B4F29"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Odgovoran</w:t>
      </w:r>
    </w:p>
    <w:p w14:paraId="6DB03EEF" w14:textId="04B95D98" w:rsidR="001F5588" w:rsidRDefault="001F5588" w:rsidP="001F5588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Motivisan</w:t>
      </w:r>
    </w:p>
    <w:p w14:paraId="3AE15D77" w14:textId="5D898638" w:rsidR="001F5588" w:rsidRDefault="001F5588" w:rsidP="5BC2996A">
      <w:pPr>
        <w:pStyle w:val="BodyText"/>
        <w:numPr>
          <w:ilvl w:val="0"/>
          <w:numId w:val="11"/>
        </w:numPr>
        <w:rPr>
          <w:lang w:val="sr-Latn-CS"/>
        </w:rPr>
      </w:pPr>
      <w:r w:rsidRPr="5BC2996A">
        <w:rPr>
          <w:lang w:val="sr-Latn-CS"/>
        </w:rPr>
        <w:t>Uroš Marinković</w:t>
      </w:r>
    </w:p>
    <w:p w14:paraId="16D59C3F" w14:textId="73803622" w:rsidR="28FDDC6C" w:rsidRDefault="28FDDC6C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Komunikativan</w:t>
      </w:r>
    </w:p>
    <w:p w14:paraId="37CC4A6A" w14:textId="52149F6B" w:rsidR="28FDDC6C" w:rsidRDefault="28FDDC6C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Kreativan</w:t>
      </w:r>
    </w:p>
    <w:p w14:paraId="2431C598" w14:textId="242E4792" w:rsidR="28FDDC6C" w:rsidRDefault="28FDDC6C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Strate</w:t>
      </w:r>
      <w:r w:rsidR="7616B702" w:rsidRPr="5BC2996A">
        <w:rPr>
          <w:lang w:val="sr-Latn-CS"/>
        </w:rPr>
        <w:t>šk</w:t>
      </w:r>
      <w:r w:rsidRPr="5BC2996A">
        <w:rPr>
          <w:lang w:val="sr-Latn-CS"/>
        </w:rPr>
        <w:t>i nastrojen</w:t>
      </w:r>
    </w:p>
    <w:p w14:paraId="13F05B5E" w14:textId="13E9A2D5" w:rsidR="726E6BD5" w:rsidRDefault="726E6BD5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Ambiciozan</w:t>
      </w:r>
    </w:p>
    <w:p w14:paraId="51525EEB" w14:textId="54A3FC92" w:rsidR="726E6BD5" w:rsidRDefault="726E6BD5" w:rsidP="00782B59">
      <w:pPr>
        <w:pStyle w:val="BodyText"/>
        <w:numPr>
          <w:ilvl w:val="0"/>
          <w:numId w:val="43"/>
        </w:numPr>
        <w:rPr>
          <w:lang w:val="sr-Latn-CS"/>
        </w:rPr>
      </w:pPr>
      <w:r w:rsidRPr="5BC2996A">
        <w:rPr>
          <w:lang w:val="sr-Latn-CS"/>
        </w:rPr>
        <w:t>Željan za unapređenjem postojećeg znanja</w:t>
      </w:r>
    </w:p>
    <w:p w14:paraId="55A95EA1" w14:textId="1185DA9E" w:rsidR="295D04A1" w:rsidRDefault="295D04A1" w:rsidP="3AAE347B">
      <w:pPr>
        <w:pStyle w:val="BodyText"/>
        <w:ind w:firstLine="720"/>
        <w:rPr>
          <w:lang w:val="sr-Latn-CS"/>
        </w:rPr>
      </w:pPr>
    </w:p>
    <w:p w14:paraId="1F3559E0" w14:textId="77777777" w:rsidR="00835400" w:rsidRPr="006F61C6" w:rsidRDefault="00835400" w:rsidP="00835400">
      <w:pPr>
        <w:pStyle w:val="Heading1"/>
        <w:rPr>
          <w:lang w:val="sr-Latn-CS"/>
        </w:rPr>
      </w:pPr>
      <w:bookmarkStart w:id="7" w:name="_Toc507815241"/>
      <w:r w:rsidRPr="5BC2996A">
        <w:rPr>
          <w:lang w:val="sr-Latn-CS"/>
        </w:rPr>
        <w:t>Vođa tima</w:t>
      </w:r>
      <w:bookmarkEnd w:id="7"/>
    </w:p>
    <w:p w14:paraId="0AA63673" w14:textId="77777777" w:rsidR="00835400" w:rsidRDefault="00835400" w:rsidP="00835400">
      <w:pPr>
        <w:pStyle w:val="BodyText"/>
        <w:rPr>
          <w:lang w:val="sr-Latn-CS"/>
        </w:rPr>
      </w:pPr>
      <w:r w:rsidRPr="00D96EF7">
        <w:rPr>
          <w:lang w:val="sr-Latn-CS"/>
        </w:rPr>
        <w:t xml:space="preserve">Definisati </w:t>
      </w:r>
      <w:r>
        <w:rPr>
          <w:lang w:val="sr-Latn-RS"/>
        </w:rPr>
        <w:t xml:space="preserve">kriterijume za izbor vođe </w:t>
      </w:r>
      <w:r w:rsidRPr="00D96EF7">
        <w:rPr>
          <w:lang w:val="sr-Latn-CS"/>
        </w:rPr>
        <w:t>tima</w:t>
      </w:r>
      <w:r w:rsidR="00960E59">
        <w:rPr>
          <w:lang w:val="sr-Latn-CS"/>
        </w:rPr>
        <w:t>:</w:t>
      </w:r>
    </w:p>
    <w:p w14:paraId="22E680B7" w14:textId="77777777" w:rsidR="00960E59" w:rsidRDefault="00960E59" w:rsidP="00960E5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Tvorac ideje za izradu projekta</w:t>
      </w:r>
    </w:p>
    <w:p w14:paraId="33F02107" w14:textId="77777777" w:rsidR="00960E59" w:rsidRDefault="00960E59" w:rsidP="00960E5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Socijalne i komunikacione veštine</w:t>
      </w:r>
    </w:p>
    <w:p w14:paraId="1A0D0366" w14:textId="77777777" w:rsidR="00960E59" w:rsidRDefault="00960E59" w:rsidP="00960E5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Kreativnost </w:t>
      </w:r>
    </w:p>
    <w:p w14:paraId="680718E8" w14:textId="42BF9164" w:rsidR="00C74195" w:rsidRPr="00056299" w:rsidRDefault="00960E59" w:rsidP="00056299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Jasan plan realizacije projekta</w:t>
      </w:r>
    </w:p>
    <w:p w14:paraId="6B03497E" w14:textId="77777777" w:rsidR="00835400" w:rsidRDefault="00960E59" w:rsidP="00835400">
      <w:pPr>
        <w:pStyle w:val="BodyText"/>
        <w:rPr>
          <w:lang w:val="sr-Latn-RS"/>
        </w:rPr>
      </w:pPr>
      <w:r>
        <w:rPr>
          <w:lang w:val="sr-Latn-RS"/>
        </w:rPr>
        <w:t>Obrazložiti izbor vođe tima:</w:t>
      </w:r>
    </w:p>
    <w:p w14:paraId="7049AFC6" w14:textId="77777777" w:rsidR="00960E59" w:rsidRDefault="00960E59" w:rsidP="00835400">
      <w:pPr>
        <w:pStyle w:val="BodyText"/>
        <w:rPr>
          <w:lang w:val="sr-Latn-RS"/>
        </w:rPr>
      </w:pPr>
      <w:r>
        <w:rPr>
          <w:lang w:val="sr-Latn-RS"/>
        </w:rPr>
        <w:t xml:space="preserve">Vođa tima je </w:t>
      </w:r>
      <w:r w:rsidR="00087177">
        <w:rPr>
          <w:lang w:val="sr-Latn-RS"/>
        </w:rPr>
        <w:t>predložio ideju i pokazao veliki nivo kreativnosti u predlaganju samih funkcionalnosti. Raduje se učenju novih tehnologija i sticanju novih znanja. Ima viziju za rešenje problema i ozbiljno pristupa samom problemu.</w:t>
      </w:r>
    </w:p>
    <w:p w14:paraId="305F5903" w14:textId="77777777" w:rsidR="00995C29" w:rsidRPr="006F61C6" w:rsidRDefault="00D62E1E" w:rsidP="00995C29">
      <w:pPr>
        <w:pStyle w:val="Heading1"/>
        <w:rPr>
          <w:lang w:val="sr-Latn-CS"/>
        </w:rPr>
      </w:pPr>
      <w:bookmarkStart w:id="8" w:name="_Toc507815242"/>
      <w:r w:rsidRPr="5BC2996A">
        <w:rPr>
          <w:lang w:val="sr-Latn-CS"/>
        </w:rPr>
        <w:t>Komunikacija</w:t>
      </w:r>
      <w:bookmarkEnd w:id="8"/>
    </w:p>
    <w:p w14:paraId="37BADDB8" w14:textId="77777777"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 xml:space="preserve">Navesti </w:t>
      </w:r>
      <w:r w:rsidR="00D62E1E">
        <w:rPr>
          <w:lang w:val="sr-Latn-CS"/>
        </w:rPr>
        <w:t>načine komunikacije</w:t>
      </w:r>
      <w:r w:rsidR="00A43DEB">
        <w:rPr>
          <w:lang w:val="sr-Latn-CS"/>
        </w:rPr>
        <w:t>:</w:t>
      </w:r>
    </w:p>
    <w:p w14:paraId="1127011C" w14:textId="77777777" w:rsidR="00A43DEB" w:rsidRP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Timski sastanci uživo ili pomoću platforme Teams</w:t>
      </w:r>
    </w:p>
    <w:p w14:paraId="5618736D" w14:textId="77777777"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 xml:space="preserve">Definisati </w:t>
      </w:r>
      <w:r w:rsidR="00D62E1E">
        <w:rPr>
          <w:lang w:val="sr-Latn-CS"/>
        </w:rPr>
        <w:t>načine održavanja sastanaka</w:t>
      </w:r>
      <w:r w:rsidR="00A43DEB">
        <w:rPr>
          <w:lang w:val="sr-Latn-CS"/>
        </w:rPr>
        <w:t>:</w:t>
      </w:r>
    </w:p>
    <w:p w14:paraId="27303DFF" w14:textId="77777777" w:rsidR="00A43DEB" w:rsidRP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 zavisnosti od drugih obaveza sastanci će se održavati uživo ili putem poziva na platformi Teams kako bi se utvrdio napredak projekta i razmatralo o daljim koracima u izradi projekta</w:t>
      </w:r>
    </w:p>
    <w:p w14:paraId="144D9BE2" w14:textId="77777777" w:rsidR="00D62E1E" w:rsidRDefault="00D62E1E" w:rsidP="00995C29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Navesti </w:t>
      </w:r>
      <w:r w:rsidRPr="00995C29">
        <w:rPr>
          <w:lang w:val="sr-Latn-CS"/>
        </w:rPr>
        <w:t xml:space="preserve">kako će biti vođena </w:t>
      </w:r>
      <w:r>
        <w:rPr>
          <w:lang w:val="sr-Latn-CS"/>
        </w:rPr>
        <w:t>evidencija o odlukama</w:t>
      </w:r>
      <w:r w:rsidRPr="00995C29">
        <w:rPr>
          <w:lang w:val="sr-Latn-CS"/>
        </w:rPr>
        <w:t xml:space="preserve"> u toku </w:t>
      </w:r>
      <w:r>
        <w:rPr>
          <w:lang w:val="sr-Latn-CS"/>
        </w:rPr>
        <w:t>izrade projekta</w:t>
      </w:r>
      <w:r w:rsidR="00A43DEB">
        <w:rPr>
          <w:lang w:val="sr-Latn-CS"/>
        </w:rPr>
        <w:t>:</w:t>
      </w:r>
    </w:p>
    <w:p w14:paraId="60667562" w14:textId="77777777" w:rsid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Evidencija će biti vođena u vidu GoogleDoc dokumenta kome će moći da pristupi svaki član tima</w:t>
      </w:r>
    </w:p>
    <w:p w14:paraId="3461D779" w14:textId="77777777" w:rsidR="00A43DEB" w:rsidRDefault="00A43DEB" w:rsidP="00A43DEB">
      <w:pPr>
        <w:pStyle w:val="BodyText"/>
        <w:ind w:left="1440"/>
        <w:rPr>
          <w:lang w:val="sr-Latn-CS"/>
        </w:rPr>
      </w:pPr>
    </w:p>
    <w:p w14:paraId="62CF7C82" w14:textId="77777777" w:rsidR="00D62E1E" w:rsidRDefault="00D62E1E" w:rsidP="00D62E1E">
      <w:pPr>
        <w:pStyle w:val="BodyText"/>
        <w:rPr>
          <w:lang w:val="sr-Latn-CS"/>
        </w:rPr>
      </w:pPr>
      <w:r>
        <w:rPr>
          <w:lang w:val="sr-Latn-CS"/>
        </w:rPr>
        <w:t>Definisati načine razmene</w:t>
      </w:r>
      <w:r w:rsidRPr="00995C29">
        <w:rPr>
          <w:lang w:val="sr-Latn-CS"/>
        </w:rPr>
        <w:t xml:space="preserve"> </w:t>
      </w:r>
      <w:r w:rsidR="00A43DEB">
        <w:rPr>
          <w:lang w:val="sr-Latn-CS"/>
        </w:rPr>
        <w:t>podataka:</w:t>
      </w:r>
    </w:p>
    <w:p w14:paraId="7D97780C" w14:textId="77777777" w:rsidR="00A43DEB" w:rsidRPr="00A43DEB" w:rsidRDefault="00A43DEB" w:rsidP="00A43DEB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Razmen</w:t>
      </w:r>
      <w:r w:rsidRPr="00A43DEB">
        <w:rPr>
          <w:lang w:val="sr-Latn-CS"/>
        </w:rPr>
        <w:t>a</w:t>
      </w:r>
      <w:r>
        <w:rPr>
          <w:lang w:val="sr-Latn-CS"/>
        </w:rPr>
        <w:t xml:space="preserve"> podataka</w:t>
      </w:r>
      <w:r w:rsidRPr="00A43DEB">
        <w:rPr>
          <w:lang w:val="sr-Latn-CS"/>
        </w:rPr>
        <w:t xml:space="preserve"> će se odvijati preko BitBucket-a u kome će se ču</w:t>
      </w:r>
      <w:r>
        <w:rPr>
          <w:lang w:val="sr-Latn-CS"/>
        </w:rPr>
        <w:t xml:space="preserve">vati aktuelne verzije projekta, </w:t>
      </w:r>
      <w:r w:rsidRPr="00A43DEB">
        <w:rPr>
          <w:lang w:val="sr-Latn-CS"/>
        </w:rPr>
        <w:t xml:space="preserve">dok će se ostali podaci skladišti u </w:t>
      </w:r>
      <w:r>
        <w:rPr>
          <w:lang w:val="sr-Latn-CS"/>
        </w:rPr>
        <w:t>GoogleDoc</w:t>
      </w:r>
      <w:r w:rsidRPr="00A43DEB">
        <w:rPr>
          <w:lang w:val="sr-Latn-CS"/>
        </w:rPr>
        <w:t>-u</w:t>
      </w:r>
    </w:p>
    <w:p w14:paraId="1AE32D62" w14:textId="77777777" w:rsidR="00594E3A" w:rsidRPr="00594E3A" w:rsidRDefault="00835400" w:rsidP="00594E3A">
      <w:pPr>
        <w:pStyle w:val="Heading1"/>
        <w:rPr>
          <w:lang w:val="sr-Latn-CS"/>
        </w:rPr>
      </w:pPr>
      <w:bookmarkStart w:id="9" w:name="_Toc507815243"/>
      <w:r w:rsidRPr="5BC2996A">
        <w:rPr>
          <w:lang w:val="sr-Latn-CS"/>
        </w:rPr>
        <w:t>Planiranje vremena</w:t>
      </w:r>
      <w:bookmarkEnd w:id="9"/>
    </w:p>
    <w:p w14:paraId="7CF37402" w14:textId="77777777" w:rsidR="00835400" w:rsidRDefault="00995C29" w:rsidP="00835400">
      <w:pPr>
        <w:pStyle w:val="BodyText"/>
        <w:rPr>
          <w:lang w:val="sr-Latn-CS"/>
        </w:rPr>
      </w:pPr>
      <w:r>
        <w:rPr>
          <w:lang w:val="sr-Latn-CS"/>
        </w:rPr>
        <w:t>Navesti prosečan</w:t>
      </w:r>
      <w:r w:rsidR="00835400" w:rsidRPr="00D96EF7">
        <w:rPr>
          <w:lang w:val="sr-Latn-CS"/>
        </w:rPr>
        <w:t xml:space="preserve"> </w:t>
      </w:r>
      <w:r w:rsidR="00835400">
        <w:rPr>
          <w:lang w:val="sr-Latn-CS"/>
        </w:rPr>
        <w:t>nedeljni broj sati rada na</w:t>
      </w:r>
      <w:r>
        <w:rPr>
          <w:lang w:val="sr-Latn-CS"/>
        </w:rPr>
        <w:t xml:space="preserve"> izradi projekta</w:t>
      </w:r>
      <w:r w:rsidR="00835400">
        <w:rPr>
          <w:lang w:val="sr-Latn-CS"/>
        </w:rPr>
        <w:t xml:space="preserve"> </w:t>
      </w:r>
      <w:r w:rsidR="00D62E1E">
        <w:rPr>
          <w:lang w:val="sr-Latn-CS"/>
        </w:rPr>
        <w:t>(pojedinačno i timski)</w:t>
      </w:r>
      <w:r w:rsidR="00594E3A">
        <w:rPr>
          <w:lang w:val="sr-Latn-CS"/>
        </w:rPr>
        <w:t>:</w:t>
      </w:r>
    </w:p>
    <w:p w14:paraId="7C152DB0" w14:textId="77777777" w:rsidR="00594E3A" w:rsidRDefault="00594E3A" w:rsidP="00594E3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Pojedinačno: svaki član tima će na projektu raditi do 15 sati nedeljno</w:t>
      </w:r>
    </w:p>
    <w:p w14:paraId="3BF53621" w14:textId="37F42EBA" w:rsidR="00594E3A" w:rsidRDefault="00594E3A" w:rsidP="00594E3A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Timski: članovi tima će na projektu raditi zajedno između </w:t>
      </w:r>
      <w:r w:rsidR="000D0122">
        <w:rPr>
          <w:lang w:val="sr-Latn-CS"/>
        </w:rPr>
        <w:t>7 i 8</w:t>
      </w:r>
      <w:r>
        <w:rPr>
          <w:lang w:val="sr-Latn-CS"/>
        </w:rPr>
        <w:t xml:space="preserve"> sati nedeljno</w:t>
      </w:r>
    </w:p>
    <w:p w14:paraId="1810B05A" w14:textId="77777777" w:rsidR="00835400" w:rsidRDefault="00835400" w:rsidP="00594E3A">
      <w:pPr>
        <w:pStyle w:val="BodyText"/>
        <w:ind w:left="0" w:firstLine="720"/>
        <w:rPr>
          <w:lang w:val="sr-Latn-RS"/>
        </w:rPr>
      </w:pPr>
      <w:r w:rsidRPr="00835400">
        <w:rPr>
          <w:lang w:val="sr-Latn-RS"/>
        </w:rPr>
        <w:t>Isplanirati odsustvo članova tima</w:t>
      </w:r>
      <w:r w:rsidR="00594E3A">
        <w:rPr>
          <w:lang w:val="sr-Latn-RS"/>
        </w:rPr>
        <w:t>:</w:t>
      </w:r>
    </w:p>
    <w:p w14:paraId="7BB78CE9" w14:textId="77777777" w:rsidR="00594E3A" w:rsidRPr="00D96EF7" w:rsidRDefault="00594E3A" w:rsidP="00594E3A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Član tima Vasilije Tomović odsustvovaće od 03.04. do 10.04. zbog privatnog putovanja</w:t>
      </w:r>
    </w:p>
    <w:p w14:paraId="70ED6264" w14:textId="77777777"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>Proceniti ukupan broj sati rada na izradi projekta</w:t>
      </w:r>
    </w:p>
    <w:p w14:paraId="7B00542C" w14:textId="77777777" w:rsidR="00594E3A" w:rsidRDefault="00594E3A" w:rsidP="00594E3A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Ukupan broj sati na izradi projekta biće </w:t>
      </w:r>
      <w:r w:rsidR="00A43DEB">
        <w:rPr>
          <w:lang w:val="sr-Latn-CS"/>
        </w:rPr>
        <w:t>160 sati (20 radnih dana)</w:t>
      </w:r>
    </w:p>
    <w:p w14:paraId="3CF2D8B6" w14:textId="77777777" w:rsidR="00835400" w:rsidRDefault="00835400" w:rsidP="00835400">
      <w:pPr>
        <w:pStyle w:val="BodyText"/>
        <w:rPr>
          <w:lang w:val="sr-Latn-RS"/>
        </w:rPr>
      </w:pPr>
    </w:p>
    <w:p w14:paraId="0FB78278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4A540" w14:textId="77777777" w:rsidR="00C9095C" w:rsidRDefault="00C9095C">
      <w:r>
        <w:separator/>
      </w:r>
    </w:p>
  </w:endnote>
  <w:endnote w:type="continuationSeparator" w:id="0">
    <w:p w14:paraId="7DF0479C" w14:textId="77777777" w:rsidR="00C9095C" w:rsidRDefault="00C9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0FFD37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5B911C7C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7EFC3254" w14:textId="38083A54" w:rsidR="002343C5" w:rsidRPr="006D0694" w:rsidRDefault="002343C5" w:rsidP="001C172B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</w:t>
          </w:r>
          <w:r w:rsidR="001C172B" w:rsidRPr="001C172B">
            <w:rPr>
              <w:lang w:val="sr-Latn-CS"/>
            </w:rPr>
            <w:t>GarbageCollectors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1C172B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617FDA6E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FC0BB0">
            <w:rPr>
              <w:rStyle w:val="PageNumber"/>
              <w:noProof/>
              <w:lang w:val="sr-Latn-CS"/>
            </w:rPr>
            <w:t>8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FC0BB0">
            <w:rPr>
              <w:rStyle w:val="PageNumber"/>
              <w:noProof/>
              <w:lang w:val="sr-Latn-CS"/>
            </w:rPr>
            <w:t>8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2946DB8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DCEAD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7B118" w14:textId="77777777" w:rsidR="00C9095C" w:rsidRDefault="00C9095C">
      <w:r>
        <w:separator/>
      </w:r>
    </w:p>
  </w:footnote>
  <w:footnote w:type="continuationSeparator" w:id="0">
    <w:p w14:paraId="2AD5402A" w14:textId="77777777" w:rsidR="00C9095C" w:rsidRDefault="00C90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99379" w14:textId="77777777" w:rsidR="002343C5" w:rsidRDefault="002343C5">
    <w:pPr>
      <w:rPr>
        <w:sz w:val="24"/>
      </w:rPr>
    </w:pPr>
  </w:p>
  <w:p w14:paraId="3FE9F23F" w14:textId="77777777" w:rsidR="002343C5" w:rsidRDefault="002343C5">
    <w:pPr>
      <w:pBdr>
        <w:top w:val="single" w:sz="6" w:space="1" w:color="auto"/>
      </w:pBdr>
      <w:rPr>
        <w:sz w:val="24"/>
      </w:rPr>
    </w:pPr>
  </w:p>
  <w:p w14:paraId="7352903C" w14:textId="77777777" w:rsidR="002343C5" w:rsidRPr="006F61C6" w:rsidRDefault="00EA671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GarbageCollectors</w:t>
    </w:r>
    <w:proofErr w:type="spellEnd"/>
  </w:p>
  <w:p w14:paraId="1F72F646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08CE6F91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6D182613" w14:textId="77777777">
      <w:tc>
        <w:tcPr>
          <w:tcW w:w="6379" w:type="dxa"/>
        </w:tcPr>
        <w:p w14:paraId="2AD33173" w14:textId="3525F018" w:rsidR="002343C5" w:rsidRPr="006D0694" w:rsidRDefault="008E662D">
          <w:pPr>
            <w:rPr>
              <w:lang w:val="sr-Latn-CS"/>
            </w:rPr>
          </w:pPr>
          <w:r w:rsidRPr="5BC2996A">
            <w:rPr>
              <w:lang w:val="sr-Latn-CS"/>
            </w:rPr>
            <w:t>NaGlasu</w:t>
          </w:r>
        </w:p>
      </w:tc>
      <w:tc>
        <w:tcPr>
          <w:tcW w:w="3179" w:type="dxa"/>
        </w:tcPr>
        <w:p w14:paraId="06F89D34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10334800" w14:textId="7777777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737834D1" w14:textId="77777777" w:rsidR="002343C5" w:rsidRPr="006D0694" w:rsidRDefault="002343C5" w:rsidP="00DF18CF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DF18CF">
            <w:rPr>
              <w:lang w:val="sr-Latn-CS"/>
            </w:rPr>
            <w:t>07</w:t>
          </w:r>
          <w:r w:rsidR="006F61C6" w:rsidRPr="006D0694">
            <w:rPr>
              <w:lang w:val="sr-Latn-CS"/>
            </w:rPr>
            <w:t>.0</w:t>
          </w:r>
          <w:r w:rsidR="00DF18CF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DF18CF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37282C1C" w14:textId="77777777">
      <w:tc>
        <w:tcPr>
          <w:tcW w:w="9558" w:type="dxa"/>
          <w:gridSpan w:val="2"/>
        </w:tcPr>
        <w:p w14:paraId="4E3DD1CB" w14:textId="38DF4D8F" w:rsidR="002343C5" w:rsidRPr="006D0694" w:rsidRDefault="006F61C6" w:rsidP="00DF18CF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122118" w:rsidRPr="5BC2996A">
            <w:rPr>
              <w:lang w:val="sr-Latn-CS"/>
            </w:rPr>
            <w:t xml:space="preserve"> NaGlasu</w:t>
          </w:r>
          <w:r w:rsidR="00122118">
            <w:rPr>
              <w:lang w:val="sr-Latn-CS"/>
            </w:rPr>
            <w:t xml:space="preserve"> 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5997CC1D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E0A41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4C8280"/>
    <w:multiLevelType w:val="hybridMultilevel"/>
    <w:tmpl w:val="9BF0D69C"/>
    <w:lvl w:ilvl="0" w:tplc="AED22602">
      <w:start w:val="1"/>
      <w:numFmt w:val="upperRoman"/>
      <w:lvlText w:val="%1)"/>
      <w:lvlJc w:val="right"/>
      <w:pPr>
        <w:ind w:left="2160" w:hanging="360"/>
      </w:p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5D7E011E">
      <w:start w:val="1"/>
      <w:numFmt w:val="lowerRoman"/>
      <w:lvlText w:val="%3."/>
      <w:lvlJc w:val="right"/>
      <w:pPr>
        <w:ind w:left="3600" w:hanging="180"/>
      </w:pPr>
    </w:lvl>
    <w:lvl w:ilvl="3" w:tplc="242ABD5E">
      <w:start w:val="1"/>
      <w:numFmt w:val="decimal"/>
      <w:lvlText w:val="%4."/>
      <w:lvlJc w:val="left"/>
      <w:pPr>
        <w:ind w:left="4320" w:hanging="360"/>
      </w:pPr>
    </w:lvl>
    <w:lvl w:ilvl="4" w:tplc="3A32EF4A">
      <w:start w:val="1"/>
      <w:numFmt w:val="lowerLetter"/>
      <w:lvlText w:val="%5."/>
      <w:lvlJc w:val="left"/>
      <w:pPr>
        <w:ind w:left="5040" w:hanging="360"/>
      </w:pPr>
    </w:lvl>
    <w:lvl w:ilvl="5" w:tplc="6A4A37B0">
      <w:start w:val="1"/>
      <w:numFmt w:val="lowerRoman"/>
      <w:lvlText w:val="%6."/>
      <w:lvlJc w:val="right"/>
      <w:pPr>
        <w:ind w:left="5760" w:hanging="180"/>
      </w:pPr>
    </w:lvl>
    <w:lvl w:ilvl="6" w:tplc="E2D6C078">
      <w:start w:val="1"/>
      <w:numFmt w:val="decimal"/>
      <w:lvlText w:val="%7."/>
      <w:lvlJc w:val="left"/>
      <w:pPr>
        <w:ind w:left="6480" w:hanging="360"/>
      </w:pPr>
    </w:lvl>
    <w:lvl w:ilvl="7" w:tplc="4CDA94DE">
      <w:start w:val="1"/>
      <w:numFmt w:val="lowerLetter"/>
      <w:lvlText w:val="%8."/>
      <w:lvlJc w:val="left"/>
      <w:pPr>
        <w:ind w:left="7200" w:hanging="360"/>
      </w:pPr>
    </w:lvl>
    <w:lvl w:ilvl="8" w:tplc="72164C60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99197E"/>
    <w:multiLevelType w:val="hybridMultilevel"/>
    <w:tmpl w:val="451A7D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81EEF1F"/>
    <w:multiLevelType w:val="hybridMultilevel"/>
    <w:tmpl w:val="0FFA5FAC"/>
    <w:lvl w:ilvl="0" w:tplc="D4567EEC">
      <w:start w:val="1"/>
      <w:numFmt w:val="decimal"/>
      <w:lvlText w:val="%1."/>
      <w:lvlJc w:val="left"/>
      <w:pPr>
        <w:ind w:left="720" w:hanging="360"/>
      </w:pPr>
    </w:lvl>
    <w:lvl w:ilvl="1" w:tplc="C3EE2942">
      <w:start w:val="1"/>
      <w:numFmt w:val="lowerLetter"/>
      <w:lvlText w:val="%2."/>
      <w:lvlJc w:val="left"/>
      <w:pPr>
        <w:ind w:left="1440" w:hanging="360"/>
      </w:pPr>
    </w:lvl>
    <w:lvl w:ilvl="2" w:tplc="1ED2E040">
      <w:start w:val="1"/>
      <w:numFmt w:val="lowerRoman"/>
      <w:lvlText w:val="%3."/>
      <w:lvlJc w:val="right"/>
      <w:pPr>
        <w:ind w:left="2160" w:hanging="180"/>
      </w:pPr>
    </w:lvl>
    <w:lvl w:ilvl="3" w:tplc="92068114">
      <w:start w:val="1"/>
      <w:numFmt w:val="decimal"/>
      <w:lvlText w:val="%4."/>
      <w:lvlJc w:val="left"/>
      <w:pPr>
        <w:ind w:left="2880" w:hanging="360"/>
      </w:pPr>
    </w:lvl>
    <w:lvl w:ilvl="4" w:tplc="73C4A1AC">
      <w:start w:val="1"/>
      <w:numFmt w:val="lowerLetter"/>
      <w:lvlText w:val="%5."/>
      <w:lvlJc w:val="left"/>
      <w:pPr>
        <w:ind w:left="3600" w:hanging="360"/>
      </w:pPr>
    </w:lvl>
    <w:lvl w:ilvl="5" w:tplc="AECE9BBC">
      <w:start w:val="1"/>
      <w:numFmt w:val="lowerRoman"/>
      <w:lvlText w:val="%6."/>
      <w:lvlJc w:val="right"/>
      <w:pPr>
        <w:ind w:left="4320" w:hanging="180"/>
      </w:pPr>
    </w:lvl>
    <w:lvl w:ilvl="6" w:tplc="E656281A">
      <w:start w:val="1"/>
      <w:numFmt w:val="decimal"/>
      <w:lvlText w:val="%7."/>
      <w:lvlJc w:val="left"/>
      <w:pPr>
        <w:ind w:left="5040" w:hanging="360"/>
      </w:pPr>
    </w:lvl>
    <w:lvl w:ilvl="7" w:tplc="C9AE918C">
      <w:start w:val="1"/>
      <w:numFmt w:val="lowerLetter"/>
      <w:lvlText w:val="%8."/>
      <w:lvlJc w:val="left"/>
      <w:pPr>
        <w:ind w:left="5760" w:hanging="360"/>
      </w:pPr>
    </w:lvl>
    <w:lvl w:ilvl="8" w:tplc="3F2CF5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B0477"/>
    <w:multiLevelType w:val="hybridMultilevel"/>
    <w:tmpl w:val="F2C622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1746F5F"/>
    <w:multiLevelType w:val="hybridMultilevel"/>
    <w:tmpl w:val="A91893F0"/>
    <w:lvl w:ilvl="0" w:tplc="CA6AD892">
      <w:start w:val="1"/>
      <w:numFmt w:val="upperRoman"/>
      <w:lvlText w:val="%1)"/>
      <w:lvlJc w:val="right"/>
      <w:pPr>
        <w:ind w:left="720" w:hanging="360"/>
      </w:pPr>
    </w:lvl>
    <w:lvl w:ilvl="1" w:tplc="E98C4B98">
      <w:start w:val="1"/>
      <w:numFmt w:val="lowerLetter"/>
      <w:lvlText w:val="%2."/>
      <w:lvlJc w:val="left"/>
      <w:pPr>
        <w:ind w:left="1440" w:hanging="360"/>
      </w:pPr>
    </w:lvl>
    <w:lvl w:ilvl="2" w:tplc="7F66DEF6">
      <w:start w:val="1"/>
      <w:numFmt w:val="lowerRoman"/>
      <w:lvlText w:val="%3."/>
      <w:lvlJc w:val="right"/>
      <w:pPr>
        <w:ind w:left="2160" w:hanging="180"/>
      </w:pPr>
    </w:lvl>
    <w:lvl w:ilvl="3" w:tplc="20F84BFC">
      <w:start w:val="1"/>
      <w:numFmt w:val="decimal"/>
      <w:lvlText w:val="%4."/>
      <w:lvlJc w:val="left"/>
      <w:pPr>
        <w:ind w:left="2880" w:hanging="360"/>
      </w:pPr>
    </w:lvl>
    <w:lvl w:ilvl="4" w:tplc="92929118">
      <w:start w:val="1"/>
      <w:numFmt w:val="lowerLetter"/>
      <w:lvlText w:val="%5."/>
      <w:lvlJc w:val="left"/>
      <w:pPr>
        <w:ind w:left="3600" w:hanging="360"/>
      </w:pPr>
    </w:lvl>
    <w:lvl w:ilvl="5" w:tplc="DCBA6E9A">
      <w:start w:val="1"/>
      <w:numFmt w:val="lowerRoman"/>
      <w:lvlText w:val="%6."/>
      <w:lvlJc w:val="right"/>
      <w:pPr>
        <w:ind w:left="4320" w:hanging="180"/>
      </w:pPr>
    </w:lvl>
    <w:lvl w:ilvl="6" w:tplc="8FF09460">
      <w:start w:val="1"/>
      <w:numFmt w:val="decimal"/>
      <w:lvlText w:val="%7."/>
      <w:lvlJc w:val="left"/>
      <w:pPr>
        <w:ind w:left="5040" w:hanging="360"/>
      </w:pPr>
    </w:lvl>
    <w:lvl w:ilvl="7" w:tplc="94760322">
      <w:start w:val="1"/>
      <w:numFmt w:val="lowerLetter"/>
      <w:lvlText w:val="%8."/>
      <w:lvlJc w:val="left"/>
      <w:pPr>
        <w:ind w:left="5760" w:hanging="360"/>
      </w:pPr>
    </w:lvl>
    <w:lvl w:ilvl="8" w:tplc="6A802C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2F367C"/>
    <w:multiLevelType w:val="hybridMultilevel"/>
    <w:tmpl w:val="04908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5A47CC"/>
    <w:multiLevelType w:val="hybridMultilevel"/>
    <w:tmpl w:val="53B26A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C8F3420"/>
    <w:multiLevelType w:val="hybridMultilevel"/>
    <w:tmpl w:val="CAAE0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8F02D7"/>
    <w:multiLevelType w:val="hybridMultilevel"/>
    <w:tmpl w:val="AC084D84"/>
    <w:lvl w:ilvl="0" w:tplc="23EA34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00B4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F64F2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164D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40DC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D6482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3065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465D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2D210A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BF52CE"/>
    <w:multiLevelType w:val="hybridMultilevel"/>
    <w:tmpl w:val="B9CAF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BF63D4"/>
    <w:multiLevelType w:val="hybridMultilevel"/>
    <w:tmpl w:val="B26C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7" w15:restartNumberingAfterBreak="0">
    <w:nsid w:val="383A56B8"/>
    <w:multiLevelType w:val="hybridMultilevel"/>
    <w:tmpl w:val="8642104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3454E3"/>
    <w:multiLevelType w:val="multilevel"/>
    <w:tmpl w:val="8EC0F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upperRoman"/>
      <w:lvlText w:val="%3)"/>
      <w:lvlJc w:val="righ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1" w15:restartNumberingAfterBreak="0">
    <w:nsid w:val="484363C6"/>
    <w:multiLevelType w:val="hybridMultilevel"/>
    <w:tmpl w:val="EBA4B0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B4736D2"/>
    <w:multiLevelType w:val="hybridMultilevel"/>
    <w:tmpl w:val="7D440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801695"/>
    <w:multiLevelType w:val="hybridMultilevel"/>
    <w:tmpl w:val="1310A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A740DB"/>
    <w:multiLevelType w:val="hybridMultilevel"/>
    <w:tmpl w:val="51DA943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4F915076"/>
    <w:multiLevelType w:val="hybridMultilevel"/>
    <w:tmpl w:val="63BA4608"/>
    <w:lvl w:ilvl="0" w:tplc="347E0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A69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445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85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61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23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08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0A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AF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51D95"/>
    <w:multiLevelType w:val="hybridMultilevel"/>
    <w:tmpl w:val="2D243D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51424A5C"/>
    <w:multiLevelType w:val="hybridMultilevel"/>
    <w:tmpl w:val="85C2DDF0"/>
    <w:lvl w:ilvl="0" w:tplc="C35896DA">
      <w:start w:val="1"/>
      <w:numFmt w:val="upperRoman"/>
      <w:lvlText w:val="%1)"/>
      <w:lvlJc w:val="right"/>
      <w:pPr>
        <w:ind w:left="2160" w:hanging="360"/>
      </w:pPr>
    </w:lvl>
    <w:lvl w:ilvl="1" w:tplc="D08C2E70">
      <w:start w:val="1"/>
      <w:numFmt w:val="lowerLetter"/>
      <w:lvlText w:val="%2."/>
      <w:lvlJc w:val="left"/>
      <w:pPr>
        <w:ind w:left="2880" w:hanging="360"/>
      </w:pPr>
    </w:lvl>
    <w:lvl w:ilvl="2" w:tplc="C7BCFF0A">
      <w:start w:val="1"/>
      <w:numFmt w:val="lowerRoman"/>
      <w:lvlText w:val="%3."/>
      <w:lvlJc w:val="right"/>
      <w:pPr>
        <w:ind w:left="3600" w:hanging="180"/>
      </w:pPr>
    </w:lvl>
    <w:lvl w:ilvl="3" w:tplc="AE160802">
      <w:start w:val="1"/>
      <w:numFmt w:val="decimal"/>
      <w:lvlText w:val="%4."/>
      <w:lvlJc w:val="left"/>
      <w:pPr>
        <w:ind w:left="4320" w:hanging="360"/>
      </w:pPr>
    </w:lvl>
    <w:lvl w:ilvl="4" w:tplc="B3149EAA">
      <w:start w:val="1"/>
      <w:numFmt w:val="lowerLetter"/>
      <w:lvlText w:val="%5."/>
      <w:lvlJc w:val="left"/>
      <w:pPr>
        <w:ind w:left="5040" w:hanging="360"/>
      </w:pPr>
    </w:lvl>
    <w:lvl w:ilvl="5" w:tplc="8A9CF354">
      <w:start w:val="1"/>
      <w:numFmt w:val="lowerRoman"/>
      <w:lvlText w:val="%6."/>
      <w:lvlJc w:val="right"/>
      <w:pPr>
        <w:ind w:left="5760" w:hanging="180"/>
      </w:pPr>
    </w:lvl>
    <w:lvl w:ilvl="6" w:tplc="A51CA65E">
      <w:start w:val="1"/>
      <w:numFmt w:val="decimal"/>
      <w:lvlText w:val="%7."/>
      <w:lvlJc w:val="left"/>
      <w:pPr>
        <w:ind w:left="6480" w:hanging="360"/>
      </w:pPr>
    </w:lvl>
    <w:lvl w:ilvl="7" w:tplc="FD7654EC">
      <w:start w:val="1"/>
      <w:numFmt w:val="lowerLetter"/>
      <w:lvlText w:val="%8."/>
      <w:lvlJc w:val="left"/>
      <w:pPr>
        <w:ind w:left="7200" w:hanging="360"/>
      </w:pPr>
    </w:lvl>
    <w:lvl w:ilvl="8" w:tplc="7A9AD948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222B030"/>
    <w:multiLevelType w:val="hybridMultilevel"/>
    <w:tmpl w:val="1E54FEC6"/>
    <w:lvl w:ilvl="0" w:tplc="8176E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C8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875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0402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C3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E0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7AC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47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4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3BB73F3"/>
    <w:multiLevelType w:val="hybridMultilevel"/>
    <w:tmpl w:val="28CC8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A4F441"/>
    <w:multiLevelType w:val="hybridMultilevel"/>
    <w:tmpl w:val="1902C6AA"/>
    <w:lvl w:ilvl="0" w:tplc="07304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C8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48A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6C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E6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26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C6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43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6F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4253B"/>
    <w:multiLevelType w:val="hybridMultilevel"/>
    <w:tmpl w:val="6EC038B0"/>
    <w:lvl w:ilvl="0" w:tplc="2DF45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AD8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1A0B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2B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00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06D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E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85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AF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63014B"/>
    <w:multiLevelType w:val="hybridMultilevel"/>
    <w:tmpl w:val="8FA0859A"/>
    <w:lvl w:ilvl="0" w:tplc="CEEA83C0">
      <w:start w:val="1"/>
      <w:numFmt w:val="decimal"/>
      <w:lvlText w:val="%1."/>
      <w:lvlJc w:val="left"/>
      <w:pPr>
        <w:ind w:left="720" w:hanging="360"/>
      </w:pPr>
    </w:lvl>
    <w:lvl w:ilvl="1" w:tplc="ECAC45CC">
      <w:start w:val="1"/>
      <w:numFmt w:val="lowerLetter"/>
      <w:lvlText w:val="%2."/>
      <w:lvlJc w:val="left"/>
      <w:pPr>
        <w:ind w:left="1440" w:hanging="360"/>
      </w:pPr>
    </w:lvl>
    <w:lvl w:ilvl="2" w:tplc="32D2F3CA">
      <w:start w:val="1"/>
      <w:numFmt w:val="lowerRoman"/>
      <w:lvlText w:val="%3."/>
      <w:lvlJc w:val="right"/>
      <w:pPr>
        <w:ind w:left="2160" w:hanging="180"/>
      </w:pPr>
    </w:lvl>
    <w:lvl w:ilvl="3" w:tplc="4EE2B7FC">
      <w:start w:val="1"/>
      <w:numFmt w:val="decimal"/>
      <w:lvlText w:val="%4."/>
      <w:lvlJc w:val="left"/>
      <w:pPr>
        <w:ind w:left="2880" w:hanging="360"/>
      </w:pPr>
    </w:lvl>
    <w:lvl w:ilvl="4" w:tplc="AE4C4720">
      <w:start w:val="1"/>
      <w:numFmt w:val="lowerLetter"/>
      <w:lvlText w:val="%5."/>
      <w:lvlJc w:val="left"/>
      <w:pPr>
        <w:ind w:left="3600" w:hanging="360"/>
      </w:pPr>
    </w:lvl>
    <w:lvl w:ilvl="5" w:tplc="010EDA00">
      <w:start w:val="1"/>
      <w:numFmt w:val="lowerRoman"/>
      <w:lvlText w:val="%6."/>
      <w:lvlJc w:val="right"/>
      <w:pPr>
        <w:ind w:left="4320" w:hanging="180"/>
      </w:pPr>
    </w:lvl>
    <w:lvl w:ilvl="6" w:tplc="DA72F4BA">
      <w:start w:val="1"/>
      <w:numFmt w:val="decimal"/>
      <w:lvlText w:val="%7."/>
      <w:lvlJc w:val="left"/>
      <w:pPr>
        <w:ind w:left="5040" w:hanging="360"/>
      </w:pPr>
    </w:lvl>
    <w:lvl w:ilvl="7" w:tplc="3AD6A62C">
      <w:start w:val="1"/>
      <w:numFmt w:val="lowerLetter"/>
      <w:lvlText w:val="%8."/>
      <w:lvlJc w:val="left"/>
      <w:pPr>
        <w:ind w:left="5760" w:hanging="360"/>
      </w:pPr>
    </w:lvl>
    <w:lvl w:ilvl="8" w:tplc="56D0CB3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C2C58A"/>
    <w:multiLevelType w:val="hybridMultilevel"/>
    <w:tmpl w:val="5FD85608"/>
    <w:lvl w:ilvl="0" w:tplc="F0CA0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877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EEC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25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45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CD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4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88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08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C1379"/>
    <w:multiLevelType w:val="hybridMultilevel"/>
    <w:tmpl w:val="88D60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5FDBA4"/>
    <w:multiLevelType w:val="hybridMultilevel"/>
    <w:tmpl w:val="EFBCBA7C"/>
    <w:lvl w:ilvl="0" w:tplc="A2C60FC2">
      <w:start w:val="1"/>
      <w:numFmt w:val="upperRoman"/>
      <w:lvlText w:val="%1)"/>
      <w:lvlJc w:val="right"/>
      <w:pPr>
        <w:ind w:left="2520" w:hanging="360"/>
      </w:pPr>
    </w:lvl>
    <w:lvl w:ilvl="1" w:tplc="C7C8C448">
      <w:start w:val="1"/>
      <w:numFmt w:val="lowerLetter"/>
      <w:lvlText w:val="%2."/>
      <w:lvlJc w:val="left"/>
      <w:pPr>
        <w:ind w:left="3240" w:hanging="360"/>
      </w:pPr>
    </w:lvl>
    <w:lvl w:ilvl="2" w:tplc="8EE8EAD8">
      <w:start w:val="1"/>
      <w:numFmt w:val="lowerRoman"/>
      <w:lvlText w:val="%3."/>
      <w:lvlJc w:val="right"/>
      <w:pPr>
        <w:ind w:left="3960" w:hanging="180"/>
      </w:pPr>
    </w:lvl>
    <w:lvl w:ilvl="3" w:tplc="24D0AE4C">
      <w:start w:val="1"/>
      <w:numFmt w:val="decimal"/>
      <w:lvlText w:val="%4."/>
      <w:lvlJc w:val="left"/>
      <w:pPr>
        <w:ind w:left="4680" w:hanging="360"/>
      </w:pPr>
    </w:lvl>
    <w:lvl w:ilvl="4" w:tplc="142C3ECA">
      <w:start w:val="1"/>
      <w:numFmt w:val="lowerLetter"/>
      <w:lvlText w:val="%5."/>
      <w:lvlJc w:val="left"/>
      <w:pPr>
        <w:ind w:left="5400" w:hanging="360"/>
      </w:pPr>
    </w:lvl>
    <w:lvl w:ilvl="5" w:tplc="2E62BECE">
      <w:start w:val="1"/>
      <w:numFmt w:val="lowerRoman"/>
      <w:lvlText w:val="%6."/>
      <w:lvlJc w:val="right"/>
      <w:pPr>
        <w:ind w:left="6120" w:hanging="180"/>
      </w:pPr>
    </w:lvl>
    <w:lvl w:ilvl="6" w:tplc="73666AAA">
      <w:start w:val="1"/>
      <w:numFmt w:val="decimal"/>
      <w:lvlText w:val="%7."/>
      <w:lvlJc w:val="left"/>
      <w:pPr>
        <w:ind w:left="6840" w:hanging="360"/>
      </w:pPr>
    </w:lvl>
    <w:lvl w:ilvl="7" w:tplc="6936D5CA">
      <w:start w:val="1"/>
      <w:numFmt w:val="lowerLetter"/>
      <w:lvlText w:val="%8."/>
      <w:lvlJc w:val="left"/>
      <w:pPr>
        <w:ind w:left="7560" w:hanging="360"/>
      </w:pPr>
    </w:lvl>
    <w:lvl w:ilvl="8" w:tplc="690C8F58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7EAE521F"/>
    <w:multiLevelType w:val="hybridMultilevel"/>
    <w:tmpl w:val="E7D8CF44"/>
    <w:lvl w:ilvl="0" w:tplc="D8D28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44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E00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3301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A2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6E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AE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4A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ED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3"/>
  </w:num>
  <w:num w:numId="3">
    <w:abstractNumId w:val="33"/>
  </w:num>
  <w:num w:numId="4">
    <w:abstractNumId w:val="39"/>
  </w:num>
  <w:num w:numId="5">
    <w:abstractNumId w:val="6"/>
  </w:num>
  <w:num w:numId="6">
    <w:abstractNumId w:val="4"/>
  </w:num>
  <w:num w:numId="7">
    <w:abstractNumId w:val="29"/>
  </w:num>
  <w:num w:numId="8">
    <w:abstractNumId w:val="30"/>
  </w:num>
  <w:num w:numId="9">
    <w:abstractNumId w:val="37"/>
  </w:num>
  <w:num w:numId="10">
    <w:abstractNumId w:val="40"/>
  </w:num>
  <w:num w:numId="11">
    <w:abstractNumId w:val="1"/>
  </w:num>
  <w:num w:numId="12">
    <w:abstractNumId w:val="35"/>
  </w:num>
  <w:num w:numId="13">
    <w:abstractNumId w:val="20"/>
  </w:num>
  <w:num w:numId="14">
    <w:abstractNumId w:val="27"/>
  </w:num>
  <w:num w:numId="15">
    <w:abstractNumId w:val="0"/>
  </w:num>
  <w:num w:numId="16">
    <w:abstractNumId w:val="2"/>
  </w:num>
  <w:num w:numId="17">
    <w:abstractNumId w:val="7"/>
  </w:num>
  <w:num w:numId="18">
    <w:abstractNumId w:val="36"/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9"/>
  </w:num>
  <w:num w:numId="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22"/>
  </w:num>
  <w:num w:numId="25">
    <w:abstractNumId w:val="31"/>
  </w:num>
  <w:num w:numId="26">
    <w:abstractNumId w:val="23"/>
  </w:num>
  <w:num w:numId="27">
    <w:abstractNumId w:val="16"/>
  </w:num>
  <w:num w:numId="28">
    <w:abstractNumId w:val="18"/>
  </w:num>
  <w:num w:numId="29">
    <w:abstractNumId w:val="8"/>
  </w:num>
  <w:num w:numId="30">
    <w:abstractNumId w:val="25"/>
  </w:num>
  <w:num w:numId="31">
    <w:abstractNumId w:val="14"/>
  </w:num>
  <w:num w:numId="32">
    <w:abstractNumId w:val="38"/>
  </w:num>
  <w:num w:numId="33">
    <w:abstractNumId w:val="32"/>
  </w:num>
  <w:num w:numId="34">
    <w:abstractNumId w:val="24"/>
  </w:num>
  <w:num w:numId="35">
    <w:abstractNumId w:val="15"/>
  </w:num>
  <w:num w:numId="36">
    <w:abstractNumId w:val="12"/>
  </w:num>
  <w:num w:numId="37">
    <w:abstractNumId w:val="9"/>
  </w:num>
  <w:num w:numId="38">
    <w:abstractNumId w:val="17"/>
  </w:num>
  <w:num w:numId="39">
    <w:abstractNumId w:val="26"/>
  </w:num>
  <w:num w:numId="40">
    <w:abstractNumId w:val="28"/>
  </w:num>
  <w:num w:numId="41">
    <w:abstractNumId w:val="21"/>
  </w:num>
  <w:num w:numId="42">
    <w:abstractNumId w:val="5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13903"/>
    <w:rsid w:val="00017EF9"/>
    <w:rsid w:val="00056299"/>
    <w:rsid w:val="000867C2"/>
    <w:rsid w:val="00087177"/>
    <w:rsid w:val="000D0122"/>
    <w:rsid w:val="000E00DE"/>
    <w:rsid w:val="000F5EE8"/>
    <w:rsid w:val="00103833"/>
    <w:rsid w:val="00122118"/>
    <w:rsid w:val="00151CDF"/>
    <w:rsid w:val="00157DAE"/>
    <w:rsid w:val="001C172B"/>
    <w:rsid w:val="001D1931"/>
    <w:rsid w:val="001E4E21"/>
    <w:rsid w:val="001F5588"/>
    <w:rsid w:val="001F6798"/>
    <w:rsid w:val="00210E17"/>
    <w:rsid w:val="002343C5"/>
    <w:rsid w:val="00243415"/>
    <w:rsid w:val="0024759A"/>
    <w:rsid w:val="00257501"/>
    <w:rsid w:val="00260B17"/>
    <w:rsid w:val="002766B0"/>
    <w:rsid w:val="002B4765"/>
    <w:rsid w:val="0031261C"/>
    <w:rsid w:val="003312BC"/>
    <w:rsid w:val="00332A65"/>
    <w:rsid w:val="00387292"/>
    <w:rsid w:val="003A4834"/>
    <w:rsid w:val="003C6C27"/>
    <w:rsid w:val="003D5CA3"/>
    <w:rsid w:val="003E416D"/>
    <w:rsid w:val="003F7DFE"/>
    <w:rsid w:val="00422B0E"/>
    <w:rsid w:val="00451C51"/>
    <w:rsid w:val="0046548E"/>
    <w:rsid w:val="00483086"/>
    <w:rsid w:val="00490DC7"/>
    <w:rsid w:val="00495821"/>
    <w:rsid w:val="004A0293"/>
    <w:rsid w:val="004A22E8"/>
    <w:rsid w:val="004B111D"/>
    <w:rsid w:val="004D7151"/>
    <w:rsid w:val="00526FF3"/>
    <w:rsid w:val="0053248E"/>
    <w:rsid w:val="005430FA"/>
    <w:rsid w:val="00555767"/>
    <w:rsid w:val="00574004"/>
    <w:rsid w:val="0058733F"/>
    <w:rsid w:val="00594E3A"/>
    <w:rsid w:val="005A054F"/>
    <w:rsid w:val="005D306C"/>
    <w:rsid w:val="005F3D46"/>
    <w:rsid w:val="00614EF5"/>
    <w:rsid w:val="006325B5"/>
    <w:rsid w:val="00662D95"/>
    <w:rsid w:val="00670936"/>
    <w:rsid w:val="006776CF"/>
    <w:rsid w:val="006D0694"/>
    <w:rsid w:val="006D41CE"/>
    <w:rsid w:val="006F61C6"/>
    <w:rsid w:val="00782B59"/>
    <w:rsid w:val="007A0785"/>
    <w:rsid w:val="007A2854"/>
    <w:rsid w:val="007C49B5"/>
    <w:rsid w:val="007D2770"/>
    <w:rsid w:val="007E1F8E"/>
    <w:rsid w:val="0081471E"/>
    <w:rsid w:val="00835400"/>
    <w:rsid w:val="0084235B"/>
    <w:rsid w:val="00851B00"/>
    <w:rsid w:val="00870F50"/>
    <w:rsid w:val="008E29EF"/>
    <w:rsid w:val="008E3870"/>
    <w:rsid w:val="008E4A13"/>
    <w:rsid w:val="008E662D"/>
    <w:rsid w:val="008F13A1"/>
    <w:rsid w:val="009207A8"/>
    <w:rsid w:val="0093054F"/>
    <w:rsid w:val="00960E59"/>
    <w:rsid w:val="00995C29"/>
    <w:rsid w:val="0099694D"/>
    <w:rsid w:val="00A257A5"/>
    <w:rsid w:val="00A43DEB"/>
    <w:rsid w:val="00A70277"/>
    <w:rsid w:val="00A74DEF"/>
    <w:rsid w:val="00A97B47"/>
    <w:rsid w:val="00AB1DE2"/>
    <w:rsid w:val="00AC06A4"/>
    <w:rsid w:val="00AE7AE3"/>
    <w:rsid w:val="00AF3A04"/>
    <w:rsid w:val="00B10BF0"/>
    <w:rsid w:val="00B357AD"/>
    <w:rsid w:val="00B40827"/>
    <w:rsid w:val="00B549D9"/>
    <w:rsid w:val="00B75D52"/>
    <w:rsid w:val="00B93575"/>
    <w:rsid w:val="00BB7AAA"/>
    <w:rsid w:val="00BD186E"/>
    <w:rsid w:val="00BD39B8"/>
    <w:rsid w:val="00C24B5D"/>
    <w:rsid w:val="00C30C23"/>
    <w:rsid w:val="00C4723D"/>
    <w:rsid w:val="00C502CA"/>
    <w:rsid w:val="00C74195"/>
    <w:rsid w:val="00C9095C"/>
    <w:rsid w:val="00CA34F4"/>
    <w:rsid w:val="00CC420E"/>
    <w:rsid w:val="00CC4F90"/>
    <w:rsid w:val="00CF694C"/>
    <w:rsid w:val="00D03BFF"/>
    <w:rsid w:val="00D07FFB"/>
    <w:rsid w:val="00D104B9"/>
    <w:rsid w:val="00D36260"/>
    <w:rsid w:val="00D42F09"/>
    <w:rsid w:val="00D62E1E"/>
    <w:rsid w:val="00D96EF7"/>
    <w:rsid w:val="00D97F08"/>
    <w:rsid w:val="00DA102F"/>
    <w:rsid w:val="00DF18CF"/>
    <w:rsid w:val="00DF310B"/>
    <w:rsid w:val="00E464F7"/>
    <w:rsid w:val="00E73000"/>
    <w:rsid w:val="00EA1072"/>
    <w:rsid w:val="00EA6712"/>
    <w:rsid w:val="00EB4996"/>
    <w:rsid w:val="00EC70CF"/>
    <w:rsid w:val="00ED5766"/>
    <w:rsid w:val="00F267E3"/>
    <w:rsid w:val="00F334DC"/>
    <w:rsid w:val="00F50C2D"/>
    <w:rsid w:val="00F62203"/>
    <w:rsid w:val="00FA1E5F"/>
    <w:rsid w:val="00FC0BB0"/>
    <w:rsid w:val="00FC28C8"/>
    <w:rsid w:val="00FD0ACA"/>
    <w:rsid w:val="012D1148"/>
    <w:rsid w:val="01351129"/>
    <w:rsid w:val="0140B497"/>
    <w:rsid w:val="019A2A31"/>
    <w:rsid w:val="028927C7"/>
    <w:rsid w:val="029CD5AE"/>
    <w:rsid w:val="0429F536"/>
    <w:rsid w:val="04593D09"/>
    <w:rsid w:val="05542A59"/>
    <w:rsid w:val="05C0C889"/>
    <w:rsid w:val="05EFA9B9"/>
    <w:rsid w:val="06E02AD3"/>
    <w:rsid w:val="079A5C05"/>
    <w:rsid w:val="089CD41C"/>
    <w:rsid w:val="0900065F"/>
    <w:rsid w:val="092329B0"/>
    <w:rsid w:val="092425CF"/>
    <w:rsid w:val="0AB77DA7"/>
    <w:rsid w:val="0AC68AAA"/>
    <w:rsid w:val="0B97106B"/>
    <w:rsid w:val="0C2DB366"/>
    <w:rsid w:val="0C37A721"/>
    <w:rsid w:val="0D1E528A"/>
    <w:rsid w:val="0D295612"/>
    <w:rsid w:val="0E00F269"/>
    <w:rsid w:val="0F4D7445"/>
    <w:rsid w:val="0F5D0655"/>
    <w:rsid w:val="0F6F47E3"/>
    <w:rsid w:val="109ECA86"/>
    <w:rsid w:val="10E8E8E4"/>
    <w:rsid w:val="10F66E3E"/>
    <w:rsid w:val="112EC956"/>
    <w:rsid w:val="11DE15C6"/>
    <w:rsid w:val="1360BDCA"/>
    <w:rsid w:val="139B70AA"/>
    <w:rsid w:val="142263CF"/>
    <w:rsid w:val="148FF1C9"/>
    <w:rsid w:val="159A4615"/>
    <w:rsid w:val="1644E8B9"/>
    <w:rsid w:val="17CE076B"/>
    <w:rsid w:val="188D209C"/>
    <w:rsid w:val="19EEB0BD"/>
    <w:rsid w:val="1AC8D09A"/>
    <w:rsid w:val="1B44BD94"/>
    <w:rsid w:val="1BA5BD7D"/>
    <w:rsid w:val="1BE17D2D"/>
    <w:rsid w:val="1C144D57"/>
    <w:rsid w:val="1CB42A3D"/>
    <w:rsid w:val="1EA37071"/>
    <w:rsid w:val="1ED046B5"/>
    <w:rsid w:val="1FC4843B"/>
    <w:rsid w:val="202E05FB"/>
    <w:rsid w:val="2074049C"/>
    <w:rsid w:val="21DB1133"/>
    <w:rsid w:val="22838EDB"/>
    <w:rsid w:val="22F9B4AD"/>
    <w:rsid w:val="237ECF1A"/>
    <w:rsid w:val="24618995"/>
    <w:rsid w:val="254775BF"/>
    <w:rsid w:val="262B1A9F"/>
    <w:rsid w:val="26B912DF"/>
    <w:rsid w:val="26E34620"/>
    <w:rsid w:val="27072827"/>
    <w:rsid w:val="287F1681"/>
    <w:rsid w:val="28FDDC6C"/>
    <w:rsid w:val="290BF8BC"/>
    <w:rsid w:val="29574944"/>
    <w:rsid w:val="295D04A1"/>
    <w:rsid w:val="2A164CC7"/>
    <w:rsid w:val="2AE7BA9D"/>
    <w:rsid w:val="2B8263B3"/>
    <w:rsid w:val="2B89E0FF"/>
    <w:rsid w:val="2BF84A33"/>
    <w:rsid w:val="2CD23B8D"/>
    <w:rsid w:val="2D4DED89"/>
    <w:rsid w:val="2D88B013"/>
    <w:rsid w:val="2EC96FDB"/>
    <w:rsid w:val="2F18D069"/>
    <w:rsid w:val="3009DC4F"/>
    <w:rsid w:val="30858E4B"/>
    <w:rsid w:val="30D60AAA"/>
    <w:rsid w:val="30E3F159"/>
    <w:rsid w:val="3149278F"/>
    <w:rsid w:val="318F6D8F"/>
    <w:rsid w:val="3225F8C7"/>
    <w:rsid w:val="3319B724"/>
    <w:rsid w:val="34017872"/>
    <w:rsid w:val="352945F9"/>
    <w:rsid w:val="3562E532"/>
    <w:rsid w:val="359D48D3"/>
    <w:rsid w:val="35D940ED"/>
    <w:rsid w:val="38892978"/>
    <w:rsid w:val="3979E5E7"/>
    <w:rsid w:val="3A897219"/>
    <w:rsid w:val="3AAE347B"/>
    <w:rsid w:val="3B9138D2"/>
    <w:rsid w:val="3C617702"/>
    <w:rsid w:val="3D3457DE"/>
    <w:rsid w:val="3D3BD52A"/>
    <w:rsid w:val="3E9C5DAE"/>
    <w:rsid w:val="3F5A425A"/>
    <w:rsid w:val="3FD21F85"/>
    <w:rsid w:val="406BF8A0"/>
    <w:rsid w:val="407211A2"/>
    <w:rsid w:val="409E3651"/>
    <w:rsid w:val="4218E767"/>
    <w:rsid w:val="42902BF7"/>
    <w:rsid w:val="42BFF881"/>
    <w:rsid w:val="4328473F"/>
    <w:rsid w:val="446C88E7"/>
    <w:rsid w:val="44EB51E0"/>
    <w:rsid w:val="45264166"/>
    <w:rsid w:val="45851004"/>
    <w:rsid w:val="45F79943"/>
    <w:rsid w:val="4649E8D6"/>
    <w:rsid w:val="4651F9E9"/>
    <w:rsid w:val="47BD3299"/>
    <w:rsid w:val="47EA284A"/>
    <w:rsid w:val="4865CFAE"/>
    <w:rsid w:val="487144B1"/>
    <w:rsid w:val="48978161"/>
    <w:rsid w:val="48AEB180"/>
    <w:rsid w:val="49A211F1"/>
    <w:rsid w:val="49F9B289"/>
    <w:rsid w:val="4B7A3043"/>
    <w:rsid w:val="4BA91BA1"/>
    <w:rsid w:val="4C2A7E48"/>
    <w:rsid w:val="4C3385E5"/>
    <w:rsid w:val="4C85325F"/>
    <w:rsid w:val="4CAE9BF1"/>
    <w:rsid w:val="4FB72914"/>
    <w:rsid w:val="52EEC9D6"/>
    <w:rsid w:val="5334D6FA"/>
    <w:rsid w:val="5381A506"/>
    <w:rsid w:val="5471069F"/>
    <w:rsid w:val="552112BF"/>
    <w:rsid w:val="55D7D849"/>
    <w:rsid w:val="560CD700"/>
    <w:rsid w:val="5667CF1E"/>
    <w:rsid w:val="56BCE320"/>
    <w:rsid w:val="56E02317"/>
    <w:rsid w:val="573205CD"/>
    <w:rsid w:val="581F5F38"/>
    <w:rsid w:val="593A77B6"/>
    <w:rsid w:val="594477C2"/>
    <w:rsid w:val="594D4B55"/>
    <w:rsid w:val="59BA6522"/>
    <w:rsid w:val="5A49A536"/>
    <w:rsid w:val="5BB333CF"/>
    <w:rsid w:val="5BB3943A"/>
    <w:rsid w:val="5BC2996A"/>
    <w:rsid w:val="5BDC165A"/>
    <w:rsid w:val="5C4B51C4"/>
    <w:rsid w:val="5C84EC17"/>
    <w:rsid w:val="5D146A0F"/>
    <w:rsid w:val="5E3812DA"/>
    <w:rsid w:val="5EE39E80"/>
    <w:rsid w:val="5F1D51EA"/>
    <w:rsid w:val="5F1D72AD"/>
    <w:rsid w:val="5FBBA6CC"/>
    <w:rsid w:val="5FDEF7EF"/>
    <w:rsid w:val="600EB164"/>
    <w:rsid w:val="6065AC78"/>
    <w:rsid w:val="611F9F09"/>
    <w:rsid w:val="6157772D"/>
    <w:rsid w:val="629681DA"/>
    <w:rsid w:val="62F3478E"/>
    <w:rsid w:val="63137822"/>
    <w:rsid w:val="631FCADB"/>
    <w:rsid w:val="63C036FD"/>
    <w:rsid w:val="643F5D57"/>
    <w:rsid w:val="64E3341E"/>
    <w:rsid w:val="6500F42F"/>
    <w:rsid w:val="65266BEC"/>
    <w:rsid w:val="6555CECE"/>
    <w:rsid w:val="662AE850"/>
    <w:rsid w:val="663DEC4A"/>
    <w:rsid w:val="671D17AC"/>
    <w:rsid w:val="686AC000"/>
    <w:rsid w:val="68B8E80D"/>
    <w:rsid w:val="68F5DC64"/>
    <w:rsid w:val="6A464C74"/>
    <w:rsid w:val="6B14EADA"/>
    <w:rsid w:val="6B68C1A2"/>
    <w:rsid w:val="6C304423"/>
    <w:rsid w:val="6C9A29D4"/>
    <w:rsid w:val="6CA4529A"/>
    <w:rsid w:val="6D6E550C"/>
    <w:rsid w:val="6D866A7C"/>
    <w:rsid w:val="6D9D2E65"/>
    <w:rsid w:val="6F223ADD"/>
    <w:rsid w:val="6F307EC2"/>
    <w:rsid w:val="703E7031"/>
    <w:rsid w:val="70BE0B3E"/>
    <w:rsid w:val="7177C3BD"/>
    <w:rsid w:val="7180F67F"/>
    <w:rsid w:val="724C3EE5"/>
    <w:rsid w:val="72615DEA"/>
    <w:rsid w:val="726E6BD5"/>
    <w:rsid w:val="73F5AC00"/>
    <w:rsid w:val="74C565AE"/>
    <w:rsid w:val="75BE52A5"/>
    <w:rsid w:val="75D2E0E7"/>
    <w:rsid w:val="7616B702"/>
    <w:rsid w:val="76178EF3"/>
    <w:rsid w:val="76D54EFB"/>
    <w:rsid w:val="772D4CC2"/>
    <w:rsid w:val="77C90FD0"/>
    <w:rsid w:val="78C91D23"/>
    <w:rsid w:val="7912C3EB"/>
    <w:rsid w:val="794ECB0E"/>
    <w:rsid w:val="7AA43988"/>
    <w:rsid w:val="7AB5A5CF"/>
    <w:rsid w:val="7B1FCA3B"/>
    <w:rsid w:val="7B5A3A2E"/>
    <w:rsid w:val="7BA3E3F4"/>
    <w:rsid w:val="7C00BDE5"/>
    <w:rsid w:val="7C2D9429"/>
    <w:rsid w:val="7D67B079"/>
    <w:rsid w:val="7DC9648A"/>
    <w:rsid w:val="7DF222FB"/>
    <w:rsid w:val="7F5A036F"/>
    <w:rsid w:val="7F65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E38B1"/>
  <w15:chartTrackingRefBased/>
  <w15:docId w15:val="{7DE6FD36-A492-458B-A98A-3F84A502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eastAsia="en-US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3" ma:contentTypeDescription="Kreiraj novi dokument." ma:contentTypeScope="" ma:versionID="fa60e342bbded1ccfbcf7f392de2c27e">
  <xsd:schema xmlns:xsd="http://www.w3.org/2001/XMLSchema" xmlns:xs="http://www.w3.org/2001/XMLSchema" xmlns:p="http://schemas.microsoft.com/office/2006/metadata/properties" xmlns:ns2="e5e7bb9d-7a1d-4e40-85d7-4b30b734cc38" targetNamespace="http://schemas.microsoft.com/office/2006/metadata/properties" ma:root="true" ma:fieldsID="3b2f9e7b92b2d5df0648cc3cb65fd54d" ns2:_="">
    <xsd:import namespace="e5e7bb9d-7a1d-4e40-85d7-4b30b734cc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A6809F-516E-4BCB-9750-1ECA23E94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7431A5-9291-4684-AD20-117B0EE27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DDEC4-73F2-4E12-97A7-3D30E65BE0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17</TotalTime>
  <Pages>8</Pages>
  <Words>1136</Words>
  <Characters>6480</Characters>
  <Application>Microsoft Office Word</Application>
  <DocSecurity>0</DocSecurity>
  <Lines>54</Lines>
  <Paragraphs>15</Paragraphs>
  <ScaleCrop>false</ScaleCrop>
  <Company>ELFAK</Company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Vasilije Tomovic</cp:lastModifiedBy>
  <cp:revision>46</cp:revision>
  <cp:lastPrinted>1999-04-23T21:49:00Z</cp:lastPrinted>
  <dcterms:created xsi:type="dcterms:W3CDTF">2023-03-07T17:42:00Z</dcterms:created>
  <dcterms:modified xsi:type="dcterms:W3CDTF">2023-03-15T19:51:00Z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0x010100F7ED2D139934A548A959D4813B0D31B6</vt:lpwstr>
  </property>
</Properties>
</file>